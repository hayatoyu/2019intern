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EF" w:rsidRPr="00CB5E7C" w:rsidRDefault="000B5DEF" w:rsidP="004F0B87">
      <w:pPr>
        <w:pStyle w:val="-"/>
      </w:pPr>
      <w:r>
        <w:br/>
      </w:r>
      <w:r>
        <w:br/>
        <w:t>Chapter 3</w:t>
      </w:r>
      <w:r>
        <w:br/>
      </w:r>
      <w:r>
        <w:rPr>
          <w:rFonts w:hint="eastAsia"/>
        </w:rPr>
        <w:t>迴圈與集合</w:t>
      </w:r>
    </w:p>
    <w:p w:rsidR="000B5DEF" w:rsidRDefault="000B5DEF" w:rsidP="001E0F5A">
      <w:pPr>
        <w:pStyle w:val="a6"/>
      </w:pPr>
      <w:r>
        <w:rPr>
          <w:rFonts w:hint="eastAsia"/>
        </w:rPr>
        <w:t>上一章我們開始學習使用了簡單的變數，以及基礎的邏輯判斷。然而，每個動作都要下一句指令，實在讓人感覺不出學習程式語言到底有什麼用，反而比人工更麻煩。</w:t>
      </w:r>
    </w:p>
    <w:p w:rsidR="000B5DEF" w:rsidRDefault="000B5DEF" w:rsidP="001E0F5A">
      <w:pPr>
        <w:pStyle w:val="a6"/>
      </w:pPr>
    </w:p>
    <w:p w:rsidR="000B5DEF" w:rsidRDefault="000B5DEF" w:rsidP="001E0F5A">
      <w:pPr>
        <w:pStyle w:val="a6"/>
      </w:pPr>
      <w:r>
        <w:rPr>
          <w:rFonts w:hint="eastAsia"/>
        </w:rPr>
        <w:t>事實上電腦程式就是這樣，一個口令一個動作，然而在這一章，我們將會學習如何使用單純的指令，讓程式執行重複的工作，而不是每碰到重複的動作時就需要打一行程式碼。此章的重點在於使用迴圈執行重複的指令，並且搭配迴圈，操作集合。</w:t>
      </w:r>
    </w:p>
    <w:p w:rsidR="000B5DEF" w:rsidRPr="001B5554" w:rsidRDefault="000B5DEF" w:rsidP="003D5DCA">
      <w:pPr>
        <w:pStyle w:val="a6"/>
        <w:ind w:left="0"/>
      </w:pPr>
    </w:p>
    <w:p w:rsidR="000B5DEF" w:rsidRDefault="000B5DEF" w:rsidP="003D5DCA">
      <w:pPr>
        <w:pStyle w:val="a6"/>
        <w:ind w:left="0"/>
      </w:pPr>
    </w:p>
    <w:p w:rsidR="000B5DEF" w:rsidRDefault="000B5DEF" w:rsidP="003D5DCA">
      <w:pPr>
        <w:pStyle w:val="a6"/>
        <w:ind w:left="0"/>
      </w:pPr>
    </w:p>
    <w:p w:rsidR="000B5DEF" w:rsidRPr="00F72AD4" w:rsidRDefault="000B5DEF" w:rsidP="003D5DCA">
      <w:pPr>
        <w:pStyle w:val="a6"/>
        <w:ind w:left="0"/>
      </w:pPr>
    </w:p>
    <w:p w:rsidR="000B5DEF" w:rsidRPr="00465C96" w:rsidRDefault="000B5DEF" w:rsidP="006F6D58">
      <w:pPr>
        <w:pStyle w:val="Heading5"/>
        <w:ind w:left="31680"/>
      </w:pPr>
      <w:r>
        <w:rPr>
          <w:noProof/>
        </w:rPr>
        <w:pict>
          <v:rect id="矩形 14" o:spid="_x0000_s1027" style="position:absolute;left:0;text-align:left;margin-left:48.35pt;margin-top:51.5pt;width:380pt;height:95.9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" fillcolor="#ddd" stroked="f" strokecolor="#333" strokeweight="1.5pt"/>
        </w:pict>
      </w:r>
      <w:r>
        <w:t xml:space="preserve">   </w:t>
      </w:r>
      <w:r w:rsidRPr="00465C96">
        <w:rPr>
          <w:rFonts w:hint="eastAsia"/>
        </w:rPr>
        <w:t>完成本章後，您可以學會</w:t>
      </w:r>
      <w:r w:rsidRPr="00465C96">
        <w:t>:</w:t>
      </w:r>
    </w:p>
    <w:p w:rsidR="000B5DEF" w:rsidRPr="001D1954" w:rsidRDefault="000B5DEF" w:rsidP="00DA7DB7">
      <w:pPr>
        <w:pStyle w:val="a0"/>
      </w:pPr>
      <w:r>
        <w:rPr>
          <w:rFonts w:hint="eastAsia"/>
        </w:rPr>
        <w:t>使用迴圈讓程式執行重複的動作。</w:t>
      </w:r>
    </w:p>
    <w:p w:rsidR="000B5DEF" w:rsidRDefault="000B5DEF" w:rsidP="001B5554">
      <w:pPr>
        <w:pStyle w:val="a0"/>
      </w:pPr>
      <w:r>
        <w:rPr>
          <w:rFonts w:hint="eastAsia"/>
        </w:rPr>
        <w:t>使用不同的迴圈以滿足不同的重複條件</w:t>
      </w:r>
      <w:r w:rsidRPr="001D1954">
        <w:rPr>
          <w:rFonts w:hint="eastAsia"/>
        </w:rPr>
        <w:t>。</w:t>
      </w:r>
    </w:p>
    <w:p w:rsidR="000B5DEF" w:rsidRDefault="000B5DEF" w:rsidP="00274972">
      <w:pPr>
        <w:pStyle w:val="a0"/>
      </w:pPr>
      <w:r>
        <w:rPr>
          <w:rFonts w:hint="eastAsia"/>
        </w:rPr>
        <w:t>了解陣列與列表。</w:t>
      </w:r>
    </w:p>
    <w:p w:rsidR="000B5DEF" w:rsidRPr="00274972" w:rsidRDefault="000B5DEF" w:rsidP="00274972">
      <w:pPr>
        <w:pStyle w:val="a0"/>
      </w:pPr>
      <w:r>
        <w:rPr>
          <w:rFonts w:hint="eastAsia"/>
        </w:rPr>
        <w:t>使用迴圈操作集合。</w:t>
      </w:r>
      <w:r>
        <w:br w:type="page"/>
      </w:r>
    </w:p>
    <w:p w:rsidR="000B5DEF" w:rsidRPr="00803599" w:rsidRDefault="000B5DEF" w:rsidP="00803599">
      <w:pPr>
        <w:pStyle w:val="Heading2"/>
      </w:pPr>
      <w:r>
        <w:t xml:space="preserve">3.1 </w:t>
      </w:r>
      <w:r>
        <w:rPr>
          <w:rFonts w:hint="eastAsia"/>
        </w:rPr>
        <w:t>迴圈</w:t>
      </w:r>
      <w:r>
        <w:t>(Loop)</w:t>
      </w:r>
    </w:p>
    <w:p w:rsidR="000B5DEF" w:rsidRDefault="000B5DEF" w:rsidP="007B699E">
      <w:pPr>
        <w:rPr>
          <w:rFonts w:ascii="微軟正黑體"/>
        </w:rPr>
      </w:pPr>
      <w:r>
        <w:rPr>
          <w:rFonts w:ascii="微軟正黑體" w:hAnsi="微軟正黑體" w:hint="eastAsia"/>
        </w:rPr>
        <w:t>上一章我們學習了使用變數及邏輯判斷，然而每一個動作就必須下一道指令，這不會讓我們的工作更加輕鬆。請記住，程式的目的是以電腦協助人類工作，以降低成本並提高效率，如果沒辦法簡化人類的工作，那就不會有人想用。</w:t>
      </w:r>
    </w:p>
    <w:p w:rsidR="000B5DEF" w:rsidRDefault="000B5DEF" w:rsidP="007B699E">
      <w:pPr>
        <w:rPr>
          <w:rFonts w:ascii="微軟正黑體"/>
        </w:rPr>
      </w:pPr>
    </w:p>
    <w:p w:rsidR="000B5DEF" w:rsidRDefault="000B5DEF" w:rsidP="007B699E">
      <w:pPr>
        <w:rPr>
          <w:rFonts w:ascii="微軟正黑體"/>
        </w:rPr>
      </w:pPr>
      <w:r>
        <w:rPr>
          <w:rFonts w:ascii="微軟正黑體" w:hAnsi="微軟正黑體" w:hint="eastAsia"/>
        </w:rPr>
        <w:t>回到主題，我們要如何讓程式自動執行重複的工作？在這個問題上，我們要先思考幾個問題：</w:t>
      </w:r>
    </w:p>
    <w:p w:rsidR="000B5DEF" w:rsidRDefault="000B5DEF" w:rsidP="00E905FB">
      <w:pPr>
        <w:pStyle w:val="ListParagraph"/>
        <w:numPr>
          <w:ilvl w:val="0"/>
          <w:numId w:val="15"/>
        </w:numPr>
        <w:ind w:leftChars="0"/>
        <w:rPr>
          <w:rFonts w:ascii="微軟正黑體"/>
        </w:rPr>
      </w:pPr>
      <w:r>
        <w:rPr>
          <w:rFonts w:ascii="微軟正黑體" w:hAnsi="微軟正黑體" w:hint="eastAsia"/>
        </w:rPr>
        <w:t>需要重複執行的工作內容是什麼？</w:t>
      </w:r>
    </w:p>
    <w:p w:rsidR="000B5DEF" w:rsidRDefault="000B5DEF" w:rsidP="00E905FB">
      <w:pPr>
        <w:pStyle w:val="ListParagraph"/>
        <w:numPr>
          <w:ilvl w:val="0"/>
          <w:numId w:val="15"/>
        </w:numPr>
        <w:ind w:leftChars="0"/>
        <w:rPr>
          <w:rFonts w:ascii="微軟正黑體"/>
        </w:rPr>
      </w:pPr>
      <w:r>
        <w:rPr>
          <w:rFonts w:ascii="微軟正黑體" w:hAnsi="微軟正黑體" w:hint="eastAsia"/>
        </w:rPr>
        <w:t>程式在什麼情況下需要重複執行？</w:t>
      </w:r>
    </w:p>
    <w:p w:rsidR="000B5DEF" w:rsidRPr="00E905FB" w:rsidRDefault="000B5DEF" w:rsidP="00E905FB">
      <w:pPr>
        <w:pStyle w:val="ListParagraph"/>
        <w:numPr>
          <w:ilvl w:val="0"/>
          <w:numId w:val="15"/>
        </w:numPr>
        <w:ind w:leftChars="0"/>
        <w:rPr>
          <w:rFonts w:ascii="微軟正黑體"/>
        </w:rPr>
      </w:pPr>
      <w:r>
        <w:rPr>
          <w:rFonts w:ascii="微軟正黑體" w:hAnsi="微軟正黑體" w:hint="eastAsia"/>
        </w:rPr>
        <w:t>程式要執行幾次，或者說在什麼情況下要結束重複執行？</w:t>
      </w:r>
    </w:p>
    <w:p w:rsidR="000B5DEF" w:rsidRPr="00274972" w:rsidRDefault="000B5DEF" w:rsidP="007B699E">
      <w:pPr>
        <w:rPr>
          <w:rFonts w:ascii="微軟正黑體"/>
        </w:rPr>
      </w:pPr>
    </w:p>
    <w:p w:rsidR="000B5DEF" w:rsidRDefault="000B5DEF" w:rsidP="007B699E">
      <w:pPr>
        <w:rPr>
          <w:rFonts w:ascii="微軟正黑體"/>
        </w:rPr>
      </w:pPr>
      <w:r>
        <w:rPr>
          <w:rFonts w:ascii="微軟正黑體" w:hAnsi="微軟正黑體" w:hint="eastAsia"/>
        </w:rPr>
        <w:t>第一和第二個問題也許不難，但第三個問題，有的時候我們並不能確切的說出，程式應該執行幾次才會結束，而是在執行結果滿足了某個條件的情況下，我們才會讓程式結束。而依照結束條件的不同，我們可以分為特定次數的</w:t>
      </w:r>
      <w:r>
        <w:rPr>
          <w:rFonts w:ascii="微軟正黑體" w:hAnsi="微軟正黑體"/>
        </w:rPr>
        <w:t>For</w:t>
      </w:r>
      <w:r>
        <w:rPr>
          <w:rFonts w:ascii="微軟正黑體" w:hAnsi="微軟正黑體" w:hint="eastAsia"/>
        </w:rPr>
        <w:t>迴圈，以及不定次數的</w:t>
      </w:r>
      <w:r>
        <w:rPr>
          <w:rFonts w:ascii="微軟正黑體" w:hAnsi="微軟正黑體"/>
        </w:rPr>
        <w:t>While</w:t>
      </w:r>
      <w:r>
        <w:rPr>
          <w:rFonts w:ascii="微軟正黑體" w:hAnsi="微軟正黑體" w:hint="eastAsia"/>
        </w:rPr>
        <w:t>迴圈。以下我們先來介紹</w:t>
      </w:r>
      <w:r>
        <w:rPr>
          <w:rFonts w:ascii="微軟正黑體" w:hAnsi="微軟正黑體"/>
        </w:rPr>
        <w:t>For</w:t>
      </w:r>
      <w:r>
        <w:rPr>
          <w:rFonts w:ascii="微軟正黑體" w:hAnsi="微軟正黑體" w:hint="eastAsia"/>
        </w:rPr>
        <w:t>迴圈的寫法：</w:t>
      </w:r>
    </w:p>
    <w:p w:rsidR="000B5DEF" w:rsidRDefault="000B5DEF" w:rsidP="007B699E">
      <w:pPr>
        <w:rPr>
          <w:rFonts w:ascii="微軟正黑體"/>
        </w:rPr>
      </w:pPr>
    </w:p>
    <w:p w:rsidR="000B5DEF" w:rsidRDefault="000B5DEF" w:rsidP="007B699E">
      <w:pPr>
        <w:rPr>
          <w:rFonts w:ascii="微軟正黑體"/>
        </w:rPr>
      </w:pPr>
      <w:r w:rsidRPr="00317BAB">
        <w:rPr>
          <w:rFonts w:ascii="微軟正黑體"/>
          <w:noProof/>
        </w:rPr>
        <w:pict>
          <v:shape id="圖片 2" o:spid="_x0000_i1026" type="#_x0000_t75" style="width:278.25pt;height:126pt;visibility:visible">
            <v:imagedata r:id="rId7" o:title=""/>
          </v:shape>
        </w:pict>
      </w:r>
    </w:p>
    <w:p w:rsidR="000B5DEF" w:rsidRDefault="000B5DEF" w:rsidP="007B699E">
      <w:pPr>
        <w:rPr>
          <w:rFonts w:ascii="微軟正黑體"/>
        </w:rPr>
      </w:pPr>
      <w:r>
        <w:rPr>
          <w:rFonts w:ascii="微軟正黑體" w:hAnsi="微軟正黑體" w:hint="eastAsia"/>
        </w:rPr>
        <w:t>上述的程式為計算</w:t>
      </w:r>
      <w:r>
        <w:rPr>
          <w:rFonts w:ascii="微軟正黑體" w:hAnsi="微軟正黑體"/>
        </w:rPr>
        <w:t>1</w:t>
      </w:r>
      <w:r>
        <w:rPr>
          <w:rFonts w:ascii="微軟正黑體" w:hAnsi="微軟正黑體" w:hint="eastAsia"/>
        </w:rPr>
        <w:t>的</w:t>
      </w:r>
      <w:r>
        <w:rPr>
          <w:rFonts w:ascii="微軟正黑體" w:hAnsi="微軟正黑體"/>
        </w:rPr>
        <w:t>100</w:t>
      </w:r>
      <w:r>
        <w:rPr>
          <w:rFonts w:ascii="微軟正黑體" w:hAnsi="微軟正黑體" w:hint="eastAsia"/>
        </w:rPr>
        <w:t>的整數之和。可以看見，我們並不需要</w:t>
      </w:r>
    </w:p>
    <w:p w:rsidR="000B5DEF" w:rsidRDefault="000B5DEF" w:rsidP="007B699E">
      <w:pPr>
        <w:rPr>
          <w:rFonts w:ascii="微軟正黑體"/>
        </w:rPr>
      </w:pPr>
      <w:r>
        <w:rPr>
          <w:rFonts w:ascii="微軟正黑體" w:hAnsi="微軟正黑體"/>
        </w:rPr>
        <w:t>sum = sum + 1;</w:t>
      </w:r>
    </w:p>
    <w:p w:rsidR="000B5DEF" w:rsidRDefault="000B5DEF" w:rsidP="007B699E">
      <w:pPr>
        <w:rPr>
          <w:rFonts w:ascii="微軟正黑體"/>
        </w:rPr>
      </w:pPr>
      <w:r>
        <w:rPr>
          <w:rFonts w:ascii="微軟正黑體" w:hAnsi="微軟正黑體"/>
        </w:rPr>
        <w:t>sum = sum + 2;</w:t>
      </w:r>
    </w:p>
    <w:p w:rsidR="000B5DEF" w:rsidRDefault="000B5DEF" w:rsidP="007B699E">
      <w:pPr>
        <w:rPr>
          <w:rFonts w:ascii="微軟正黑體"/>
        </w:rPr>
      </w:pPr>
      <w:r>
        <w:rPr>
          <w:rFonts w:ascii="微軟正黑體" w:hAnsi="微軟正黑體" w:hint="eastAsia"/>
        </w:rPr>
        <w:t>………………………</w:t>
      </w:r>
    </w:p>
    <w:p w:rsidR="000B5DEF" w:rsidRDefault="000B5DEF" w:rsidP="007B699E">
      <w:pPr>
        <w:rPr>
          <w:rFonts w:ascii="微軟正黑體"/>
        </w:rPr>
      </w:pPr>
      <w:r>
        <w:rPr>
          <w:rFonts w:ascii="微軟正黑體" w:hAnsi="微軟正黑體"/>
        </w:rPr>
        <w:t>sum = sum + 100;</w:t>
      </w:r>
    </w:p>
    <w:p w:rsidR="000B5DEF" w:rsidRDefault="000B5DEF" w:rsidP="007B699E">
      <w:pPr>
        <w:rPr>
          <w:rFonts w:ascii="微軟正黑體"/>
        </w:rPr>
      </w:pPr>
      <w:r>
        <w:rPr>
          <w:rFonts w:ascii="微軟正黑體" w:hAnsi="微軟正黑體" w:hint="eastAsia"/>
        </w:rPr>
        <w:t>這樣真的寫</w:t>
      </w:r>
      <w:r>
        <w:rPr>
          <w:rFonts w:ascii="微軟正黑體" w:hAnsi="微軟正黑體"/>
        </w:rPr>
        <w:t>100</w:t>
      </w:r>
      <w:r>
        <w:rPr>
          <w:rFonts w:ascii="微軟正黑體" w:hAnsi="微軟正黑體" w:hint="eastAsia"/>
        </w:rPr>
        <w:t>行從</w:t>
      </w:r>
      <w:r>
        <w:rPr>
          <w:rFonts w:ascii="微軟正黑體" w:hAnsi="微軟正黑體"/>
        </w:rPr>
        <w:t>1</w:t>
      </w:r>
      <w:r>
        <w:rPr>
          <w:rFonts w:ascii="微軟正黑體" w:hAnsi="微軟正黑體" w:hint="eastAsia"/>
        </w:rPr>
        <w:t>加到</w:t>
      </w:r>
      <w:r>
        <w:rPr>
          <w:rFonts w:ascii="微軟正黑體" w:hAnsi="微軟正黑體"/>
        </w:rPr>
        <w:t>100</w:t>
      </w:r>
      <w:r>
        <w:rPr>
          <w:rFonts w:ascii="微軟正黑體" w:hAnsi="微軟正黑體" w:hint="eastAsia"/>
        </w:rPr>
        <w:t>，我們使用了</w:t>
      </w:r>
      <w:r>
        <w:rPr>
          <w:rFonts w:ascii="微軟正黑體" w:hAnsi="微軟正黑體"/>
        </w:rPr>
        <w:t>for</w:t>
      </w:r>
      <w:r>
        <w:rPr>
          <w:rFonts w:ascii="微軟正黑體" w:hAnsi="微軟正黑體" w:hint="eastAsia"/>
        </w:rPr>
        <w:t>迴圈來協助我們完成任務。來看看</w:t>
      </w:r>
      <w:r>
        <w:rPr>
          <w:rFonts w:ascii="微軟正黑體" w:hAnsi="微軟正黑體"/>
        </w:rPr>
        <w:t>for</w:t>
      </w:r>
      <w:r>
        <w:rPr>
          <w:rFonts w:ascii="微軟正黑體" w:hAnsi="微軟正黑體" w:hint="eastAsia"/>
        </w:rPr>
        <w:t>迴圈的結構，首先要以</w:t>
      </w:r>
      <w:r>
        <w:rPr>
          <w:rFonts w:ascii="微軟正黑體" w:hAnsi="微軟正黑體"/>
        </w:rPr>
        <w:t>for</w:t>
      </w:r>
      <w:r>
        <w:rPr>
          <w:rFonts w:ascii="微軟正黑體" w:hAnsi="微軟正黑體" w:hint="eastAsia"/>
        </w:rPr>
        <w:t>開頭，後接小括號，括號中的內容則是迴圈的執行條件，而迴圈要執行的工作內容，則是在小括號後方以大括號包覆。</w:t>
      </w:r>
    </w:p>
    <w:p w:rsidR="000B5DEF" w:rsidRDefault="000B5DEF" w:rsidP="007B699E">
      <w:pPr>
        <w:rPr>
          <w:rFonts w:ascii="微軟正黑體"/>
        </w:rPr>
      </w:pPr>
      <w:r>
        <w:rPr>
          <w:rFonts w:ascii="微軟正黑體" w:hAnsi="微軟正黑體" w:hint="eastAsia"/>
        </w:rPr>
        <w:t>我們的第一個條件，是在此迴圈內宣告了一個整數類型的索引值</w:t>
      </w:r>
      <w:r>
        <w:rPr>
          <w:rFonts w:ascii="微軟正黑體" w:hAnsi="微軟正黑體"/>
        </w:rPr>
        <w:t>i</w:t>
      </w:r>
      <w:r>
        <w:rPr>
          <w:rFonts w:ascii="微軟正黑體" w:hAnsi="微軟正黑體" w:hint="eastAsia"/>
        </w:rPr>
        <w:t>，而它的初始值是</w:t>
      </w:r>
      <w:r>
        <w:rPr>
          <w:rFonts w:ascii="微軟正黑體" w:hAnsi="微軟正黑體"/>
        </w:rPr>
        <w:t>1</w:t>
      </w:r>
      <w:r>
        <w:rPr>
          <w:rFonts w:ascii="微軟正黑體" w:hAnsi="微軟正黑體" w:hint="eastAsia"/>
        </w:rPr>
        <w:t>。</w:t>
      </w:r>
      <w:r>
        <w:rPr>
          <w:rFonts w:ascii="微軟正黑體" w:hAnsi="微軟正黑體"/>
        </w:rPr>
        <w:t>i++</w:t>
      </w:r>
      <w:r>
        <w:rPr>
          <w:rFonts w:ascii="微軟正黑體" w:hAnsi="微軟正黑體" w:hint="eastAsia"/>
        </w:rPr>
        <w:t>表示每當此迴圈執行完大括號的內容後，便將</w:t>
      </w:r>
      <w:r>
        <w:rPr>
          <w:rFonts w:ascii="微軟正黑體" w:hAnsi="微軟正黑體"/>
        </w:rPr>
        <w:t>i</w:t>
      </w:r>
      <w:r>
        <w:rPr>
          <w:rFonts w:ascii="微軟正黑體" w:hAnsi="微軟正黑體" w:hint="eastAsia"/>
        </w:rPr>
        <w:t>索引值</w:t>
      </w:r>
      <w:r>
        <w:rPr>
          <w:rFonts w:ascii="微軟正黑體" w:hAnsi="微軟正黑體"/>
        </w:rPr>
        <w:t>+1</w:t>
      </w:r>
      <w:r>
        <w:rPr>
          <w:rFonts w:ascii="微軟正黑體" w:hAnsi="微軟正黑體" w:hint="eastAsia"/>
        </w:rPr>
        <w:t>；當</w:t>
      </w:r>
      <w:r>
        <w:rPr>
          <w:rFonts w:ascii="微軟正黑體" w:hAnsi="微軟正黑體"/>
        </w:rPr>
        <w:t xml:space="preserve">i &lt; 101 </w:t>
      </w:r>
      <w:r>
        <w:rPr>
          <w:rFonts w:ascii="微軟正黑體" w:hAnsi="微軟正黑體" w:hint="eastAsia"/>
        </w:rPr>
        <w:t>的時，迴圈會繼續執行；當</w:t>
      </w:r>
      <w:r>
        <w:rPr>
          <w:rFonts w:ascii="微軟正黑體" w:hAnsi="微軟正黑體"/>
        </w:rPr>
        <w:t>i &gt;= 101</w:t>
      </w:r>
      <w:r>
        <w:rPr>
          <w:rFonts w:ascii="微軟正黑體" w:hAnsi="微軟正黑體" w:hint="eastAsia"/>
        </w:rPr>
        <w:t>時，迴圈則會結束。</w:t>
      </w:r>
    </w:p>
    <w:p w:rsidR="000B5DEF" w:rsidRDefault="000B5DEF" w:rsidP="007B699E">
      <w:pPr>
        <w:rPr>
          <w:rFonts w:ascii="微軟正黑體"/>
        </w:rPr>
      </w:pPr>
    </w:p>
    <w:p w:rsidR="000B5DEF" w:rsidRDefault="000B5DEF" w:rsidP="007B699E">
      <w:pPr>
        <w:rPr>
          <w:rFonts w:ascii="微軟正黑體"/>
        </w:rPr>
      </w:pPr>
      <w:r>
        <w:rPr>
          <w:rFonts w:ascii="微軟正黑體" w:hAnsi="微軟正黑體" w:hint="eastAsia"/>
        </w:rPr>
        <w:t>我們的目的是要計算</w:t>
      </w:r>
      <w:r>
        <w:rPr>
          <w:rFonts w:ascii="微軟正黑體" w:hAnsi="微軟正黑體"/>
        </w:rPr>
        <w:t xml:space="preserve"> 1 ~ 100</w:t>
      </w:r>
      <w:r>
        <w:rPr>
          <w:rFonts w:ascii="微軟正黑體" w:hAnsi="微軟正黑體" w:hint="eastAsia"/>
        </w:rPr>
        <w:t>的整數和，所以我們的條件是從</w:t>
      </w:r>
      <w:r>
        <w:rPr>
          <w:rFonts w:ascii="微軟正黑體" w:hAnsi="微軟正黑體"/>
        </w:rPr>
        <w:t>1</w:t>
      </w:r>
      <w:r>
        <w:rPr>
          <w:rFonts w:ascii="微軟正黑體" w:hAnsi="微軟正黑體" w:hint="eastAsia"/>
        </w:rPr>
        <w:t>開始，到</w:t>
      </w:r>
      <w:r>
        <w:rPr>
          <w:rFonts w:ascii="微軟正黑體" w:hAnsi="微軟正黑體"/>
        </w:rPr>
        <w:t>100</w:t>
      </w:r>
      <w:r>
        <w:rPr>
          <w:rFonts w:ascii="微軟正黑體" w:hAnsi="微軟正黑體" w:hint="eastAsia"/>
        </w:rPr>
        <w:t>結束</w:t>
      </w:r>
      <w:r>
        <w:rPr>
          <w:rFonts w:ascii="微軟正黑體" w:hAnsi="微軟正黑體"/>
        </w:rPr>
        <w:t>(</w:t>
      </w:r>
      <w:r>
        <w:rPr>
          <w:rFonts w:ascii="微軟正黑體" w:hAnsi="微軟正黑體" w:hint="eastAsia"/>
        </w:rPr>
        <w:t>小於</w:t>
      </w:r>
      <w:r>
        <w:rPr>
          <w:rFonts w:ascii="微軟正黑體" w:hAnsi="微軟正黑體"/>
        </w:rPr>
        <w:t>101</w:t>
      </w:r>
      <w:r>
        <w:rPr>
          <w:rFonts w:ascii="微軟正黑體" w:hAnsi="微軟正黑體" w:hint="eastAsia"/>
        </w:rPr>
        <w:t>的整數中，最大就只到</w:t>
      </w:r>
      <w:r>
        <w:rPr>
          <w:rFonts w:ascii="微軟正黑體" w:hAnsi="微軟正黑體"/>
        </w:rPr>
        <w:t>100</w:t>
      </w:r>
      <w:r>
        <w:rPr>
          <w:rFonts w:ascii="微軟正黑體" w:hAnsi="微軟正黑體" w:hint="eastAsia"/>
        </w:rPr>
        <w:t>，當然也可以寫作</w:t>
      </w:r>
      <w:r>
        <w:rPr>
          <w:rFonts w:ascii="微軟正黑體" w:hAnsi="微軟正黑體"/>
        </w:rPr>
        <w:t xml:space="preserve"> &lt;= 100)</w:t>
      </w:r>
      <w:r>
        <w:rPr>
          <w:rFonts w:ascii="微軟正黑體" w:hAnsi="微軟正黑體" w:hint="eastAsia"/>
        </w:rPr>
        <w:t>，而每執行完一次加總，下個要加的數會比目前的</w:t>
      </w:r>
      <w:r>
        <w:rPr>
          <w:rFonts w:ascii="微軟正黑體" w:hAnsi="微軟正黑體"/>
        </w:rPr>
        <w:t>i</w:t>
      </w:r>
      <w:r>
        <w:rPr>
          <w:rFonts w:ascii="微軟正黑體" w:hAnsi="微軟正黑體" w:hint="eastAsia"/>
        </w:rPr>
        <w:t>多</w:t>
      </w:r>
      <w:r>
        <w:rPr>
          <w:rFonts w:ascii="微軟正黑體" w:hAnsi="微軟正黑體"/>
        </w:rPr>
        <w:t>1</w:t>
      </w:r>
      <w:r>
        <w:rPr>
          <w:rFonts w:ascii="微軟正黑體" w:hAnsi="微軟正黑體" w:hint="eastAsia"/>
        </w:rPr>
        <w:t>，所以每次執行完迴圈就將</w:t>
      </w:r>
      <w:r>
        <w:rPr>
          <w:rFonts w:ascii="微軟正黑體" w:hAnsi="微軟正黑體"/>
        </w:rPr>
        <w:t>i + 1</w:t>
      </w:r>
      <w:r>
        <w:rPr>
          <w:rFonts w:ascii="微軟正黑體" w:hAnsi="微軟正黑體" w:hint="eastAsia"/>
        </w:rPr>
        <w:t>。而相加之和則記錄於</w:t>
      </w:r>
      <w:r>
        <w:rPr>
          <w:rFonts w:ascii="微軟正黑體" w:hAnsi="微軟正黑體"/>
        </w:rPr>
        <w:t xml:space="preserve"> sum </w:t>
      </w:r>
      <w:r>
        <w:rPr>
          <w:rFonts w:ascii="微軟正黑體" w:hAnsi="微軟正黑體" w:hint="eastAsia"/>
        </w:rPr>
        <w:t>變數中，最後輸出</w:t>
      </w:r>
      <w:r>
        <w:rPr>
          <w:rFonts w:ascii="微軟正黑體" w:hAnsi="微軟正黑體"/>
        </w:rPr>
        <w:t>sum</w:t>
      </w:r>
      <w:r>
        <w:rPr>
          <w:rFonts w:ascii="微軟正黑體" w:hAnsi="微軟正黑體" w:hint="eastAsia"/>
        </w:rPr>
        <w:t>之值即為結果。這樣寫是不是簡單多了？</w:t>
      </w:r>
    </w:p>
    <w:p w:rsidR="000B5DEF" w:rsidRDefault="000B5DEF" w:rsidP="007B699E">
      <w:pPr>
        <w:rPr>
          <w:rFonts w:ascii="微軟正黑體"/>
        </w:rPr>
      </w:pPr>
    </w:p>
    <w:p w:rsidR="000B5DEF" w:rsidRDefault="000B5DEF" w:rsidP="007B699E">
      <w:pPr>
        <w:rPr>
          <w:rFonts w:ascii="微軟正黑體"/>
        </w:rPr>
      </w:pPr>
      <w:r w:rsidRPr="00317BAB">
        <w:rPr>
          <w:rFonts w:ascii="微軟正黑體"/>
          <w:noProof/>
        </w:rPr>
        <w:pict>
          <v:shape id="圖片 4" o:spid="_x0000_i1027" type="#_x0000_t75" style="width:374.25pt;height:246.75pt;visibility:visible">
            <v:imagedata r:id="rId8" o:title=""/>
          </v:shape>
        </w:pict>
      </w:r>
    </w:p>
    <w:p w:rsidR="000B5DEF" w:rsidRPr="0089467E" w:rsidRDefault="000B5DEF"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圖片 3" o:spid="_x0000_i1028"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sum += i</w:t>
            </w:r>
            <w:r w:rsidRPr="00317BAB">
              <w:rPr>
                <w:rFonts w:ascii="Times New Roman" w:hAnsi="Times New Roman" w:hint="eastAsia"/>
                <w:kern w:val="0"/>
                <w:szCs w:val="20"/>
              </w:rPr>
              <w:t>的寫法等同於</w:t>
            </w:r>
            <w:r w:rsidRPr="00317BAB">
              <w:rPr>
                <w:rFonts w:ascii="Times New Roman" w:hAnsi="Times New Roman"/>
                <w:kern w:val="0"/>
                <w:szCs w:val="20"/>
              </w:rPr>
              <w:t xml:space="preserve"> sum = sum + i</w:t>
            </w:r>
            <w:r w:rsidRPr="00317BAB">
              <w:rPr>
                <w:rFonts w:ascii="Times New Roman" w:hAnsi="Times New Roman" w:hint="eastAsia"/>
                <w:kern w:val="0"/>
                <w:szCs w:val="20"/>
              </w:rPr>
              <w:t>，其意為將</w:t>
            </w:r>
            <w:r w:rsidRPr="00317BAB">
              <w:rPr>
                <w:rFonts w:ascii="Times New Roman" w:hAnsi="Times New Roman"/>
                <w:kern w:val="0"/>
                <w:szCs w:val="20"/>
              </w:rPr>
              <w:t>sum</w:t>
            </w:r>
            <w:r w:rsidRPr="00317BAB">
              <w:rPr>
                <w:rFonts w:ascii="Times New Roman" w:hAnsi="Times New Roman" w:hint="eastAsia"/>
                <w:kern w:val="0"/>
                <w:szCs w:val="20"/>
              </w:rPr>
              <w:t>目前之值與</w:t>
            </w:r>
            <w:r w:rsidRPr="00317BAB">
              <w:rPr>
                <w:rFonts w:ascii="Times New Roman" w:hAnsi="Times New Roman"/>
                <w:kern w:val="0"/>
                <w:szCs w:val="20"/>
              </w:rPr>
              <w:t>i</w:t>
            </w:r>
            <w:r w:rsidRPr="00317BAB">
              <w:rPr>
                <w:rFonts w:ascii="Times New Roman" w:hAnsi="Times New Roman" w:hint="eastAsia"/>
                <w:kern w:val="0"/>
                <w:szCs w:val="20"/>
              </w:rPr>
              <w:t>之值相加後，存回</w:t>
            </w:r>
            <w:r w:rsidRPr="00317BAB">
              <w:rPr>
                <w:rFonts w:ascii="Times New Roman" w:hAnsi="Times New Roman"/>
                <w:kern w:val="0"/>
                <w:szCs w:val="20"/>
              </w:rPr>
              <w:t>sum</w:t>
            </w:r>
            <w:r w:rsidRPr="00317BAB">
              <w:rPr>
                <w:rFonts w:ascii="Times New Roman" w:hAnsi="Times New Roman" w:hint="eastAsia"/>
                <w:kern w:val="0"/>
                <w:szCs w:val="20"/>
              </w:rPr>
              <w:t>中。同樣的寫法還有</w:t>
            </w:r>
            <w:r w:rsidRPr="00317BAB">
              <w:rPr>
                <w:rFonts w:ascii="Times New Roman" w:hAnsi="Times New Roman"/>
                <w:kern w:val="0"/>
                <w:szCs w:val="20"/>
              </w:rPr>
              <w:t xml:space="preserve"> -=</w:t>
            </w:r>
            <w:r w:rsidRPr="00317BAB">
              <w:rPr>
                <w:rFonts w:ascii="Times New Roman" w:hAnsi="Times New Roman" w:hint="eastAsia"/>
                <w:kern w:val="0"/>
                <w:szCs w:val="20"/>
              </w:rPr>
              <w:t>、</w:t>
            </w:r>
            <w:r w:rsidRPr="00317BAB">
              <w:rPr>
                <w:rFonts w:ascii="Times New Roman" w:hAnsi="Times New Roman"/>
                <w:kern w:val="0"/>
                <w:szCs w:val="20"/>
              </w:rPr>
              <w:t>*=</w:t>
            </w:r>
            <w:r w:rsidRPr="00317BAB">
              <w:rPr>
                <w:rFonts w:ascii="Times New Roman" w:hAnsi="Times New Roman" w:hint="eastAsia"/>
                <w:kern w:val="0"/>
                <w:szCs w:val="20"/>
              </w:rPr>
              <w:t>、</w:t>
            </w:r>
            <w:r w:rsidRPr="00317BAB">
              <w:rPr>
                <w:rFonts w:ascii="Times New Roman" w:hAnsi="Times New Roman"/>
                <w:kern w:val="0"/>
                <w:szCs w:val="20"/>
              </w:rPr>
              <w:t>/=</w:t>
            </w:r>
            <w:r w:rsidRPr="00317BAB">
              <w:rPr>
                <w:rFonts w:ascii="Times New Roman" w:hAnsi="Times New Roman" w:hint="eastAsia"/>
                <w:kern w:val="0"/>
                <w:szCs w:val="20"/>
              </w:rPr>
              <w:t>。</w:t>
            </w:r>
          </w:p>
        </w:tc>
      </w:tr>
    </w:tbl>
    <w:p w:rsidR="000B5DEF" w:rsidRDefault="000B5DEF"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29"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For</w:t>
            </w:r>
            <w:r w:rsidRPr="00317BAB">
              <w:rPr>
                <w:rFonts w:ascii="Times New Roman" w:hAnsi="Times New Roman" w:hint="eastAsia"/>
                <w:kern w:val="0"/>
                <w:szCs w:val="20"/>
              </w:rPr>
              <w:t>迴圈的索引值一般習慣用</w:t>
            </w:r>
            <w:r w:rsidRPr="00317BAB">
              <w:rPr>
                <w:rFonts w:ascii="Times New Roman" w:hAnsi="Times New Roman"/>
                <w:kern w:val="0"/>
                <w:szCs w:val="20"/>
              </w:rPr>
              <w:t>i</w:t>
            </w:r>
            <w:r w:rsidRPr="00317BAB">
              <w:rPr>
                <w:rFonts w:ascii="Times New Roman" w:hAnsi="Times New Roman" w:hint="eastAsia"/>
                <w:kern w:val="0"/>
                <w:szCs w:val="20"/>
              </w:rPr>
              <w:t>，如果</w:t>
            </w:r>
            <w:r w:rsidRPr="00317BAB">
              <w:rPr>
                <w:rFonts w:ascii="Times New Roman" w:hAnsi="Times New Roman"/>
                <w:kern w:val="0"/>
                <w:szCs w:val="20"/>
              </w:rPr>
              <w:t>i</w:t>
            </w:r>
            <w:r w:rsidRPr="00317BAB">
              <w:rPr>
                <w:rFonts w:ascii="Times New Roman" w:hAnsi="Times New Roman" w:hint="eastAsia"/>
                <w:kern w:val="0"/>
                <w:szCs w:val="20"/>
              </w:rPr>
              <w:t>變數已在同區域中使用，則會使用</w:t>
            </w:r>
            <w:r w:rsidRPr="00317BAB">
              <w:rPr>
                <w:rFonts w:ascii="Times New Roman" w:hAnsi="Times New Roman"/>
                <w:kern w:val="0"/>
                <w:szCs w:val="20"/>
              </w:rPr>
              <w:t>j</w:t>
            </w:r>
            <w:r w:rsidRPr="00317BAB">
              <w:rPr>
                <w:rFonts w:ascii="Times New Roman" w:hAnsi="Times New Roman" w:hint="eastAsia"/>
                <w:kern w:val="0"/>
                <w:szCs w:val="20"/>
              </w:rPr>
              <w:t>、</w:t>
            </w:r>
            <w:r w:rsidRPr="00317BAB">
              <w:rPr>
                <w:rFonts w:ascii="Times New Roman" w:hAnsi="Times New Roman"/>
                <w:kern w:val="0"/>
                <w:szCs w:val="20"/>
              </w:rPr>
              <w:t>k…</w:t>
            </w:r>
            <w:r w:rsidRPr="00317BAB">
              <w:rPr>
                <w:rFonts w:ascii="Times New Roman" w:hAnsi="Times New Roman" w:hint="eastAsia"/>
                <w:kern w:val="0"/>
                <w:szCs w:val="20"/>
              </w:rPr>
              <w:t>依次類推，不過並沒有強制規定索引值的名稱，愛叫什麼都可以。</w:t>
            </w:r>
          </w:p>
        </w:tc>
      </w:tr>
    </w:tbl>
    <w:p w:rsidR="000B5DEF" w:rsidRPr="002E5AE6" w:rsidRDefault="000B5DEF"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6521"/>
      </w:tblGrid>
      <w:tr w:rsidR="000B5DEF" w:rsidRPr="00317BAB" w:rsidTr="00317BAB">
        <w:tc>
          <w:tcPr>
            <w:tcW w:w="851" w:type="dxa"/>
          </w:tcPr>
          <w:p w:rsidR="000B5DEF" w:rsidRDefault="000B5DEF" w:rsidP="00317BAB">
            <w:pPr>
              <w:pStyle w:val="aa"/>
              <w:ind w:firstLine="204"/>
            </w:pPr>
            <w:r w:rsidRPr="003E3AE4">
              <w:rPr>
                <w:noProof/>
              </w:rPr>
              <w:pict>
                <v:shape id="_x0000_i1030" type="#_x0000_t75" alt="lightbulb_48" style="width:26.25pt;height:24.75pt;visibility:visible">
                  <v:imagedata r:id="rId10" o:title="" croptop="2799f" cropbottom="3140f" cropleft="3482f"/>
                </v:shape>
              </w:pict>
            </w:r>
          </w:p>
        </w:tc>
        <w:tc>
          <w:tcPr>
            <w:tcW w:w="6521" w:type="dxa"/>
            <w:tcMar>
              <w:left w:w="113" w:type="dxa"/>
              <w:right w:w="113" w:type="dxa"/>
            </w:tcMar>
          </w:tcPr>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迴圈可以重複執行工作，但不一定是最快速的解法。以</w:t>
            </w:r>
            <w:r w:rsidRPr="00317BAB">
              <w:rPr>
                <w:rFonts w:ascii="Times New Roman" w:hAnsi="Times New Roman"/>
                <w:kern w:val="0"/>
                <w:szCs w:val="20"/>
              </w:rPr>
              <w:t>1~100</w:t>
            </w:r>
            <w:r w:rsidRPr="00317BAB">
              <w:rPr>
                <w:rFonts w:ascii="Times New Roman" w:hAnsi="Times New Roman" w:hint="eastAsia"/>
                <w:kern w:val="0"/>
                <w:szCs w:val="20"/>
              </w:rPr>
              <w:t>的整數和為例，最快的解法是</w:t>
            </w:r>
            <w:r w:rsidRPr="00317BAB">
              <w:rPr>
                <w:rFonts w:ascii="Times New Roman" w:hAnsi="Times New Roman"/>
                <w:kern w:val="0"/>
                <w:szCs w:val="20"/>
              </w:rPr>
              <w:t>(1 + 100) * 100 / 2 = 5050</w:t>
            </w:r>
            <w:r w:rsidRPr="00317BAB">
              <w:rPr>
                <w:rFonts w:ascii="Times New Roman" w:hAnsi="Times New Roman" w:hint="eastAsia"/>
                <w:kern w:val="0"/>
                <w:szCs w:val="20"/>
              </w:rPr>
              <w:t>。</w:t>
            </w:r>
          </w:p>
        </w:tc>
      </w:tr>
    </w:tbl>
    <w:p w:rsidR="000B5DEF" w:rsidRPr="00C9603B" w:rsidRDefault="000B5DEF" w:rsidP="00EE678E">
      <w:pPr>
        <w:rPr>
          <w:rFonts w:ascii="微軟正黑體"/>
        </w:rPr>
      </w:pPr>
    </w:p>
    <w:p w:rsidR="000B5DEF" w:rsidRDefault="000B5DEF" w:rsidP="00EE678E">
      <w:pPr>
        <w:rPr>
          <w:rFonts w:ascii="微軟正黑體"/>
        </w:rPr>
      </w:pPr>
    </w:p>
    <w:p w:rsidR="000B5DEF" w:rsidRDefault="000B5DEF" w:rsidP="00EE678E">
      <w:pPr>
        <w:rPr>
          <w:rFonts w:ascii="微軟正黑體"/>
        </w:rPr>
      </w:pPr>
    </w:p>
    <w:p w:rsidR="000B5DEF" w:rsidRDefault="000B5DEF">
      <w:pPr>
        <w:widowControl/>
        <w:rPr>
          <w:rFonts w:ascii="微軟正黑體"/>
        </w:rPr>
      </w:pPr>
      <w:r>
        <w:rPr>
          <w:rFonts w:ascii="微軟正黑體"/>
        </w:rPr>
        <w:br w:type="page"/>
      </w:r>
    </w:p>
    <w:p w:rsidR="000B5DEF" w:rsidRDefault="000B5DEF" w:rsidP="00EE678E">
      <w:pPr>
        <w:rPr>
          <w:rFonts w:ascii="微軟正黑體"/>
        </w:rPr>
      </w:pPr>
      <w:r>
        <w:rPr>
          <w:rFonts w:ascii="微軟正黑體" w:hAnsi="微軟正黑體" w:hint="eastAsia"/>
        </w:rPr>
        <w:t>除了</w:t>
      </w:r>
      <w:r>
        <w:rPr>
          <w:rFonts w:ascii="微軟正黑體" w:hAnsi="微軟正黑體"/>
        </w:rPr>
        <w:t>For</w:t>
      </w:r>
      <w:r>
        <w:rPr>
          <w:rFonts w:ascii="微軟正黑體" w:hAnsi="微軟正黑體" w:hint="eastAsia"/>
        </w:rPr>
        <w:t>迴圈以外，別忘了我們還有不定次數的</w:t>
      </w:r>
      <w:r>
        <w:rPr>
          <w:rFonts w:ascii="微軟正黑體" w:hAnsi="微軟正黑體"/>
        </w:rPr>
        <w:t>While</w:t>
      </w:r>
      <w:r>
        <w:rPr>
          <w:rFonts w:ascii="微軟正黑體" w:hAnsi="微軟正黑體" w:hint="eastAsia"/>
        </w:rPr>
        <w:t>迴圈，讓我們看看以下的範例：</w:t>
      </w:r>
    </w:p>
    <w:p w:rsidR="000B5DEF" w:rsidRDefault="000B5DEF" w:rsidP="00EE678E">
      <w:pPr>
        <w:rPr>
          <w:rFonts w:ascii="微軟正黑體"/>
        </w:rPr>
      </w:pPr>
      <w:r w:rsidRPr="00317BAB">
        <w:rPr>
          <w:rFonts w:ascii="微軟正黑體"/>
          <w:noProof/>
        </w:rPr>
        <w:pict>
          <v:shape id="圖片 7" o:spid="_x0000_i1031" type="#_x0000_t75" style="width:413.25pt;height:241.5pt;visibility:visible">
            <v:imagedata r:id="rId11" o:title=""/>
          </v:shape>
        </w:pict>
      </w:r>
    </w:p>
    <w:p w:rsidR="000B5DEF" w:rsidRDefault="000B5DEF" w:rsidP="00EE678E">
      <w:pPr>
        <w:rPr>
          <w:rFonts w:ascii="微軟正黑體"/>
        </w:rPr>
      </w:pPr>
      <w:r>
        <w:rPr>
          <w:rFonts w:ascii="微軟正黑體" w:hAnsi="微軟正黑體" w:hint="eastAsia"/>
        </w:rPr>
        <w:t>假設我們要找出某個數是不是質數，我沒什麼比較好的方法，就是試除看看。但要試到什麼時候為止，我們不需要從</w:t>
      </w:r>
      <w:r>
        <w:rPr>
          <w:rFonts w:ascii="微軟正黑體" w:hAnsi="微軟正黑體"/>
        </w:rPr>
        <w:t>2</w:t>
      </w:r>
      <w:r>
        <w:rPr>
          <w:rFonts w:ascii="微軟正黑體" w:hAnsi="微軟正黑體" w:hint="eastAsia"/>
        </w:rPr>
        <w:t>到該數全試一遍，只要試到該數的平方根即可。所以條件是</w:t>
      </w:r>
      <w:r>
        <w:rPr>
          <w:rFonts w:ascii="微軟正黑體" w:hAnsi="微軟正黑體"/>
        </w:rPr>
        <w:t>div * div &lt;= target</w:t>
      </w:r>
      <w:r>
        <w:rPr>
          <w:rFonts w:ascii="微軟正黑體" w:hAnsi="微軟正黑體" w:hint="eastAsia"/>
        </w:rPr>
        <w:t>。當迴圈每執行過一次，程式便會判斷</w:t>
      </w:r>
      <w:r>
        <w:rPr>
          <w:rFonts w:ascii="微軟正黑體" w:hAnsi="微軟正黑體"/>
        </w:rPr>
        <w:t xml:space="preserve">div * div &lt;= target </w:t>
      </w:r>
      <w:r>
        <w:rPr>
          <w:rFonts w:ascii="微軟正黑體" w:hAnsi="微軟正黑體" w:hint="eastAsia"/>
        </w:rPr>
        <w:t>的條件是否成立，如果條件成立則會繼續執行迴圈內容，否則停止。</w:t>
      </w:r>
    </w:p>
    <w:p w:rsidR="000B5DEF" w:rsidRDefault="000B5DEF" w:rsidP="00836E2D">
      <w:pPr>
        <w:rPr>
          <w:rFonts w:ascii="微軟正黑體"/>
        </w:rPr>
      </w:pPr>
      <w:r>
        <w:rPr>
          <w:rFonts w:ascii="微軟正黑體" w:hAnsi="微軟正黑體" w:hint="eastAsia"/>
        </w:rPr>
        <w:t>而當我們找到有一個數可以整除</w:t>
      </w:r>
      <w:r>
        <w:rPr>
          <w:rFonts w:ascii="微軟正黑體" w:hAnsi="微軟正黑體"/>
        </w:rPr>
        <w:t>97</w:t>
      </w:r>
      <w:r>
        <w:rPr>
          <w:rFonts w:ascii="微軟正黑體" w:hAnsi="微軟正黑體" w:hint="eastAsia"/>
        </w:rPr>
        <w:t>時，也不用再試了，因為它已經不是質數，可以使用</w:t>
      </w:r>
      <w:r>
        <w:rPr>
          <w:rFonts w:ascii="微軟正黑體" w:hAnsi="微軟正黑體"/>
        </w:rPr>
        <w:t>break</w:t>
      </w:r>
      <w:r>
        <w:rPr>
          <w:rFonts w:ascii="微軟正黑體" w:hAnsi="微軟正黑體" w:hint="eastAsia"/>
        </w:rPr>
        <w:t>指令跳出迴圈。</w:t>
      </w:r>
    </w:p>
    <w:p w:rsidR="000B5DEF" w:rsidRDefault="000B5DEF" w:rsidP="00836E2D">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圖片 1" o:spid="_x0000_i1032" type="#_x0000_t75" alt="warning_48" style="width:26.25pt;height:22.5pt;visibility:visible">
                  <v:imagedata r:id="rId12" o:title="" croptop="4233f" cropbottom="4233f" cropleft="1161f"/>
                </v:shape>
              </w:pict>
            </w:r>
          </w:p>
        </w:tc>
        <w:tc>
          <w:tcPr>
            <w:tcW w:w="7518" w:type="dxa"/>
            <w:tcMar>
              <w:left w:w="227" w:type="dxa"/>
              <w:right w:w="227" w:type="dxa"/>
            </w:tcMar>
            <w:vAlign w:val="center"/>
          </w:tcPr>
          <w:p w:rsidR="000B5DEF" w:rsidRPr="00317BAB" w:rsidRDefault="000B5DEF" w:rsidP="00317BAB">
            <w:pPr>
              <w:pStyle w:val="ab"/>
              <w:adjustRightInd w:val="0"/>
              <w:spacing w:before="120" w:after="120" w:line="320" w:lineRule="atLeast"/>
              <w:jc w:val="both"/>
              <w:textAlignment w:val="center"/>
              <w:rPr>
                <w:rFonts w:ascii="微軟正黑體" w:eastAsia="微軟正黑體"/>
                <w:kern w:val="0"/>
                <w:szCs w:val="20"/>
              </w:rPr>
            </w:pPr>
            <w:r w:rsidRPr="00317BAB">
              <w:rPr>
                <w:rFonts w:ascii="微軟正黑體" w:hAnsi="微軟正黑體" w:hint="eastAsia"/>
                <w:kern w:val="0"/>
                <w:szCs w:val="20"/>
              </w:rPr>
              <w:t>由於</w:t>
            </w:r>
            <w:r w:rsidRPr="00317BAB">
              <w:rPr>
                <w:rFonts w:ascii="微軟正黑體" w:hAnsi="微軟正黑體"/>
                <w:kern w:val="0"/>
                <w:szCs w:val="20"/>
              </w:rPr>
              <w:t>while</w:t>
            </w:r>
            <w:r w:rsidRPr="00317BAB">
              <w:rPr>
                <w:rFonts w:ascii="微軟正黑體" w:hAnsi="微軟正黑體" w:hint="eastAsia"/>
                <w:kern w:val="0"/>
                <w:szCs w:val="20"/>
              </w:rPr>
              <w:t>迴圈不像</w:t>
            </w:r>
            <w:r w:rsidRPr="00317BAB">
              <w:rPr>
                <w:rFonts w:ascii="微軟正黑體" w:hAnsi="微軟正黑體"/>
                <w:kern w:val="0"/>
                <w:szCs w:val="20"/>
              </w:rPr>
              <w:t>for</w:t>
            </w:r>
            <w:r w:rsidRPr="00317BAB">
              <w:rPr>
                <w:rFonts w:ascii="微軟正黑體" w:hAnsi="微軟正黑體" w:hint="eastAsia"/>
                <w:kern w:val="0"/>
                <w:szCs w:val="20"/>
              </w:rPr>
              <w:t>迴圈在條件中定義了每次執行完索引值的變化，所以要切記每次執行完迴圈，最後一定要加上推進條件</w:t>
            </w:r>
            <w:r w:rsidRPr="00317BAB">
              <w:rPr>
                <w:rFonts w:ascii="微軟正黑體" w:hAnsi="微軟正黑體"/>
                <w:kern w:val="0"/>
                <w:szCs w:val="20"/>
              </w:rPr>
              <w:t>(div++)</w:t>
            </w:r>
            <w:r w:rsidRPr="00317BAB">
              <w:rPr>
                <w:rFonts w:ascii="微軟正黑體" w:hAnsi="微軟正黑體" w:hint="eastAsia"/>
                <w:kern w:val="0"/>
                <w:szCs w:val="20"/>
              </w:rPr>
              <w:t>，否則</w:t>
            </w:r>
            <w:r w:rsidRPr="00317BAB">
              <w:rPr>
                <w:rFonts w:ascii="微軟正黑體" w:hAnsi="微軟正黑體"/>
                <w:kern w:val="0"/>
                <w:szCs w:val="20"/>
              </w:rPr>
              <w:t>div</w:t>
            </w:r>
            <w:r w:rsidRPr="00317BAB">
              <w:rPr>
                <w:rFonts w:ascii="微軟正黑體" w:hAnsi="微軟正黑體" w:hint="eastAsia"/>
                <w:kern w:val="0"/>
                <w:szCs w:val="20"/>
              </w:rPr>
              <w:t>的值永遠不會變化，程式也就永遠不會停止，稱之為無窮迴圈</w:t>
            </w:r>
            <w:r w:rsidRPr="00317BAB">
              <w:rPr>
                <w:rFonts w:ascii="微軟正黑體" w:hAnsi="微軟正黑體"/>
                <w:kern w:val="0"/>
                <w:szCs w:val="20"/>
              </w:rPr>
              <w:t>(infinite loop)</w:t>
            </w:r>
            <w:r w:rsidRPr="00317BAB">
              <w:rPr>
                <w:rFonts w:ascii="微軟正黑體" w:hAnsi="微軟正黑體" w:hint="eastAsia"/>
                <w:kern w:val="0"/>
                <w:szCs w:val="20"/>
              </w:rPr>
              <w:t>，這是程式設計上常見的</w:t>
            </w:r>
            <w:r w:rsidRPr="00317BAB">
              <w:rPr>
                <w:rFonts w:ascii="微軟正黑體" w:hAnsi="微軟正黑體"/>
                <w:kern w:val="0"/>
                <w:szCs w:val="20"/>
              </w:rPr>
              <w:t>bug</w:t>
            </w:r>
            <w:r w:rsidRPr="00317BAB">
              <w:rPr>
                <w:rFonts w:ascii="微軟正黑體" w:hAnsi="微軟正黑體" w:hint="eastAsia"/>
                <w:kern w:val="0"/>
                <w:szCs w:val="20"/>
              </w:rPr>
              <w:t>之一。</w:t>
            </w:r>
          </w:p>
        </w:tc>
      </w:tr>
    </w:tbl>
    <w:p w:rsidR="000B5DEF" w:rsidRPr="00836E2D" w:rsidRDefault="000B5DEF" w:rsidP="00836E2D">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33"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除了</w:t>
            </w:r>
            <w:r w:rsidRPr="00317BAB">
              <w:rPr>
                <w:rFonts w:ascii="Times New Roman" w:hAnsi="Times New Roman"/>
                <w:kern w:val="0"/>
                <w:szCs w:val="20"/>
              </w:rPr>
              <w:t>break</w:t>
            </w:r>
            <w:r w:rsidRPr="00317BAB">
              <w:rPr>
                <w:rFonts w:ascii="Times New Roman" w:hAnsi="Times New Roman" w:hint="eastAsia"/>
                <w:kern w:val="0"/>
                <w:szCs w:val="20"/>
              </w:rPr>
              <w:t>以外，迴圈中能改變控制流程的指令還有</w:t>
            </w:r>
            <w:r w:rsidRPr="00317BAB">
              <w:rPr>
                <w:rFonts w:ascii="Times New Roman" w:hAnsi="Times New Roman"/>
                <w:kern w:val="0"/>
                <w:szCs w:val="20"/>
              </w:rPr>
              <w:t>continue</w:t>
            </w:r>
            <w:r w:rsidRPr="00317BAB">
              <w:rPr>
                <w:rFonts w:ascii="Times New Roman" w:hAnsi="Times New Roman" w:hint="eastAsia"/>
                <w:kern w:val="0"/>
                <w:szCs w:val="20"/>
              </w:rPr>
              <w:t>。當迴圈碰到</w:t>
            </w:r>
            <w:r w:rsidRPr="00317BAB">
              <w:rPr>
                <w:rFonts w:ascii="Times New Roman" w:hAnsi="Times New Roman"/>
                <w:kern w:val="0"/>
                <w:szCs w:val="20"/>
              </w:rPr>
              <w:t>break</w:t>
            </w:r>
            <w:r w:rsidRPr="00317BAB">
              <w:rPr>
                <w:rFonts w:ascii="Times New Roman" w:hAnsi="Times New Roman" w:hint="eastAsia"/>
                <w:kern w:val="0"/>
                <w:szCs w:val="20"/>
              </w:rPr>
              <w:t>時，會直接中止迴圈的執行；碰到</w:t>
            </w:r>
            <w:r w:rsidRPr="00317BAB">
              <w:rPr>
                <w:rFonts w:ascii="Times New Roman" w:hAnsi="Times New Roman"/>
                <w:kern w:val="0"/>
                <w:szCs w:val="20"/>
              </w:rPr>
              <w:t>continue</w:t>
            </w:r>
            <w:r w:rsidRPr="00317BAB">
              <w:rPr>
                <w:rFonts w:ascii="Times New Roman" w:hAnsi="Times New Roman" w:hint="eastAsia"/>
                <w:kern w:val="0"/>
                <w:szCs w:val="20"/>
              </w:rPr>
              <w:t>時，則是本輪不做動作直接跳下一輪執行。</w:t>
            </w:r>
          </w:p>
        </w:tc>
      </w:tr>
    </w:tbl>
    <w:p w:rsidR="000B5DEF" w:rsidRPr="00D550F3" w:rsidRDefault="000B5DEF" w:rsidP="00836E2D">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34"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這個範例是找出</w:t>
            </w:r>
            <w:r w:rsidRPr="00317BAB">
              <w:rPr>
                <w:rFonts w:ascii="Times New Roman" w:hAnsi="Times New Roman"/>
                <w:kern w:val="0"/>
                <w:szCs w:val="20"/>
              </w:rPr>
              <w:t>97</w:t>
            </w:r>
            <w:r w:rsidRPr="00317BAB">
              <w:rPr>
                <w:rFonts w:ascii="Times New Roman" w:hAnsi="Times New Roman" w:hint="eastAsia"/>
                <w:kern w:val="0"/>
                <w:szCs w:val="20"/>
              </w:rPr>
              <w:t>是否為質數，是個定值。讀者可搭配上一章讀取使用者輸入及轉型的實作方式，將此範例修改為「找出使用者輸入的數是否為質數」，而不是定值</w:t>
            </w:r>
            <w:r w:rsidRPr="00317BAB">
              <w:rPr>
                <w:rFonts w:ascii="Times New Roman" w:hAnsi="Times New Roman"/>
                <w:kern w:val="0"/>
                <w:szCs w:val="20"/>
              </w:rPr>
              <w:t>97</w:t>
            </w:r>
            <w:r w:rsidRPr="00317BAB">
              <w:rPr>
                <w:rFonts w:ascii="Times New Roman" w:hAnsi="Times New Roman" w:hint="eastAsia"/>
                <w:kern w:val="0"/>
                <w:szCs w:val="20"/>
              </w:rPr>
              <w:t>。試著修改看看，如果不知道如何修改建議要再回頭看上一章的內容。</w:t>
            </w:r>
          </w:p>
        </w:tc>
      </w:tr>
    </w:tbl>
    <w:p w:rsidR="000B5DEF" w:rsidRPr="00D550F3" w:rsidRDefault="000B5DEF" w:rsidP="00836E2D">
      <w:pPr>
        <w:rPr>
          <w:rFonts w:ascii="微軟正黑體"/>
        </w:rPr>
      </w:pPr>
    </w:p>
    <w:p w:rsidR="000B5DEF" w:rsidRDefault="000B5DEF" w:rsidP="00836E2D">
      <w:pPr>
        <w:rPr>
          <w:rFonts w:ascii="微軟正黑體"/>
        </w:rPr>
      </w:pPr>
    </w:p>
    <w:p w:rsidR="000B5DEF" w:rsidRPr="00622810" w:rsidRDefault="000B5DEF" w:rsidP="00F776FF">
      <w:pPr>
        <w:pStyle w:val="Heading2"/>
      </w:pPr>
      <w:r>
        <w:t xml:space="preserve">3.2 </w:t>
      </w:r>
      <w:r>
        <w:rPr>
          <w:rFonts w:hint="eastAsia"/>
        </w:rPr>
        <w:t>集合的使用</w:t>
      </w:r>
    </w:p>
    <w:p w:rsidR="000B5DEF" w:rsidRDefault="000B5DEF" w:rsidP="007B699E">
      <w:pPr>
        <w:rPr>
          <w:rFonts w:ascii="微軟正黑體"/>
        </w:rPr>
      </w:pPr>
      <w:r>
        <w:rPr>
          <w:rFonts w:ascii="微軟正黑體" w:hAnsi="微軟正黑體" w:hint="eastAsia"/>
        </w:rPr>
        <w:t>關於迴圈的應用，相信大家已經有了基礎的認識。但大家畢竟不是數學家，更多的使用情境可能是在日常生活的特定範圍中使用，而不是自然數的領域。這個時候我們就必須導入集合了。</w:t>
      </w:r>
      <w:r>
        <w:rPr>
          <w:rFonts w:ascii="微軟正黑體" w:hAnsi="微軟正黑體"/>
        </w:rPr>
        <w:t>.Net</w:t>
      </w:r>
      <w:r>
        <w:rPr>
          <w:rFonts w:ascii="微軟正黑體" w:hAnsi="微軟正黑體" w:hint="eastAsia"/>
        </w:rPr>
        <w:t>框架提供了不少集合種類，諸如</w:t>
      </w:r>
      <w:r>
        <w:rPr>
          <w:rFonts w:ascii="微軟正黑體" w:hAnsi="微軟正黑體"/>
        </w:rPr>
        <w:t>HashSet</w:t>
      </w:r>
      <w:r>
        <w:rPr>
          <w:rFonts w:ascii="微軟正黑體" w:hAnsi="微軟正黑體" w:hint="eastAsia"/>
        </w:rPr>
        <w:t>、</w:t>
      </w:r>
      <w:r>
        <w:rPr>
          <w:rFonts w:ascii="微軟正黑體" w:hAnsi="微軟正黑體"/>
        </w:rPr>
        <w:t>HashTable</w:t>
      </w:r>
      <w:r>
        <w:rPr>
          <w:rFonts w:ascii="微軟正黑體" w:hAnsi="微軟正黑體" w:hint="eastAsia"/>
        </w:rPr>
        <w:t>、陣列</w:t>
      </w:r>
      <w:r>
        <w:rPr>
          <w:rFonts w:ascii="微軟正黑體" w:hAnsi="微軟正黑體"/>
        </w:rPr>
        <w:t>(Array)</w:t>
      </w:r>
      <w:r>
        <w:rPr>
          <w:rFonts w:ascii="微軟正黑體" w:hAnsi="微軟正黑體" w:hint="eastAsia"/>
        </w:rPr>
        <w:t>、列表</w:t>
      </w:r>
      <w:r>
        <w:rPr>
          <w:rFonts w:ascii="微軟正黑體" w:hAnsi="微軟正黑體"/>
        </w:rPr>
        <w:t>(List)</w:t>
      </w:r>
      <w:r>
        <w:rPr>
          <w:rFonts w:ascii="微軟正黑體" w:hAnsi="微軟正黑體" w:hint="eastAsia"/>
        </w:rPr>
        <w:t>等等，這裡我們只介紹兩個初學者最常用也最有機會接觸到的集合：陣列與列表。</w:t>
      </w:r>
    </w:p>
    <w:p w:rsidR="000B5DEF" w:rsidRDefault="000B5DEF" w:rsidP="007B699E">
      <w:pPr>
        <w:rPr>
          <w:rFonts w:ascii="微軟正黑體"/>
        </w:rPr>
      </w:pPr>
      <w:r>
        <w:rPr>
          <w:rFonts w:hint="eastAsia"/>
        </w:rPr>
        <w:t>集合是具有某種特性的事物的整體，或是一些確認物件的匯集。構成集合的事物或物件稱作</w:t>
      </w:r>
      <w:r>
        <w:rPr>
          <w:rFonts w:hint="eastAsia"/>
          <w:b/>
          <w:bCs/>
        </w:rPr>
        <w:t>元素</w:t>
      </w:r>
      <w:r>
        <w:rPr>
          <w:rFonts w:hint="eastAsia"/>
        </w:rPr>
        <w:t>或是</w:t>
      </w:r>
      <w:r>
        <w:rPr>
          <w:rFonts w:hint="eastAsia"/>
          <w:b/>
          <w:bCs/>
        </w:rPr>
        <w:t>成員</w:t>
      </w:r>
      <w:r>
        <w:rPr>
          <w:rFonts w:hint="eastAsia"/>
        </w:rPr>
        <w:t>。集合的元素可以是任何事物。</w:t>
      </w:r>
    </w:p>
    <w:p w:rsidR="000B5DEF" w:rsidRDefault="000B5DEF" w:rsidP="007B699E">
      <w:pPr>
        <w:rPr>
          <w:rFonts w:ascii="微軟正黑體"/>
        </w:rPr>
      </w:pPr>
    </w:p>
    <w:p w:rsidR="000B5DEF" w:rsidRDefault="000B5DEF" w:rsidP="007B699E">
      <w:pPr>
        <w:rPr>
          <w:rFonts w:ascii="微軟正黑體"/>
        </w:rPr>
      </w:pPr>
      <w:r>
        <w:rPr>
          <w:rFonts w:ascii="微軟正黑體" w:hint="eastAsia"/>
        </w:rPr>
        <w:t>我們假設，一門課有</w:t>
      </w:r>
      <w:r>
        <w:rPr>
          <w:rFonts w:ascii="微軟正黑體"/>
        </w:rPr>
        <w:t>5</w:t>
      </w:r>
      <w:r>
        <w:rPr>
          <w:rFonts w:ascii="微軟正黑體" w:hint="eastAsia"/>
        </w:rPr>
        <w:t>個學生，分別是</w:t>
      </w:r>
      <w:r>
        <w:rPr>
          <w:rFonts w:ascii="微軟正黑體"/>
        </w:rPr>
        <w:t xml:space="preserve"> Jessica</w:t>
      </w:r>
      <w:r>
        <w:rPr>
          <w:rFonts w:ascii="微軟正黑體" w:hint="eastAsia"/>
        </w:rPr>
        <w:t>、</w:t>
      </w:r>
      <w:r>
        <w:rPr>
          <w:rFonts w:ascii="微軟正黑體"/>
        </w:rPr>
        <w:t>Jenny</w:t>
      </w:r>
      <w:r>
        <w:rPr>
          <w:rFonts w:ascii="微軟正黑體" w:hint="eastAsia"/>
        </w:rPr>
        <w:t>、</w:t>
      </w:r>
      <w:r>
        <w:rPr>
          <w:rFonts w:ascii="微軟正黑體"/>
        </w:rPr>
        <w:t>Rebecca</w:t>
      </w:r>
      <w:r>
        <w:rPr>
          <w:rFonts w:ascii="微軟正黑體" w:hint="eastAsia"/>
        </w:rPr>
        <w:t>、</w:t>
      </w:r>
      <w:r>
        <w:rPr>
          <w:rFonts w:ascii="微軟正黑體"/>
        </w:rPr>
        <w:t>Claire</w:t>
      </w:r>
      <w:r>
        <w:rPr>
          <w:rFonts w:ascii="微軟正黑體" w:hint="eastAsia"/>
        </w:rPr>
        <w:t>、</w:t>
      </w:r>
      <w:r>
        <w:rPr>
          <w:rFonts w:ascii="微軟正黑體"/>
        </w:rPr>
        <w:t>Ashley</w:t>
      </w:r>
      <w:r>
        <w:rPr>
          <w:rFonts w:ascii="微軟正黑體" w:hint="eastAsia"/>
        </w:rPr>
        <w:t>。我們可以用一個陣列將學生儲存在一起。陣列的寫法如下：</w:t>
      </w:r>
    </w:p>
    <w:p w:rsidR="000B5DEF" w:rsidRDefault="000B5DEF" w:rsidP="007B699E">
      <w:pPr>
        <w:rPr>
          <w:rFonts w:ascii="微軟正黑體"/>
        </w:rPr>
      </w:pPr>
      <w:r w:rsidRPr="00E67D71">
        <w:rPr>
          <w:rFonts w:ascii="微軟正黑體"/>
        </w:rPr>
        <w:pict>
          <v:shape id="_x0000_i1035" type="#_x0000_t75" style="width:414pt;height:20.25pt">
            <v:imagedata r:id="rId13" o:title=""/>
          </v:shape>
        </w:pict>
      </w:r>
    </w:p>
    <w:p w:rsidR="000B5DEF" w:rsidRDefault="000B5DEF" w:rsidP="007B699E">
      <w:pPr>
        <w:rPr>
          <w:rFonts w:ascii="微軟正黑體"/>
        </w:rPr>
      </w:pPr>
      <w:r>
        <w:rPr>
          <w:rFonts w:ascii="微軟正黑體" w:hint="eastAsia"/>
        </w:rPr>
        <w:t>開頭的</w:t>
      </w:r>
      <w:r>
        <w:rPr>
          <w:rFonts w:ascii="微軟正黑體"/>
        </w:rPr>
        <w:t>string</w:t>
      </w:r>
      <w:r>
        <w:rPr>
          <w:rFonts w:ascii="微軟正黑體" w:hint="eastAsia"/>
        </w:rPr>
        <w:t>，表示這個陣列儲存的是</w:t>
      </w:r>
      <w:r>
        <w:rPr>
          <w:rFonts w:ascii="微軟正黑體"/>
        </w:rPr>
        <w:t>string(</w:t>
      </w:r>
      <w:r>
        <w:rPr>
          <w:rFonts w:ascii="微軟正黑體" w:hint="eastAsia"/>
        </w:rPr>
        <w:t>字串</w:t>
      </w:r>
      <w:r>
        <w:rPr>
          <w:rFonts w:ascii="微軟正黑體"/>
        </w:rPr>
        <w:t>)</w:t>
      </w:r>
      <w:r>
        <w:rPr>
          <w:rFonts w:ascii="微軟正黑體" w:hint="eastAsia"/>
        </w:rPr>
        <w:t>型別的資料；後方必須接中括號</w:t>
      </w:r>
      <w:r>
        <w:rPr>
          <w:rFonts w:ascii="微軟正黑體"/>
        </w:rPr>
        <w:t>[]</w:t>
      </w:r>
      <w:r>
        <w:rPr>
          <w:rFonts w:ascii="微軟正黑體" w:hint="eastAsia"/>
        </w:rPr>
        <w:t>；</w:t>
      </w:r>
      <w:r>
        <w:rPr>
          <w:rFonts w:ascii="微軟正黑體"/>
        </w:rPr>
        <w:t>students</w:t>
      </w:r>
      <w:r>
        <w:rPr>
          <w:rFonts w:ascii="微軟正黑體" w:hint="eastAsia"/>
        </w:rPr>
        <w:t>為這個陣列的名稱；而大括號</w:t>
      </w:r>
      <w:r>
        <w:rPr>
          <w:rFonts w:ascii="微軟正黑體"/>
        </w:rPr>
        <w:t>{}</w:t>
      </w:r>
      <w:r>
        <w:rPr>
          <w:rFonts w:ascii="微軟正黑體" w:hint="eastAsia"/>
        </w:rPr>
        <w:t>中的則是此陣列的內容，各資料間以逗號做區隔，因為資料型別是</w:t>
      </w:r>
      <w:r>
        <w:rPr>
          <w:rFonts w:ascii="微軟正黑體"/>
        </w:rPr>
        <w:t>string</w:t>
      </w:r>
      <w:r>
        <w:rPr>
          <w:rFonts w:ascii="微軟正黑體" w:hint="eastAsia"/>
        </w:rPr>
        <w:t>，所以需要用雙引號包覆。</w:t>
      </w:r>
    </w:p>
    <w:p w:rsidR="000B5DEF" w:rsidRDefault="000B5DEF" w:rsidP="007B699E">
      <w:pPr>
        <w:rPr>
          <w:rFonts w:ascii="微軟正黑體"/>
        </w:rPr>
      </w:pPr>
      <w:r>
        <w:rPr>
          <w:rFonts w:ascii="微軟正黑體" w:hint="eastAsia"/>
        </w:rPr>
        <w:t>現在，如果我們要找出某個學生是不是這門課的學生，我們可以對整個陣列跑一個迴圈，一一比對學生的姓名是否吻合。如果沒發現吻合的，那我們就知道該學生不是此門課程的學生。</w:t>
      </w:r>
    </w:p>
    <w:p w:rsidR="000B5DEF" w:rsidRDefault="000B5DEF" w:rsidP="007B699E">
      <w:pPr>
        <w:rPr>
          <w:rFonts w:ascii="微軟正黑體"/>
        </w:rPr>
      </w:pPr>
      <w:r>
        <w:rPr>
          <w:rFonts w:ascii="微軟正黑體" w:hint="eastAsia"/>
        </w:rPr>
        <w:t>這樣的程式，寫法如下：</w:t>
      </w:r>
    </w:p>
    <w:p w:rsidR="000B5DEF" w:rsidRDefault="000B5DEF" w:rsidP="007B699E">
      <w:pPr>
        <w:rPr>
          <w:rFonts w:ascii="微軟正黑體"/>
        </w:rPr>
      </w:pPr>
    </w:p>
    <w:p w:rsidR="000B5DEF" w:rsidRPr="003A5DAF" w:rsidRDefault="000B5DEF"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6521"/>
      </w:tblGrid>
      <w:tr w:rsidR="000B5DEF" w:rsidRPr="00317BAB" w:rsidTr="00317BAB">
        <w:tc>
          <w:tcPr>
            <w:tcW w:w="851" w:type="dxa"/>
          </w:tcPr>
          <w:p w:rsidR="000B5DEF" w:rsidRDefault="000B5DEF" w:rsidP="00317BAB">
            <w:pPr>
              <w:pStyle w:val="aa"/>
              <w:ind w:firstLine="204"/>
            </w:pPr>
            <w:r w:rsidRPr="003E3AE4">
              <w:rPr>
                <w:noProof/>
              </w:rPr>
              <w:pict>
                <v:shape id="_x0000_i1036" type="#_x0000_t75" alt="lightbulb_48" style="width:26.25pt;height:24.75pt;visibility:visible">
                  <v:imagedata r:id="rId10" o:title="" croptop="2799f" cropbottom="3140f" cropleft="3482f"/>
                </v:shape>
              </w:pict>
            </w:r>
          </w:p>
        </w:tc>
        <w:tc>
          <w:tcPr>
            <w:tcW w:w="6521" w:type="dxa"/>
            <w:tcMar>
              <w:left w:w="113" w:type="dxa"/>
              <w:right w:w="113" w:type="dxa"/>
            </w:tcMar>
          </w:tcPr>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提醒您，程式執行是不是一閃即過？現在除了使用</w:t>
            </w:r>
            <w:r w:rsidRPr="00317BAB">
              <w:rPr>
                <w:rFonts w:ascii="Times New Roman" w:hAnsi="Times New Roman"/>
                <w:kern w:val="0"/>
                <w:szCs w:val="20"/>
              </w:rPr>
              <w:t>Ctrl+F5</w:t>
            </w:r>
            <w:r w:rsidRPr="00317BAB">
              <w:rPr>
                <w:rFonts w:ascii="Times New Roman" w:hAnsi="Times New Roman" w:hint="eastAsia"/>
                <w:kern w:val="0"/>
                <w:szCs w:val="20"/>
              </w:rPr>
              <w:t>執行以外，您也可以在程式的最後一行加上</w:t>
            </w:r>
            <w:r w:rsidRPr="00317BAB">
              <w:rPr>
                <w:rFonts w:ascii="Times New Roman" w:hAnsi="Times New Roman"/>
                <w:kern w:val="0"/>
                <w:szCs w:val="20"/>
              </w:rPr>
              <w:t>Console.ReadLine()</w:t>
            </w:r>
            <w:r w:rsidRPr="00317BAB">
              <w:rPr>
                <w:rFonts w:ascii="Times New Roman" w:hAnsi="Times New Roman" w:hint="eastAsia"/>
                <w:kern w:val="0"/>
                <w:szCs w:val="20"/>
              </w:rPr>
              <w:t>，讓程式等待使用者按下輸入鍵後才結束。</w:t>
            </w:r>
          </w:p>
        </w:tc>
      </w:tr>
    </w:tbl>
    <w:p w:rsidR="000B5DEF" w:rsidRDefault="000B5DEF" w:rsidP="006315F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6521"/>
      </w:tblGrid>
      <w:tr w:rsidR="000B5DEF" w:rsidRPr="00317BAB" w:rsidTr="00317BAB">
        <w:tc>
          <w:tcPr>
            <w:tcW w:w="851" w:type="dxa"/>
          </w:tcPr>
          <w:p w:rsidR="000B5DEF" w:rsidRDefault="000B5DEF" w:rsidP="00317BAB">
            <w:pPr>
              <w:pStyle w:val="aa"/>
              <w:ind w:firstLine="204"/>
            </w:pPr>
            <w:r w:rsidRPr="003E3AE4">
              <w:rPr>
                <w:noProof/>
              </w:rPr>
              <w:pict>
                <v:shape id="_x0000_i1037" type="#_x0000_t75" alt="lightbulb_48" style="width:26.25pt;height:24.75pt;visibility:visible">
                  <v:imagedata r:id="rId10" o:title="" croptop="2799f" cropbottom="3140f" cropleft="3482f"/>
                </v:shape>
              </w:pict>
            </w:r>
          </w:p>
        </w:tc>
        <w:tc>
          <w:tcPr>
            <w:tcW w:w="6521" w:type="dxa"/>
            <w:tcMar>
              <w:left w:w="113" w:type="dxa"/>
              <w:right w:w="113" w:type="dxa"/>
            </w:tcMar>
          </w:tcPr>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上述範例中的第二個</w:t>
            </w:r>
            <w:r w:rsidRPr="00317BAB">
              <w:rPr>
                <w:rFonts w:ascii="Times New Roman" w:hAnsi="Times New Roman"/>
                <w:kern w:val="0"/>
                <w:szCs w:val="20"/>
              </w:rPr>
              <w:t>Console.WriteLine()</w:t>
            </w:r>
            <w:r w:rsidRPr="00317BAB">
              <w:rPr>
                <w:rFonts w:ascii="Times New Roman" w:hAnsi="Times New Roman" w:hint="eastAsia"/>
                <w:kern w:val="0"/>
                <w:szCs w:val="20"/>
              </w:rPr>
              <w:t>，筆者使用了</w:t>
            </w:r>
            <w:r w:rsidRPr="00317BAB">
              <w:rPr>
                <w:rFonts w:ascii="Times New Roman" w:hAnsi="Times New Roman"/>
                <w:kern w:val="0"/>
                <w:szCs w:val="20"/>
              </w:rPr>
              <w:t>C#</w:t>
            </w:r>
            <w:r w:rsidRPr="00317BAB">
              <w:rPr>
                <w:rFonts w:ascii="Times New Roman" w:hAnsi="Times New Roman" w:hint="eastAsia"/>
                <w:kern w:val="0"/>
                <w:szCs w:val="20"/>
              </w:rPr>
              <w:t>中字串內插補點的語法，在字串雙引號的前方，加上</w:t>
            </w:r>
            <w:r w:rsidRPr="00317BAB">
              <w:rPr>
                <w:rFonts w:ascii="Times New Roman" w:hAnsi="Times New Roman"/>
                <w:kern w:val="0"/>
                <w:szCs w:val="20"/>
              </w:rPr>
              <w:t>$</w:t>
            </w:r>
            <w:r w:rsidRPr="00317BAB">
              <w:rPr>
                <w:rFonts w:ascii="Times New Roman" w:hAnsi="Times New Roman" w:hint="eastAsia"/>
                <w:kern w:val="0"/>
                <w:szCs w:val="20"/>
              </w:rPr>
              <w:t>符號，在之後的字串中，凡是被大括號包覆起來的區域，會輸出變數或運算結果。輸出結果等同於</w:t>
            </w:r>
            <w:r w:rsidRPr="00317BAB">
              <w:rPr>
                <w:rFonts w:ascii="Times New Roman" w:hAnsi="Times New Roman"/>
                <w:kern w:val="0"/>
                <w:szCs w:val="20"/>
              </w:rPr>
              <w:t>Console.WriteLine(“</w:t>
            </w:r>
            <w:r w:rsidRPr="00317BAB">
              <w:rPr>
                <w:rFonts w:ascii="Times New Roman" w:hAnsi="Times New Roman" w:hint="eastAsia"/>
                <w:kern w:val="0"/>
                <w:szCs w:val="20"/>
              </w:rPr>
              <w:t>很高興認識你</w:t>
            </w:r>
            <w:r w:rsidRPr="00317BAB">
              <w:rPr>
                <w:rFonts w:ascii="Times New Roman" w:hAnsi="Times New Roman"/>
                <w:kern w:val="0"/>
                <w:szCs w:val="20"/>
              </w:rPr>
              <w:t xml:space="preserve"> ” + input);</w:t>
            </w:r>
            <w:r w:rsidRPr="00317BAB">
              <w:rPr>
                <w:rFonts w:ascii="Times New Roman" w:hAnsi="Times New Roman" w:hint="eastAsia"/>
                <w:kern w:val="0"/>
                <w:szCs w:val="20"/>
              </w:rPr>
              <w:t>，但更簡潔。詳細的使用方法，也可上</w:t>
            </w:r>
            <w:r w:rsidRPr="00317BAB">
              <w:rPr>
                <w:rFonts w:ascii="Times New Roman" w:hAnsi="Times New Roman"/>
                <w:kern w:val="0"/>
                <w:szCs w:val="20"/>
              </w:rPr>
              <w:t>MSDN</w:t>
            </w:r>
            <w:r w:rsidRPr="00317BAB">
              <w:rPr>
                <w:rFonts w:ascii="Times New Roman" w:hAnsi="Times New Roman" w:hint="eastAsia"/>
                <w:kern w:val="0"/>
                <w:szCs w:val="20"/>
              </w:rPr>
              <w:t>查詢：</w:t>
            </w:r>
          </w:p>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hyperlink r:id="rId14" w:history="1">
              <w:r w:rsidRPr="00317BAB">
                <w:rPr>
                  <w:rStyle w:val="Hyperlink"/>
                  <w:rFonts w:ascii="Times New Roman" w:hAnsi="Times New Roman"/>
                  <w:kern w:val="0"/>
                  <w:szCs w:val="20"/>
                </w:rPr>
                <w:t>https://docs.microsoft.com/zh-tw/dotnet/csharp/language-reference/tokens/interpolated</w:t>
              </w:r>
            </w:hyperlink>
          </w:p>
        </w:tc>
      </w:tr>
    </w:tbl>
    <w:p w:rsidR="000B5DEF" w:rsidRPr="002C6234" w:rsidRDefault="000B5DEF" w:rsidP="006315FB">
      <w:pPr>
        <w:rPr>
          <w:rFonts w:ascii="微軟正黑體"/>
        </w:rPr>
      </w:pPr>
    </w:p>
    <w:p w:rsidR="000B5DEF" w:rsidRDefault="000B5DEF" w:rsidP="006315FB">
      <w:pPr>
        <w:rPr>
          <w:rFonts w:ascii="微軟正黑體"/>
        </w:rPr>
      </w:pPr>
    </w:p>
    <w:p w:rsidR="000B5DEF" w:rsidRPr="0091124B" w:rsidRDefault="000B5DEF" w:rsidP="0091124B">
      <w:pPr>
        <w:pStyle w:val="Heading3"/>
      </w:pPr>
      <w:smartTag w:uri="urn:schemas-microsoft-com:office:smarttags" w:element="chsdate">
        <w:smartTagPr>
          <w:attr w:name="IsROCDate" w:val="False"/>
          <w:attr w:name="IsLunarDate" w:val="False"/>
          <w:attr w:name="Day" w:val="30"/>
          <w:attr w:name="Month" w:val="12"/>
          <w:attr w:name="Year" w:val="1899"/>
        </w:smartTagPr>
        <w:r>
          <w:t>2.2.1</w:t>
        </w:r>
      </w:smartTag>
      <w:r>
        <w:t xml:space="preserve"> </w:t>
      </w:r>
      <w:r>
        <w:rPr>
          <w:rFonts w:hint="eastAsia"/>
        </w:rPr>
        <w:t>變數的型別與變數的運算</w:t>
      </w:r>
    </w:p>
    <w:p w:rsidR="000B5DEF" w:rsidRDefault="000B5DEF" w:rsidP="006315FB">
      <w:pPr>
        <w:rPr>
          <w:rFonts w:ascii="微軟正黑體"/>
        </w:rPr>
      </w:pPr>
      <w:r>
        <w:rPr>
          <w:rFonts w:ascii="微軟正黑體" w:hAnsi="微軟正黑體" w:hint="eastAsia"/>
        </w:rPr>
        <w:t>前面的範例，我們示範了如何讀入使用者輸入。使用者輸入的是字串，所以我們必須使用</w:t>
      </w:r>
      <w:r>
        <w:rPr>
          <w:rFonts w:ascii="微軟正黑體" w:hAnsi="微軟正黑體"/>
        </w:rPr>
        <w:t>string</w:t>
      </w:r>
      <w:r>
        <w:rPr>
          <w:rFonts w:ascii="微軟正黑體" w:hAnsi="微軟正黑體" w:hint="eastAsia"/>
        </w:rPr>
        <w:t>型別的變數來儲存。事實上除了</w:t>
      </w:r>
      <w:r>
        <w:rPr>
          <w:rFonts w:ascii="微軟正黑體" w:hAnsi="微軟正黑體"/>
        </w:rPr>
        <w:t>string</w:t>
      </w:r>
      <w:r>
        <w:rPr>
          <w:rFonts w:ascii="微軟正黑體" w:hAnsi="微軟正黑體" w:hint="eastAsia"/>
        </w:rPr>
        <w:t>，在</w:t>
      </w:r>
      <w:r>
        <w:rPr>
          <w:rFonts w:ascii="微軟正黑體" w:hAnsi="微軟正黑體"/>
        </w:rPr>
        <w:t>C#</w:t>
      </w:r>
      <w:r>
        <w:rPr>
          <w:rFonts w:ascii="微軟正黑體" w:hAnsi="微軟正黑體" w:hint="eastAsia"/>
        </w:rPr>
        <w:t>中，定義了數種不同的資料型態。常使用的有：</w:t>
      </w:r>
    </w:p>
    <w:p w:rsidR="000B5DEF" w:rsidRDefault="000B5DEF" w:rsidP="006E4221">
      <w:pPr>
        <w:pStyle w:val="ListParagraph"/>
        <w:numPr>
          <w:ilvl w:val="0"/>
          <w:numId w:val="17"/>
        </w:numPr>
        <w:ind w:leftChars="0"/>
        <w:rPr>
          <w:rFonts w:ascii="微軟正黑體"/>
        </w:rPr>
      </w:pPr>
      <w:r>
        <w:rPr>
          <w:rFonts w:ascii="微軟正黑體" w:hAnsi="微軟正黑體"/>
        </w:rPr>
        <w:t>byte</w:t>
      </w:r>
      <w:r>
        <w:rPr>
          <w:rFonts w:ascii="微軟正黑體" w:hAnsi="微軟正黑體" w:hint="eastAsia"/>
        </w:rPr>
        <w:t>、</w:t>
      </w:r>
      <w:r>
        <w:rPr>
          <w:rFonts w:ascii="微軟正黑體" w:hAnsi="微軟正黑體"/>
        </w:rPr>
        <w:t>int</w:t>
      </w:r>
      <w:r>
        <w:rPr>
          <w:rFonts w:ascii="微軟正黑體" w:hAnsi="微軟正黑體" w:hint="eastAsia"/>
        </w:rPr>
        <w:t>、</w:t>
      </w:r>
      <w:r>
        <w:rPr>
          <w:rFonts w:ascii="微軟正黑體" w:hAnsi="微軟正黑體"/>
        </w:rPr>
        <w:t>long</w:t>
      </w:r>
      <w:r>
        <w:rPr>
          <w:rFonts w:ascii="微軟正黑體" w:hAnsi="微軟正黑體" w:hint="eastAsia"/>
        </w:rPr>
        <w:t>：整數</w:t>
      </w:r>
    </w:p>
    <w:p w:rsidR="000B5DEF" w:rsidRDefault="000B5DEF" w:rsidP="006E4221">
      <w:pPr>
        <w:pStyle w:val="ListParagraph"/>
        <w:numPr>
          <w:ilvl w:val="0"/>
          <w:numId w:val="17"/>
        </w:numPr>
        <w:ind w:leftChars="0"/>
        <w:rPr>
          <w:rFonts w:ascii="微軟正黑體"/>
        </w:rPr>
      </w:pPr>
      <w:r>
        <w:rPr>
          <w:rFonts w:ascii="微軟正黑體" w:hAnsi="微軟正黑體"/>
        </w:rPr>
        <w:t>float</w:t>
      </w:r>
      <w:r>
        <w:rPr>
          <w:rFonts w:ascii="微軟正黑體" w:hAnsi="微軟正黑體" w:hint="eastAsia"/>
        </w:rPr>
        <w:t>、</w:t>
      </w:r>
      <w:r>
        <w:rPr>
          <w:rFonts w:ascii="微軟正黑體" w:hAnsi="微軟正黑體"/>
        </w:rPr>
        <w:t>double</w:t>
      </w:r>
      <w:r>
        <w:rPr>
          <w:rFonts w:ascii="微軟正黑體" w:hAnsi="微軟正黑體" w:hint="eastAsia"/>
        </w:rPr>
        <w:t>：</w:t>
      </w:r>
      <w:r>
        <w:rPr>
          <w:rFonts w:ascii="微軟正黑體" w:hAnsi="微軟正黑體"/>
        </w:rPr>
        <w:t>IEEE</w:t>
      </w:r>
      <w:r>
        <w:rPr>
          <w:rFonts w:ascii="微軟正黑體" w:hAnsi="微軟正黑體" w:hint="eastAsia"/>
        </w:rPr>
        <w:t>二進位浮點數</w:t>
      </w:r>
    </w:p>
    <w:p w:rsidR="000B5DEF" w:rsidRDefault="000B5DEF" w:rsidP="006E4221">
      <w:pPr>
        <w:pStyle w:val="ListParagraph"/>
        <w:numPr>
          <w:ilvl w:val="0"/>
          <w:numId w:val="17"/>
        </w:numPr>
        <w:ind w:leftChars="0"/>
        <w:rPr>
          <w:rFonts w:ascii="微軟正黑體"/>
        </w:rPr>
      </w:pPr>
      <w:r>
        <w:rPr>
          <w:rFonts w:ascii="微軟正黑體" w:hAnsi="微軟正黑體"/>
        </w:rPr>
        <w:t>decimal</w:t>
      </w:r>
      <w:r>
        <w:rPr>
          <w:rFonts w:ascii="微軟正黑體" w:hAnsi="微軟正黑體" w:hint="eastAsia"/>
        </w:rPr>
        <w:t>：高精確度十進位浮點數</w:t>
      </w:r>
    </w:p>
    <w:p w:rsidR="000B5DEF" w:rsidRDefault="000B5DEF" w:rsidP="006E4221">
      <w:pPr>
        <w:pStyle w:val="ListParagraph"/>
        <w:numPr>
          <w:ilvl w:val="0"/>
          <w:numId w:val="17"/>
        </w:numPr>
        <w:ind w:leftChars="0"/>
        <w:rPr>
          <w:rFonts w:ascii="微軟正黑體"/>
        </w:rPr>
      </w:pPr>
      <w:r>
        <w:rPr>
          <w:rFonts w:ascii="微軟正黑體" w:hAnsi="微軟正黑體"/>
        </w:rPr>
        <w:t>char</w:t>
      </w:r>
      <w:r>
        <w:rPr>
          <w:rFonts w:ascii="微軟正黑體" w:hAnsi="微軟正黑體" w:hint="eastAsia"/>
        </w:rPr>
        <w:t>：字元</w:t>
      </w:r>
    </w:p>
    <w:p w:rsidR="000B5DEF" w:rsidRDefault="000B5DEF" w:rsidP="006E4221">
      <w:pPr>
        <w:pStyle w:val="ListParagraph"/>
        <w:numPr>
          <w:ilvl w:val="0"/>
          <w:numId w:val="17"/>
        </w:numPr>
        <w:ind w:leftChars="0"/>
        <w:rPr>
          <w:rFonts w:ascii="微軟正黑體"/>
        </w:rPr>
      </w:pPr>
      <w:r>
        <w:rPr>
          <w:rFonts w:ascii="微軟正黑體" w:hAnsi="微軟正黑體"/>
        </w:rPr>
        <w:t>bool</w:t>
      </w:r>
      <w:r>
        <w:rPr>
          <w:rFonts w:ascii="微軟正黑體" w:hAnsi="微軟正黑體" w:hint="eastAsia"/>
        </w:rPr>
        <w:t>：布林值</w:t>
      </w:r>
      <w:r>
        <w:rPr>
          <w:rFonts w:ascii="微軟正黑體" w:hAnsi="微軟正黑體"/>
        </w:rPr>
        <w:t>(</w:t>
      </w:r>
      <w:r>
        <w:rPr>
          <w:rFonts w:ascii="微軟正黑體" w:hAnsi="微軟正黑體" w:hint="eastAsia"/>
        </w:rPr>
        <w:t>即</w:t>
      </w:r>
      <w:r>
        <w:rPr>
          <w:rFonts w:ascii="微軟正黑體" w:hAnsi="微軟正黑體"/>
        </w:rPr>
        <w:t>true</w:t>
      </w:r>
      <w:r>
        <w:rPr>
          <w:rFonts w:ascii="微軟正黑體" w:hAnsi="微軟正黑體" w:hint="eastAsia"/>
        </w:rPr>
        <w:t>和</w:t>
      </w:r>
      <w:r>
        <w:rPr>
          <w:rFonts w:ascii="微軟正黑體" w:hAnsi="微軟正黑體"/>
        </w:rPr>
        <w:t>false)</w:t>
      </w:r>
    </w:p>
    <w:p w:rsidR="000B5DEF" w:rsidRDefault="000B5DEF" w:rsidP="006E4221">
      <w:pPr>
        <w:pStyle w:val="ListParagraph"/>
        <w:numPr>
          <w:ilvl w:val="0"/>
          <w:numId w:val="17"/>
        </w:numPr>
        <w:ind w:leftChars="0"/>
        <w:rPr>
          <w:rFonts w:ascii="微軟正黑體"/>
        </w:rPr>
      </w:pPr>
      <w:r>
        <w:rPr>
          <w:rFonts w:ascii="微軟正黑體" w:hAnsi="微軟正黑體"/>
        </w:rPr>
        <w:t>string</w:t>
      </w:r>
      <w:r>
        <w:rPr>
          <w:rFonts w:ascii="微軟正黑體" w:hAnsi="微軟正黑體" w:hint="eastAsia"/>
        </w:rPr>
        <w:t>：字串</w:t>
      </w:r>
    </w:p>
    <w:p w:rsidR="000B5DEF" w:rsidRDefault="000B5DEF" w:rsidP="004D39B0">
      <w:pPr>
        <w:rPr>
          <w:rFonts w:ascii="微軟正黑體"/>
        </w:rPr>
      </w:pPr>
    </w:p>
    <w:p w:rsidR="000B5DEF" w:rsidRDefault="000B5DEF" w:rsidP="006315FB">
      <w:pPr>
        <w:rPr>
          <w:rFonts w:ascii="微軟正黑體"/>
        </w:rPr>
      </w:pPr>
      <w:r>
        <w:rPr>
          <w:rFonts w:ascii="微軟正黑體" w:hAnsi="微軟正黑體" w:hint="eastAsia"/>
        </w:rPr>
        <w:t>上述筆者只是列出</w:t>
      </w:r>
      <w:r>
        <w:rPr>
          <w:rFonts w:ascii="微軟正黑體" w:hAnsi="微軟正黑體"/>
        </w:rPr>
        <w:t>C#</w:t>
      </w:r>
      <w:r>
        <w:rPr>
          <w:rFonts w:ascii="微軟正黑體" w:hAnsi="微軟正黑體" w:hint="eastAsia"/>
        </w:rPr>
        <w:t>型別中的一部分，以初學者而言，這已經很足夠練習了。不同型別的變數之間，不能互相作運算，如要運算，必須先透過轉型才行。以下讓我們看一些練習範例：</w:t>
      </w:r>
    </w:p>
    <w:p w:rsidR="000B5DEF" w:rsidRDefault="000B5DEF" w:rsidP="006315FB">
      <w:pPr>
        <w:rPr>
          <w:rFonts w:ascii="微軟正黑體"/>
        </w:rPr>
      </w:pPr>
    </w:p>
    <w:p w:rsidR="000B5DEF" w:rsidRDefault="000B5DEF" w:rsidP="006315FB">
      <w:pPr>
        <w:rPr>
          <w:rFonts w:ascii="微軟正黑體"/>
        </w:rPr>
      </w:pPr>
      <w:r w:rsidRPr="00317BAB">
        <w:rPr>
          <w:rFonts w:ascii="微軟正黑體"/>
          <w:noProof/>
        </w:rPr>
        <w:pict>
          <v:shape id="_x0000_i1038" type="#_x0000_t75" style="width:412.5pt;height:118.5pt;visibility:visible">
            <v:imagedata r:id="rId15" o:title=""/>
          </v:shape>
        </w:pict>
      </w:r>
    </w:p>
    <w:p w:rsidR="000B5DEF" w:rsidRDefault="000B5DEF" w:rsidP="006315FB">
      <w:pPr>
        <w:rPr>
          <w:rFonts w:ascii="微軟正黑體"/>
          <w:noProof/>
        </w:rPr>
      </w:pPr>
      <w:r>
        <w:rPr>
          <w:rFonts w:ascii="微軟正黑體" w:hAnsi="微軟正黑體" w:hint="eastAsia"/>
          <w:noProof/>
        </w:rPr>
        <w:t>我們先宣告一些變數，有數值類</w:t>
      </w:r>
      <w:r>
        <w:rPr>
          <w:rFonts w:ascii="微軟正黑體" w:hAnsi="微軟正黑體"/>
          <w:noProof/>
        </w:rPr>
        <w:t>(</w:t>
      </w:r>
      <w:r>
        <w:rPr>
          <w:rFonts w:ascii="微軟正黑體" w:hAnsi="微軟正黑體" w:hint="eastAsia"/>
          <w:noProof/>
        </w:rPr>
        <w:t>整數、二進位浮點數、十進位浮點數</w:t>
      </w:r>
      <w:r>
        <w:rPr>
          <w:rFonts w:ascii="微軟正黑體" w:hAnsi="微軟正黑體"/>
          <w:noProof/>
        </w:rPr>
        <w:t>)</w:t>
      </w:r>
      <w:r>
        <w:rPr>
          <w:rFonts w:ascii="微軟正黑體" w:hAnsi="微軟正黑體" w:hint="eastAsia"/>
          <w:noProof/>
        </w:rPr>
        <w:t>，也有字串。接著，我們來試著對數值做點運算：</w:t>
      </w:r>
    </w:p>
    <w:p w:rsidR="000B5DEF" w:rsidRDefault="000B5DEF" w:rsidP="006315FB">
      <w:pPr>
        <w:rPr>
          <w:rFonts w:ascii="微軟正黑體"/>
        </w:rPr>
      </w:pPr>
      <w:r w:rsidRPr="00317BAB">
        <w:rPr>
          <w:rFonts w:ascii="微軟正黑體"/>
          <w:noProof/>
        </w:rPr>
        <w:pict>
          <v:shape id="_x0000_i1039" type="#_x0000_t75" style="width:260.25pt;height:87.75pt;visibility:visible">
            <v:imagedata r:id="rId16" o:title=""/>
          </v:shape>
        </w:pict>
      </w:r>
    </w:p>
    <w:p w:rsidR="000B5DEF" w:rsidRDefault="000B5DEF" w:rsidP="006315FB">
      <w:pPr>
        <w:rPr>
          <w:rFonts w:ascii="微軟正黑體"/>
        </w:rPr>
      </w:pPr>
      <w:r>
        <w:rPr>
          <w:rFonts w:ascii="微軟正黑體" w:hAnsi="微軟正黑體" w:hint="eastAsia"/>
        </w:rPr>
        <w:t>以上只是簡單的加減乘除，以及取餘數。這裡可以看到，由於</w:t>
      </w:r>
      <w:r>
        <w:rPr>
          <w:rFonts w:ascii="微軟正黑體" w:hAnsi="微軟正黑體"/>
        </w:rPr>
        <w:t xml:space="preserve"> a </w:t>
      </w:r>
      <w:r>
        <w:rPr>
          <w:rFonts w:ascii="微軟正黑體" w:hAnsi="微軟正黑體" w:hint="eastAsia"/>
        </w:rPr>
        <w:t>與</w:t>
      </w:r>
      <w:r>
        <w:rPr>
          <w:rFonts w:ascii="微軟正黑體" w:hAnsi="微軟正黑體"/>
        </w:rPr>
        <w:t xml:space="preserve"> c </w:t>
      </w:r>
      <w:r>
        <w:rPr>
          <w:rFonts w:ascii="微軟正黑體" w:hAnsi="微軟正黑體" w:hint="eastAsia"/>
        </w:rPr>
        <w:t>都是整數，所以相除後結果也會是整數，小數的部分就無條件捨去了。</w:t>
      </w: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40" type="#_x0000_t75" alt="warning_48" style="width:26.25pt;height:22.5pt;visibility:visible">
                  <v:imagedata r:id="rId12" o:title="" croptop="4233f" cropbottom="4233f" cropleft="1161f"/>
                </v:shape>
              </w:pict>
            </w:r>
          </w:p>
        </w:tc>
        <w:tc>
          <w:tcPr>
            <w:tcW w:w="7518" w:type="dxa"/>
            <w:tcMar>
              <w:left w:w="227" w:type="dxa"/>
              <w:right w:w="227" w:type="dxa"/>
            </w:tcMar>
            <w:vAlign w:val="center"/>
          </w:tcPr>
          <w:p w:rsidR="000B5DEF" w:rsidRPr="00317BAB" w:rsidRDefault="000B5DEF" w:rsidP="00317BAB">
            <w:pPr>
              <w:pStyle w:val="ab"/>
              <w:adjustRightInd w:val="0"/>
              <w:spacing w:before="120" w:after="120" w:line="320" w:lineRule="atLeast"/>
              <w:jc w:val="both"/>
              <w:textAlignment w:val="center"/>
              <w:rPr>
                <w:rFonts w:ascii="微軟正黑體" w:eastAsia="微軟正黑體"/>
                <w:kern w:val="0"/>
                <w:szCs w:val="20"/>
              </w:rPr>
            </w:pPr>
            <w:r w:rsidRPr="00317BAB">
              <w:rPr>
                <w:rFonts w:ascii="微軟正黑體" w:hAnsi="微軟正黑體"/>
                <w:kern w:val="0"/>
                <w:szCs w:val="20"/>
              </w:rPr>
              <w:t>C#</w:t>
            </w:r>
            <w:r w:rsidRPr="00317BAB">
              <w:rPr>
                <w:rFonts w:ascii="微軟正黑體" w:hAnsi="微軟正黑體" w:hint="eastAsia"/>
                <w:kern w:val="0"/>
                <w:szCs w:val="20"/>
              </w:rPr>
              <w:t>是編譯式語言，在執行前會先將程式碼透過編譯器編譯成可執行檔案</w:t>
            </w:r>
            <w:r w:rsidRPr="00317BAB">
              <w:rPr>
                <w:rFonts w:ascii="微軟正黑體" w:hAnsi="微軟正黑體"/>
                <w:kern w:val="0"/>
                <w:szCs w:val="20"/>
              </w:rPr>
              <w:t>(.exe)</w:t>
            </w:r>
            <w:r w:rsidRPr="00317BAB">
              <w:rPr>
                <w:rFonts w:ascii="微軟正黑體" w:hAnsi="微軟正黑體" w:hint="eastAsia"/>
                <w:kern w:val="0"/>
                <w:szCs w:val="20"/>
              </w:rPr>
              <w:t>，如果程式碼在編寫時有誤，編譯器便可以在執行前將之揪出。然而，也有的情況是只有在執行期才會發生的錯誤</w:t>
            </w:r>
            <w:r w:rsidRPr="00317BAB">
              <w:rPr>
                <w:rFonts w:ascii="微軟正黑體" w:hAnsi="微軟正黑體"/>
                <w:kern w:val="0"/>
                <w:szCs w:val="20"/>
              </w:rPr>
              <w:t>(Runtime Error)</w:t>
            </w:r>
            <w:r w:rsidRPr="00317BAB">
              <w:rPr>
                <w:rFonts w:ascii="微軟正黑體" w:hAnsi="微軟正黑體" w:hint="eastAsia"/>
                <w:kern w:val="0"/>
                <w:szCs w:val="20"/>
              </w:rPr>
              <w:t>，即使通過了編譯，也不代表程式必定可以順利執行。</w:t>
            </w:r>
          </w:p>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微軟正黑體" w:hAnsi="微軟正黑體" w:hint="eastAsia"/>
                <w:kern w:val="0"/>
                <w:szCs w:val="20"/>
              </w:rPr>
              <w:t>例如，以上述的例子而言，當我們把程式碼改為</w:t>
            </w:r>
            <w:r w:rsidRPr="00317BAB">
              <w:rPr>
                <w:rFonts w:ascii="微軟正黑體" w:hAnsi="微軟正黑體"/>
                <w:kern w:val="0"/>
                <w:szCs w:val="20"/>
              </w:rPr>
              <w:t>a / 0(</w:t>
            </w:r>
            <w:r w:rsidRPr="00317BAB">
              <w:rPr>
                <w:rFonts w:ascii="微軟正黑體" w:hAnsi="微軟正黑體" w:hint="eastAsia"/>
                <w:kern w:val="0"/>
                <w:szCs w:val="20"/>
              </w:rPr>
              <w:t>除法不能除以</w:t>
            </w:r>
            <w:r w:rsidRPr="00317BAB">
              <w:rPr>
                <w:rFonts w:ascii="微軟正黑體" w:hAnsi="微軟正黑體"/>
                <w:kern w:val="0"/>
                <w:szCs w:val="20"/>
              </w:rPr>
              <w:t>0)</w:t>
            </w:r>
            <w:r w:rsidRPr="00317BAB">
              <w:rPr>
                <w:rFonts w:ascii="微軟正黑體" w:hAnsi="微軟正黑體" w:hint="eastAsia"/>
                <w:kern w:val="0"/>
                <w:szCs w:val="20"/>
              </w:rPr>
              <w:t>，雖然在編譯期不會出現問題，程式執行時就會跳出</w:t>
            </w:r>
            <w:r w:rsidRPr="00317BAB">
              <w:rPr>
                <w:rFonts w:ascii="微軟正黑體" w:hAnsi="微軟正黑體"/>
                <w:kern w:val="0"/>
                <w:szCs w:val="20"/>
              </w:rPr>
              <w:t>DivideByZeroException</w:t>
            </w:r>
            <w:r w:rsidRPr="00317BAB">
              <w:rPr>
                <w:rFonts w:ascii="微軟正黑體" w:hAnsi="微軟正黑體" w:hint="eastAsia"/>
                <w:kern w:val="0"/>
                <w:szCs w:val="20"/>
              </w:rPr>
              <w:t>例外而無法正常執行。</w:t>
            </w:r>
          </w:p>
        </w:tc>
      </w:tr>
    </w:tbl>
    <w:p w:rsidR="000B5DEF" w:rsidRPr="006315FB" w:rsidRDefault="000B5DEF" w:rsidP="007B699E">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6521"/>
      </w:tblGrid>
      <w:tr w:rsidR="000B5DEF" w:rsidRPr="00317BAB" w:rsidTr="00317BAB">
        <w:tc>
          <w:tcPr>
            <w:tcW w:w="851" w:type="dxa"/>
          </w:tcPr>
          <w:p w:rsidR="000B5DEF" w:rsidRDefault="000B5DEF" w:rsidP="00317BAB">
            <w:pPr>
              <w:pStyle w:val="aa"/>
              <w:ind w:firstLine="204"/>
            </w:pPr>
            <w:r w:rsidRPr="003E3AE4">
              <w:rPr>
                <w:noProof/>
              </w:rPr>
              <w:pict>
                <v:shape id="_x0000_i1041" type="#_x0000_t75" alt="lightbulb_48" style="width:26.25pt;height:24.75pt;visibility:visible">
                  <v:imagedata r:id="rId10" o:title="" croptop="2799f" cropbottom="3140f" cropleft="3482f"/>
                </v:shape>
              </w:pict>
            </w:r>
          </w:p>
        </w:tc>
        <w:tc>
          <w:tcPr>
            <w:tcW w:w="6521" w:type="dxa"/>
            <w:tcMar>
              <w:left w:w="113" w:type="dxa"/>
              <w:right w:w="113" w:type="dxa"/>
            </w:tcMar>
          </w:tcPr>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加減乘除相信大家都知道，</w:t>
            </w:r>
            <w:r w:rsidRPr="00317BAB">
              <w:rPr>
                <w:rFonts w:ascii="Times New Roman" w:hAnsi="Times New Roman"/>
                <w:kern w:val="0"/>
                <w:szCs w:val="20"/>
              </w:rPr>
              <w:t>%</w:t>
            </w:r>
            <w:r w:rsidRPr="00317BAB">
              <w:rPr>
                <w:rFonts w:ascii="Times New Roman" w:hAnsi="Times New Roman" w:hint="eastAsia"/>
                <w:kern w:val="0"/>
                <w:szCs w:val="20"/>
              </w:rPr>
              <w:t>的運算是取餘數，讀作</w:t>
            </w:r>
            <w:r w:rsidRPr="00317BAB">
              <w:rPr>
                <w:rFonts w:ascii="Times New Roman" w:hAnsi="Times New Roman"/>
                <w:kern w:val="0"/>
                <w:szCs w:val="20"/>
              </w:rPr>
              <w:t>modulus</w:t>
            </w:r>
            <w:r w:rsidRPr="00317BAB">
              <w:rPr>
                <w:rFonts w:ascii="Times New Roman" w:hAnsi="Times New Roman" w:hint="eastAsia"/>
                <w:kern w:val="0"/>
                <w:szCs w:val="20"/>
              </w:rPr>
              <w:t>，例如</w:t>
            </w:r>
            <w:r w:rsidRPr="00317BAB">
              <w:rPr>
                <w:rFonts w:ascii="Times New Roman" w:hAnsi="Times New Roman"/>
                <w:kern w:val="0"/>
                <w:szCs w:val="20"/>
              </w:rPr>
              <w:t xml:space="preserve"> 10</w:t>
            </w:r>
            <w:r w:rsidRPr="00317BAB">
              <w:rPr>
                <w:rFonts w:ascii="Times New Roman" w:hAnsi="Times New Roman" w:hint="eastAsia"/>
                <w:kern w:val="0"/>
                <w:szCs w:val="20"/>
              </w:rPr>
              <w:t>除以</w:t>
            </w:r>
            <w:r w:rsidRPr="00317BAB">
              <w:rPr>
                <w:rFonts w:ascii="Times New Roman" w:hAnsi="Times New Roman"/>
                <w:kern w:val="0"/>
                <w:szCs w:val="20"/>
              </w:rPr>
              <w:t>7</w:t>
            </w:r>
            <w:r w:rsidRPr="00317BAB">
              <w:rPr>
                <w:rFonts w:ascii="Times New Roman" w:hAnsi="Times New Roman" w:hint="eastAsia"/>
                <w:kern w:val="0"/>
                <w:szCs w:val="20"/>
              </w:rPr>
              <w:t>，商數是</w:t>
            </w:r>
            <w:r w:rsidRPr="00317BAB">
              <w:rPr>
                <w:rFonts w:ascii="Times New Roman" w:hAnsi="Times New Roman"/>
                <w:kern w:val="0"/>
                <w:szCs w:val="20"/>
              </w:rPr>
              <w:t>1</w:t>
            </w:r>
            <w:r w:rsidRPr="00317BAB">
              <w:rPr>
                <w:rFonts w:ascii="Times New Roman" w:hAnsi="Times New Roman" w:hint="eastAsia"/>
                <w:kern w:val="0"/>
                <w:szCs w:val="20"/>
              </w:rPr>
              <w:t>，餘數為</w:t>
            </w:r>
            <w:r w:rsidRPr="00317BAB">
              <w:rPr>
                <w:rFonts w:ascii="Times New Roman" w:hAnsi="Times New Roman"/>
                <w:kern w:val="0"/>
                <w:szCs w:val="20"/>
              </w:rPr>
              <w:t>3</w:t>
            </w:r>
            <w:r w:rsidRPr="00317BAB">
              <w:rPr>
                <w:rFonts w:ascii="Times New Roman" w:hAnsi="Times New Roman" w:hint="eastAsia"/>
                <w:kern w:val="0"/>
                <w:szCs w:val="20"/>
              </w:rPr>
              <w:t>，則</w:t>
            </w:r>
            <w:r w:rsidRPr="00317BAB">
              <w:rPr>
                <w:rFonts w:ascii="Times New Roman" w:hAnsi="Times New Roman"/>
                <w:kern w:val="0"/>
                <w:szCs w:val="20"/>
              </w:rPr>
              <w:t xml:space="preserve"> 10 % 7 = 3</w:t>
            </w:r>
            <w:r w:rsidRPr="00317BAB">
              <w:rPr>
                <w:rFonts w:ascii="Times New Roman" w:hAnsi="Times New Roman" w:hint="eastAsia"/>
                <w:kern w:val="0"/>
                <w:szCs w:val="20"/>
              </w:rPr>
              <w:t>。</w:t>
            </w:r>
          </w:p>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另外，除法是不能除以</w:t>
            </w:r>
            <w:r w:rsidRPr="00317BAB">
              <w:rPr>
                <w:rFonts w:ascii="Times New Roman" w:hAnsi="Times New Roman"/>
                <w:kern w:val="0"/>
                <w:szCs w:val="20"/>
              </w:rPr>
              <w:t>0</w:t>
            </w:r>
            <w:r w:rsidRPr="00317BAB">
              <w:rPr>
                <w:rFonts w:ascii="Times New Roman" w:hAnsi="Times New Roman" w:hint="eastAsia"/>
                <w:kern w:val="0"/>
                <w:szCs w:val="20"/>
              </w:rPr>
              <w:t>的，所以</w:t>
            </w:r>
            <w:r w:rsidRPr="00317BAB">
              <w:rPr>
                <w:rFonts w:ascii="Times New Roman" w:hAnsi="Times New Roman"/>
                <w:kern w:val="0"/>
                <w:szCs w:val="20"/>
              </w:rPr>
              <w:t xml:space="preserve"> % </w:t>
            </w:r>
            <w:r w:rsidRPr="00317BAB">
              <w:rPr>
                <w:rFonts w:ascii="Times New Roman" w:hAnsi="Times New Roman" w:hint="eastAsia"/>
                <w:kern w:val="0"/>
                <w:szCs w:val="20"/>
              </w:rPr>
              <w:t>一樣不能除以</w:t>
            </w:r>
            <w:r w:rsidRPr="00317BAB">
              <w:rPr>
                <w:rFonts w:ascii="Times New Roman" w:hAnsi="Times New Roman"/>
                <w:kern w:val="0"/>
                <w:szCs w:val="20"/>
              </w:rPr>
              <w:t>0</w:t>
            </w:r>
            <w:r w:rsidRPr="00317BAB">
              <w:rPr>
                <w:rFonts w:ascii="Times New Roman" w:hAnsi="Times New Roman" w:hint="eastAsia"/>
                <w:kern w:val="0"/>
                <w:szCs w:val="20"/>
              </w:rPr>
              <w:t>。</w:t>
            </w:r>
          </w:p>
        </w:tc>
      </w:tr>
    </w:tbl>
    <w:p w:rsidR="000B5DEF" w:rsidRPr="0001659C" w:rsidRDefault="000B5DEF" w:rsidP="007B699E">
      <w:pPr>
        <w:rPr>
          <w:rFonts w:ascii="微軟正黑體"/>
        </w:rPr>
      </w:pPr>
    </w:p>
    <w:p w:rsidR="000B5DEF" w:rsidRDefault="000B5DEF" w:rsidP="00012B1B">
      <w:pPr>
        <w:rPr>
          <w:rFonts w:ascii="微軟正黑體"/>
        </w:rPr>
      </w:pPr>
      <w:r>
        <w:rPr>
          <w:rFonts w:ascii="微軟正黑體" w:hAnsi="微軟正黑體" w:hint="eastAsia"/>
        </w:rPr>
        <w:t>接著我們來看一下，當不同類型的數值一同運算時，會發生什麼樣的事情。</w:t>
      </w:r>
    </w:p>
    <w:p w:rsidR="000B5DEF" w:rsidRDefault="000B5DEF" w:rsidP="00012B1B">
      <w:pPr>
        <w:rPr>
          <w:rFonts w:ascii="微軟正黑體"/>
        </w:rPr>
      </w:pPr>
      <w:r w:rsidRPr="00317BAB">
        <w:rPr>
          <w:rFonts w:ascii="微軟正黑體"/>
          <w:noProof/>
        </w:rPr>
        <w:pict>
          <v:shape id="_x0000_i1042" type="#_x0000_t75" style="width:410.25pt;height:63.75pt;visibility:visible">
            <v:imagedata r:id="rId17" o:title=""/>
          </v:shape>
        </w:pict>
      </w:r>
    </w:p>
    <w:p w:rsidR="000B5DEF" w:rsidRDefault="000B5DEF" w:rsidP="00012B1B">
      <w:pPr>
        <w:rPr>
          <w:rFonts w:ascii="微軟正黑體"/>
        </w:rPr>
      </w:pPr>
      <w:r w:rsidRPr="00317BAB">
        <w:rPr>
          <w:rFonts w:ascii="微軟正黑體"/>
          <w:noProof/>
        </w:rPr>
        <w:pict>
          <v:shape id="_x0000_i1043" type="#_x0000_t75" style="width:411pt;height:268.5pt;visibility:visible">
            <v:imagedata r:id="rId18" o:title=""/>
          </v:shape>
        </w:pict>
      </w:r>
    </w:p>
    <w:p w:rsidR="000B5DEF" w:rsidRDefault="000B5DEF" w:rsidP="00012B1B">
      <w:pPr>
        <w:rPr>
          <w:rFonts w:ascii="微軟正黑體"/>
        </w:rPr>
      </w:pPr>
      <w:r>
        <w:rPr>
          <w:rFonts w:ascii="微軟正黑體" w:hAnsi="微軟正黑體" w:hint="eastAsia"/>
        </w:rPr>
        <w:t>如上圖，當</w:t>
      </w:r>
      <w:r>
        <w:rPr>
          <w:rFonts w:ascii="微軟正黑體" w:hAnsi="微軟正黑體"/>
        </w:rPr>
        <w:t xml:space="preserve"> int </w:t>
      </w:r>
      <w:r>
        <w:rPr>
          <w:rFonts w:ascii="微軟正黑體" w:hAnsi="微軟正黑體" w:hint="eastAsia"/>
        </w:rPr>
        <w:t>與</w:t>
      </w:r>
      <w:r>
        <w:rPr>
          <w:rFonts w:ascii="微軟正黑體" w:hAnsi="微軟正黑體"/>
        </w:rPr>
        <w:t xml:space="preserve"> float </w:t>
      </w:r>
      <w:r>
        <w:rPr>
          <w:rFonts w:ascii="微軟正黑體" w:hAnsi="微軟正黑體" w:hint="eastAsia"/>
        </w:rPr>
        <w:t>碰到</w:t>
      </w:r>
      <w:r>
        <w:rPr>
          <w:rFonts w:ascii="微軟正黑體" w:hAnsi="微軟正黑體"/>
        </w:rPr>
        <w:t xml:space="preserve"> double </w:t>
      </w:r>
      <w:r>
        <w:rPr>
          <w:rFonts w:ascii="微軟正黑體" w:hAnsi="微軟正黑體" w:hint="eastAsia"/>
        </w:rPr>
        <w:t>時，計算出來的結果都會被改為</w:t>
      </w:r>
      <w:r>
        <w:rPr>
          <w:rFonts w:ascii="微軟正黑體" w:hAnsi="微軟正黑體"/>
        </w:rPr>
        <w:t xml:space="preserve"> double </w:t>
      </w:r>
      <w:r>
        <w:rPr>
          <w:rFonts w:ascii="微軟正黑體" w:hAnsi="微軟正黑體" w:hint="eastAsia"/>
        </w:rPr>
        <w:t>型別；而</w:t>
      </w:r>
      <w:r>
        <w:rPr>
          <w:rFonts w:ascii="微軟正黑體" w:hAnsi="微軟正黑體"/>
        </w:rPr>
        <w:t xml:space="preserve"> decimal </w:t>
      </w:r>
      <w:r>
        <w:rPr>
          <w:rFonts w:ascii="微軟正黑體" w:hAnsi="微軟正黑體" w:hint="eastAsia"/>
        </w:rPr>
        <w:t>型別是不能直接與</w:t>
      </w:r>
      <w:r>
        <w:rPr>
          <w:rFonts w:ascii="微軟正黑體" w:hAnsi="微軟正黑體"/>
        </w:rPr>
        <w:t xml:space="preserve"> double </w:t>
      </w:r>
      <w:r>
        <w:rPr>
          <w:rFonts w:ascii="微軟正黑體" w:hAnsi="微軟正黑體" w:hint="eastAsia"/>
        </w:rPr>
        <w:t>作計算的。</w:t>
      </w:r>
    </w:p>
    <w:p w:rsidR="000B5DEF" w:rsidRDefault="000B5DEF" w:rsidP="00012B1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44"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Double</w:t>
            </w:r>
            <w:r w:rsidRPr="00317BAB">
              <w:rPr>
                <w:rFonts w:ascii="Times New Roman" w:hAnsi="Times New Roman" w:hint="eastAsia"/>
                <w:kern w:val="0"/>
                <w:szCs w:val="20"/>
              </w:rPr>
              <w:t>和</w:t>
            </w:r>
            <w:r w:rsidRPr="00317BAB">
              <w:rPr>
                <w:rFonts w:ascii="Times New Roman" w:hAnsi="Times New Roman"/>
                <w:kern w:val="0"/>
                <w:szCs w:val="20"/>
              </w:rPr>
              <w:t>decimal</w:t>
            </w:r>
            <w:r w:rsidRPr="00317BAB">
              <w:rPr>
                <w:rFonts w:ascii="Times New Roman" w:hAnsi="Times New Roman" w:hint="eastAsia"/>
                <w:kern w:val="0"/>
                <w:szCs w:val="20"/>
              </w:rPr>
              <w:t>明明都是浮點數，為什麼不能直接和</w:t>
            </w:r>
            <w:r w:rsidRPr="00317BAB">
              <w:rPr>
                <w:rFonts w:ascii="Times New Roman" w:hAnsi="Times New Roman"/>
                <w:kern w:val="0"/>
                <w:szCs w:val="20"/>
              </w:rPr>
              <w:t>decimal</w:t>
            </w:r>
            <w:r w:rsidRPr="00317BAB">
              <w:rPr>
                <w:rFonts w:ascii="Times New Roman" w:hAnsi="Times New Roman" w:hint="eastAsia"/>
                <w:kern w:val="0"/>
                <w:szCs w:val="20"/>
              </w:rPr>
              <w:t>作運算？簡單的說，因為</w:t>
            </w:r>
            <w:r w:rsidRPr="00317BAB">
              <w:rPr>
                <w:rFonts w:ascii="Times New Roman" w:hAnsi="Times New Roman"/>
                <w:kern w:val="0"/>
                <w:szCs w:val="20"/>
              </w:rPr>
              <w:t>decimal(</w:t>
            </w:r>
            <w:r w:rsidRPr="00317BAB">
              <w:rPr>
                <w:rFonts w:ascii="Times New Roman" w:hAnsi="Times New Roman" w:hint="eastAsia"/>
                <w:kern w:val="0"/>
                <w:szCs w:val="20"/>
              </w:rPr>
              <w:t>十進位浮點數</w:t>
            </w:r>
            <w:r w:rsidRPr="00317BAB">
              <w:rPr>
                <w:rFonts w:ascii="Times New Roman" w:hAnsi="Times New Roman"/>
                <w:kern w:val="0"/>
                <w:szCs w:val="20"/>
              </w:rPr>
              <w:t>)</w:t>
            </w:r>
            <w:r w:rsidRPr="00317BAB">
              <w:rPr>
                <w:rFonts w:ascii="Times New Roman" w:hAnsi="Times New Roman" w:hint="eastAsia"/>
                <w:kern w:val="0"/>
                <w:szCs w:val="20"/>
              </w:rPr>
              <w:t>的精確度比</w:t>
            </w:r>
            <w:r w:rsidRPr="00317BAB">
              <w:rPr>
                <w:rFonts w:ascii="Times New Roman" w:hAnsi="Times New Roman"/>
                <w:kern w:val="0"/>
                <w:szCs w:val="20"/>
              </w:rPr>
              <w:t>double(</w:t>
            </w:r>
            <w:r w:rsidRPr="00317BAB">
              <w:rPr>
                <w:rFonts w:ascii="Times New Roman" w:hAnsi="Times New Roman" w:hint="eastAsia"/>
                <w:kern w:val="0"/>
                <w:szCs w:val="20"/>
              </w:rPr>
              <w:t>二進位浮點數</w:t>
            </w:r>
            <w:r w:rsidRPr="00317BAB">
              <w:rPr>
                <w:rFonts w:ascii="Times New Roman" w:hAnsi="Times New Roman"/>
                <w:kern w:val="0"/>
                <w:szCs w:val="20"/>
              </w:rPr>
              <w:t>)</w:t>
            </w:r>
            <w:r w:rsidRPr="00317BAB">
              <w:rPr>
                <w:rFonts w:ascii="Times New Roman" w:hAnsi="Times New Roman" w:hint="eastAsia"/>
                <w:kern w:val="0"/>
                <w:szCs w:val="20"/>
              </w:rPr>
              <w:t>來得高，所以</w:t>
            </w:r>
            <w:r w:rsidRPr="00317BAB">
              <w:rPr>
                <w:rFonts w:ascii="Times New Roman" w:hAnsi="Times New Roman"/>
                <w:kern w:val="0"/>
                <w:szCs w:val="20"/>
              </w:rPr>
              <w:t>double</w:t>
            </w:r>
            <w:r w:rsidRPr="00317BAB">
              <w:rPr>
                <w:rFonts w:ascii="Times New Roman" w:hAnsi="Times New Roman" w:hint="eastAsia"/>
                <w:kern w:val="0"/>
                <w:szCs w:val="20"/>
              </w:rPr>
              <w:t>和</w:t>
            </w:r>
            <w:r w:rsidRPr="00317BAB">
              <w:rPr>
                <w:rFonts w:ascii="Times New Roman" w:hAnsi="Times New Roman"/>
                <w:kern w:val="0"/>
                <w:szCs w:val="20"/>
              </w:rPr>
              <w:t>decimal</w:t>
            </w:r>
            <w:r w:rsidRPr="00317BAB">
              <w:rPr>
                <w:rFonts w:ascii="Times New Roman" w:hAnsi="Times New Roman" w:hint="eastAsia"/>
                <w:kern w:val="0"/>
                <w:szCs w:val="20"/>
              </w:rPr>
              <w:t>間不能直接運算。而</w:t>
            </w:r>
            <w:r w:rsidRPr="00317BAB">
              <w:rPr>
                <w:rFonts w:ascii="Times New Roman" w:hAnsi="Times New Roman"/>
                <w:kern w:val="0"/>
                <w:szCs w:val="20"/>
              </w:rPr>
              <w:t>float</w:t>
            </w:r>
            <w:r w:rsidRPr="00317BAB">
              <w:rPr>
                <w:rFonts w:ascii="Times New Roman" w:hAnsi="Times New Roman" w:hint="eastAsia"/>
                <w:kern w:val="0"/>
                <w:szCs w:val="20"/>
              </w:rPr>
              <w:t>是</w:t>
            </w:r>
            <w:r w:rsidRPr="00317BAB">
              <w:rPr>
                <w:rFonts w:ascii="Times New Roman" w:hAnsi="Times New Roman"/>
                <w:kern w:val="0"/>
                <w:szCs w:val="20"/>
              </w:rPr>
              <w:t>double</w:t>
            </w:r>
            <w:r w:rsidRPr="00317BAB">
              <w:rPr>
                <w:rFonts w:ascii="Times New Roman" w:hAnsi="Times New Roman" w:hint="eastAsia"/>
                <w:kern w:val="0"/>
                <w:szCs w:val="20"/>
              </w:rPr>
              <w:t>的子集合，所以可以直接隱含轉換。</w:t>
            </w:r>
          </w:p>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那，什麼時候使用</w:t>
            </w:r>
            <w:r w:rsidRPr="00317BAB">
              <w:rPr>
                <w:rFonts w:ascii="Times New Roman" w:hAnsi="Times New Roman"/>
                <w:kern w:val="0"/>
                <w:szCs w:val="20"/>
              </w:rPr>
              <w:t>decimal</w:t>
            </w:r>
            <w:r w:rsidRPr="00317BAB">
              <w:rPr>
                <w:rFonts w:ascii="Times New Roman" w:hAnsi="Times New Roman" w:hint="eastAsia"/>
                <w:kern w:val="0"/>
                <w:szCs w:val="20"/>
              </w:rPr>
              <w:t>呢？由於</w:t>
            </w:r>
            <w:r w:rsidRPr="00317BAB">
              <w:rPr>
                <w:rFonts w:ascii="Times New Roman" w:hAnsi="Times New Roman"/>
                <w:kern w:val="0"/>
                <w:szCs w:val="20"/>
              </w:rPr>
              <w:t>decimal</w:t>
            </w:r>
            <w:r w:rsidRPr="00317BAB">
              <w:rPr>
                <w:rFonts w:ascii="Times New Roman" w:hAnsi="Times New Roman" w:hint="eastAsia"/>
                <w:kern w:val="0"/>
                <w:szCs w:val="20"/>
              </w:rPr>
              <w:t>的特性，非常適合在財務與金融計算上使用。畢竟，算錢的時候，要使用精確度較高的資料型別，才能坦蕩蕩避免起爭議嘛！</w:t>
            </w:r>
          </w:p>
        </w:tc>
      </w:tr>
    </w:tbl>
    <w:p w:rsidR="000B5DEF" w:rsidRDefault="000B5DEF" w:rsidP="00012B1B">
      <w:pPr>
        <w:rPr>
          <w:rFonts w:ascii="微軟正黑體"/>
        </w:rPr>
      </w:pPr>
    </w:p>
    <w:p w:rsidR="000B5DEF" w:rsidRDefault="000B5DEF" w:rsidP="00012B1B">
      <w:pPr>
        <w:rPr>
          <w:rFonts w:ascii="微軟正黑體"/>
        </w:rPr>
      </w:pPr>
      <w:r>
        <w:rPr>
          <w:rFonts w:ascii="微軟正黑體" w:hAnsi="微軟正黑體" w:hint="eastAsia"/>
        </w:rPr>
        <w:t>除了數值型別，我們也可以來看看字串型別的運算。</w:t>
      </w:r>
    </w:p>
    <w:p w:rsidR="000B5DEF" w:rsidRDefault="000B5DEF" w:rsidP="00012B1B">
      <w:pPr>
        <w:rPr>
          <w:rFonts w:ascii="微軟正黑體"/>
        </w:rPr>
      </w:pPr>
      <w:r w:rsidRPr="00317BAB">
        <w:rPr>
          <w:rFonts w:ascii="微軟正黑體"/>
          <w:noProof/>
        </w:rPr>
        <w:pict>
          <v:shape id="_x0000_i1045" type="#_x0000_t75" style="width:410.25pt;height:44.25pt;visibility:visible">
            <v:imagedata r:id="rId19" o:title=""/>
          </v:shape>
        </w:pict>
      </w:r>
    </w:p>
    <w:p w:rsidR="000B5DEF" w:rsidRDefault="000B5DEF" w:rsidP="00012B1B">
      <w:pPr>
        <w:rPr>
          <w:rFonts w:ascii="微軟正黑體"/>
        </w:rPr>
      </w:pPr>
      <w:r>
        <w:rPr>
          <w:rFonts w:ascii="微軟正黑體" w:hAnsi="微軟正黑體" w:hint="eastAsia"/>
        </w:rPr>
        <w:t>當我們試圖印出用戶五年後的年齡時，</w:t>
      </w:r>
      <w:r>
        <w:rPr>
          <w:rFonts w:ascii="微軟正黑體" w:hAnsi="微軟正黑體"/>
        </w:rPr>
        <w:t>age + 5</w:t>
      </w:r>
      <w:r>
        <w:rPr>
          <w:rFonts w:ascii="微軟正黑體" w:hAnsi="微軟正黑體" w:hint="eastAsia"/>
        </w:rPr>
        <w:t>印出來的並不是</w:t>
      </w:r>
      <w:r>
        <w:rPr>
          <w:rFonts w:ascii="微軟正黑體" w:hAnsi="微軟正黑體"/>
        </w:rPr>
        <w:t xml:space="preserve"> 32 + 5 = 37</w:t>
      </w:r>
      <w:r>
        <w:rPr>
          <w:rFonts w:ascii="微軟正黑體" w:hAnsi="微軟正黑體" w:hint="eastAsia"/>
        </w:rPr>
        <w:t>，而是</w:t>
      </w:r>
      <w:r>
        <w:rPr>
          <w:rFonts w:ascii="微軟正黑體" w:hAnsi="微軟正黑體"/>
        </w:rPr>
        <w:t>32</w:t>
      </w:r>
      <w:r>
        <w:rPr>
          <w:rFonts w:ascii="微軟正黑體" w:hAnsi="微軟正黑體" w:hint="eastAsia"/>
        </w:rPr>
        <w:t>和</w:t>
      </w:r>
      <w:r>
        <w:rPr>
          <w:rFonts w:ascii="微軟正黑體" w:hAnsi="微軟正黑體"/>
        </w:rPr>
        <w:t>5</w:t>
      </w:r>
      <w:r>
        <w:rPr>
          <w:rFonts w:ascii="微軟正黑體" w:hAnsi="微軟正黑體" w:hint="eastAsia"/>
        </w:rPr>
        <w:t>連在一起的字串</w:t>
      </w:r>
      <w:r>
        <w:rPr>
          <w:rFonts w:ascii="微軟正黑體" w:hAnsi="微軟正黑體"/>
        </w:rPr>
        <w:t>325</w:t>
      </w:r>
      <w:r>
        <w:rPr>
          <w:rFonts w:ascii="微軟正黑體" w:hAnsi="微軟正黑體" w:hint="eastAsia"/>
        </w:rPr>
        <w:t>。如下圖：</w:t>
      </w:r>
    </w:p>
    <w:p w:rsidR="000B5DEF" w:rsidRDefault="000B5DEF" w:rsidP="00012B1B">
      <w:pPr>
        <w:rPr>
          <w:rFonts w:ascii="微軟正黑體"/>
        </w:rPr>
      </w:pPr>
      <w:r w:rsidRPr="00317BAB">
        <w:rPr>
          <w:rFonts w:ascii="微軟正黑體"/>
          <w:noProof/>
        </w:rPr>
        <w:pict>
          <v:shape id="_x0000_i1046" type="#_x0000_t75" style="width:412.5pt;height:258pt;visibility:visible">
            <v:imagedata r:id="rId20" o:title=""/>
          </v:shape>
        </w:pict>
      </w:r>
    </w:p>
    <w:p w:rsidR="000B5DEF" w:rsidRDefault="000B5DEF" w:rsidP="00012B1B">
      <w:pPr>
        <w:rPr>
          <w:rFonts w:ascii="微軟正黑體"/>
        </w:rPr>
      </w:pPr>
      <w:r>
        <w:rPr>
          <w:rFonts w:ascii="微軟正黑體" w:hAnsi="微軟正黑體" w:hint="eastAsia"/>
        </w:rPr>
        <w:t>這顯然是有問題的，會造成這樣的原因，是因為</w:t>
      </w:r>
      <w:r>
        <w:rPr>
          <w:rFonts w:ascii="微軟正黑體" w:hAnsi="微軟正黑體"/>
        </w:rPr>
        <w:t>age</w:t>
      </w:r>
      <w:r>
        <w:rPr>
          <w:rFonts w:ascii="微軟正黑體" w:hAnsi="微軟正黑體" w:hint="eastAsia"/>
        </w:rPr>
        <w:t>我們在宣告時，宣告為字串</w:t>
      </w:r>
      <w:r>
        <w:rPr>
          <w:rFonts w:ascii="微軟正黑體" w:hAnsi="微軟正黑體"/>
        </w:rPr>
        <w:t>(string)</w:t>
      </w:r>
      <w:r>
        <w:rPr>
          <w:rFonts w:ascii="微軟正黑體" w:hAnsi="微軟正黑體" w:hint="eastAsia"/>
        </w:rPr>
        <w:t>型別，當放在</w:t>
      </w:r>
      <w:r>
        <w:rPr>
          <w:rFonts w:ascii="微軟正黑體" w:hAnsi="微軟正黑體"/>
        </w:rPr>
        <w:t>Console.WriteLine()</w:t>
      </w:r>
      <w:r>
        <w:rPr>
          <w:rFonts w:ascii="微軟正黑體" w:hAnsi="微軟正黑體" w:hint="eastAsia"/>
        </w:rPr>
        <w:t>中時由於其特殊的機制，程式自動將</w:t>
      </w:r>
      <w:r>
        <w:rPr>
          <w:rFonts w:ascii="微軟正黑體" w:hAnsi="微軟正黑體"/>
        </w:rPr>
        <w:t xml:space="preserve">age + 5 </w:t>
      </w:r>
      <w:r>
        <w:rPr>
          <w:rFonts w:ascii="微軟正黑體" w:hAnsi="微軟正黑體" w:hint="eastAsia"/>
        </w:rPr>
        <w:t>的</w:t>
      </w:r>
      <w:r>
        <w:rPr>
          <w:rFonts w:ascii="微軟正黑體" w:hAnsi="微軟正黑體"/>
        </w:rPr>
        <w:t>5</w:t>
      </w:r>
      <w:r>
        <w:rPr>
          <w:rFonts w:ascii="微軟正黑體" w:hAnsi="微軟正黑體" w:hint="eastAsia"/>
        </w:rPr>
        <w:t>轉換為字串類型，而在字串間使用「</w:t>
      </w:r>
      <w:r>
        <w:rPr>
          <w:rFonts w:ascii="微軟正黑體" w:hAnsi="微軟正黑體"/>
        </w:rPr>
        <w:t>+</w:t>
      </w:r>
      <w:r>
        <w:rPr>
          <w:rFonts w:ascii="微軟正黑體" w:hAnsi="微軟正黑體" w:hint="eastAsia"/>
        </w:rPr>
        <w:t>」的意思是將字串作拼接，所以輸出結果是</w:t>
      </w:r>
      <w:r>
        <w:rPr>
          <w:rFonts w:ascii="微軟正黑體" w:hAnsi="微軟正黑體"/>
        </w:rPr>
        <w:t>325</w:t>
      </w:r>
      <w:r>
        <w:rPr>
          <w:rFonts w:ascii="微軟正黑體" w:hAnsi="微軟正黑體" w:hint="eastAsia"/>
        </w:rPr>
        <w:t>。</w:t>
      </w:r>
    </w:p>
    <w:p w:rsidR="000B5DEF" w:rsidRDefault="000B5DEF" w:rsidP="00012B1B">
      <w:pPr>
        <w:rPr>
          <w:rFonts w:ascii="微軟正黑體"/>
        </w:rPr>
      </w:pPr>
      <w:r>
        <w:rPr>
          <w:rFonts w:ascii="微軟正黑體" w:hAnsi="微軟正黑體" w:hint="eastAsia"/>
        </w:rPr>
        <w:t>如果我們想讓字串型別的資料，像數值一樣作運算，就必須先將其轉型。如下圖：</w:t>
      </w:r>
    </w:p>
    <w:p w:rsidR="000B5DEF" w:rsidRDefault="000B5DEF" w:rsidP="00012B1B">
      <w:pPr>
        <w:rPr>
          <w:rFonts w:ascii="微軟正黑體"/>
        </w:rPr>
      </w:pPr>
      <w:r w:rsidRPr="00317BAB">
        <w:rPr>
          <w:rFonts w:ascii="微軟正黑體"/>
          <w:noProof/>
        </w:rPr>
        <w:pict>
          <v:shape id="_x0000_i1047" type="#_x0000_t75" style="width:278.25pt;height:34.5pt;visibility:visible">
            <v:imagedata r:id="rId21" o:title=""/>
          </v:shape>
        </w:pict>
      </w:r>
    </w:p>
    <w:p w:rsidR="000B5DEF" w:rsidRDefault="000B5DEF" w:rsidP="00012B1B">
      <w:pPr>
        <w:rPr>
          <w:rFonts w:ascii="微軟正黑體"/>
        </w:rPr>
      </w:pPr>
      <w:r>
        <w:rPr>
          <w:rFonts w:ascii="微軟正黑體" w:hAnsi="微軟正黑體" w:hint="eastAsia"/>
        </w:rPr>
        <w:t>使用</w:t>
      </w:r>
      <w:r>
        <w:rPr>
          <w:rFonts w:ascii="微軟正黑體" w:hAnsi="微軟正黑體"/>
        </w:rPr>
        <w:t>Convert.ToInt32()</w:t>
      </w:r>
      <w:r>
        <w:rPr>
          <w:rFonts w:ascii="微軟正黑體" w:hAnsi="微軟正黑體" w:hint="eastAsia"/>
        </w:rPr>
        <w:t>函式將字串型別轉換成整數型別，這樣就可以運算了。</w:t>
      </w:r>
    </w:p>
    <w:p w:rsidR="000B5DEF" w:rsidRDefault="000B5DEF" w:rsidP="00012B1B">
      <w:pPr>
        <w:rPr>
          <w:rFonts w:ascii="微軟正黑體"/>
        </w:rPr>
      </w:pPr>
      <w:r w:rsidRPr="00317BAB">
        <w:rPr>
          <w:rFonts w:ascii="微軟正黑體"/>
          <w:noProof/>
        </w:rPr>
        <w:pict>
          <v:shape id="圖片 11" o:spid="_x0000_i1048" type="#_x0000_t75" style="width:412.5pt;height:258pt;visibility:visible">
            <v:imagedata r:id="rId22" o:title=""/>
          </v:shape>
        </w:pict>
      </w:r>
    </w:p>
    <w:p w:rsidR="000B5DEF" w:rsidRDefault="000B5DEF" w:rsidP="00012B1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49"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textAlignment w:val="center"/>
              <w:rPr>
                <w:rFonts w:ascii="Times New Roman" w:hAnsi="Times New Roman"/>
                <w:kern w:val="0"/>
                <w:szCs w:val="20"/>
              </w:rPr>
            </w:pPr>
            <w:r w:rsidRPr="00317BAB">
              <w:rPr>
                <w:rFonts w:ascii="Times New Roman" w:hAnsi="Times New Roman"/>
                <w:kern w:val="0"/>
                <w:szCs w:val="20"/>
              </w:rPr>
              <w:t>Console.WriteLine()</w:t>
            </w:r>
            <w:r w:rsidRPr="00317BAB">
              <w:rPr>
                <w:rFonts w:ascii="Times New Roman" w:hAnsi="Times New Roman" w:hint="eastAsia"/>
                <w:kern w:val="0"/>
                <w:szCs w:val="20"/>
              </w:rPr>
              <w:t>這個方法會使用複合格式，將物件的值轉換成文字表示，所以即使</w:t>
            </w:r>
            <w:r w:rsidRPr="00317BAB">
              <w:rPr>
                <w:rFonts w:ascii="Times New Roman" w:hAnsi="Times New Roman"/>
                <w:kern w:val="0"/>
                <w:szCs w:val="20"/>
              </w:rPr>
              <w:t>age</w:t>
            </w:r>
            <w:r w:rsidRPr="00317BAB">
              <w:rPr>
                <w:rFonts w:ascii="Times New Roman" w:hAnsi="Times New Roman" w:hint="eastAsia"/>
                <w:kern w:val="0"/>
                <w:szCs w:val="20"/>
              </w:rPr>
              <w:t>是字串，直接與整數運算在</w:t>
            </w:r>
            <w:r w:rsidRPr="00317BAB">
              <w:rPr>
                <w:rFonts w:ascii="Times New Roman" w:hAnsi="Times New Roman"/>
                <w:kern w:val="0"/>
                <w:szCs w:val="20"/>
              </w:rPr>
              <w:t>Console.WriteLine()</w:t>
            </w:r>
            <w:r w:rsidRPr="00317BAB">
              <w:rPr>
                <w:rFonts w:ascii="Times New Roman" w:hAnsi="Times New Roman" w:hint="eastAsia"/>
                <w:kern w:val="0"/>
                <w:szCs w:val="20"/>
              </w:rPr>
              <w:t>中是不會不能執行的，否則正常情況下編譯器會直接顯示錯誤。</w:t>
            </w:r>
          </w:p>
        </w:tc>
      </w:tr>
    </w:tbl>
    <w:p w:rsidR="000B5DEF" w:rsidRPr="00A75D39" w:rsidRDefault="000B5DEF" w:rsidP="00012B1B">
      <w:pPr>
        <w:rPr>
          <w:rFonts w:ascii="微軟正黑體"/>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50" type="#_x0000_t75" alt="warning_48" style="width:26.25pt;height:22.5pt;visibility:visible">
                  <v:imagedata r:id="rId12" o:title="" croptop="4233f" cropbottom="4233f" cropleft="1161f"/>
                </v:shape>
              </w:pict>
            </w:r>
          </w:p>
        </w:tc>
        <w:tc>
          <w:tcPr>
            <w:tcW w:w="7518" w:type="dxa"/>
            <w:tcMar>
              <w:left w:w="227" w:type="dxa"/>
              <w:right w:w="227" w:type="dxa"/>
            </w:tcMar>
            <w:vAlign w:val="center"/>
          </w:tcPr>
          <w:p w:rsidR="000B5DEF" w:rsidRPr="00317BAB" w:rsidRDefault="000B5DEF" w:rsidP="00317BAB">
            <w:pPr>
              <w:pStyle w:val="ab"/>
              <w:adjustRightInd w:val="0"/>
              <w:spacing w:before="120" w:after="120" w:line="320" w:lineRule="atLeast"/>
              <w:textAlignment w:val="center"/>
              <w:rPr>
                <w:rFonts w:ascii="Times New Roman" w:hAnsi="Times New Roman"/>
                <w:kern w:val="0"/>
                <w:szCs w:val="20"/>
              </w:rPr>
            </w:pPr>
            <w:r w:rsidRPr="00317BAB">
              <w:rPr>
                <w:rFonts w:ascii="微軟正黑體" w:hAnsi="微軟正黑體" w:hint="eastAsia"/>
                <w:kern w:val="0"/>
                <w:szCs w:val="20"/>
              </w:rPr>
              <w:t>轉型的方法很多，在</w:t>
            </w:r>
            <w:r w:rsidRPr="00317BAB">
              <w:rPr>
                <w:rFonts w:ascii="微軟正黑體" w:hAnsi="微軟正黑體"/>
                <w:kern w:val="0"/>
                <w:szCs w:val="20"/>
              </w:rPr>
              <w:t>C#</w:t>
            </w:r>
            <w:r w:rsidRPr="00317BAB">
              <w:rPr>
                <w:rFonts w:ascii="微軟正黑體" w:hAnsi="微軟正黑體" w:hint="eastAsia"/>
                <w:kern w:val="0"/>
                <w:szCs w:val="20"/>
              </w:rPr>
              <w:t>語言中可分為隱含轉換、明確轉換、使用者定義轉換及使用協助程式類別轉換。上面的例子為使用協助程式類別轉換的一種。每種轉型的情況雖然不盡相同，但都有可能發生例外或資訊遺失，也就是程式有可能因為錯誤而中斷或轉換後的數值與原數值有誤差。例如我們如果想把一個字串”</w:t>
            </w:r>
            <w:r w:rsidRPr="00317BAB">
              <w:rPr>
                <w:rFonts w:ascii="微軟正黑體" w:hAnsi="微軟正黑體"/>
                <w:kern w:val="0"/>
                <w:szCs w:val="20"/>
              </w:rPr>
              <w:t>abc</w:t>
            </w:r>
            <w:r w:rsidRPr="00317BAB">
              <w:rPr>
                <w:rFonts w:ascii="微軟正黑體" w:hAnsi="微軟正黑體" w:hint="eastAsia"/>
                <w:kern w:val="0"/>
                <w:szCs w:val="20"/>
              </w:rPr>
              <w:t>”轉型成整數類型，而使用</w:t>
            </w:r>
            <w:r w:rsidRPr="00317BAB">
              <w:rPr>
                <w:rFonts w:ascii="微軟正黑體" w:hAnsi="微軟正黑體"/>
                <w:kern w:val="0"/>
                <w:szCs w:val="20"/>
              </w:rPr>
              <w:t>Convert.ToInt32()</w:t>
            </w:r>
            <w:r w:rsidRPr="00317BAB">
              <w:rPr>
                <w:rFonts w:ascii="微軟正黑體" w:hAnsi="微軟正黑體" w:hint="eastAsia"/>
                <w:kern w:val="0"/>
                <w:szCs w:val="20"/>
              </w:rPr>
              <w:t>，就會發生例外情況，因為原始字串並不能看成數值類型。</w:t>
            </w:r>
          </w:p>
        </w:tc>
      </w:tr>
    </w:tbl>
    <w:p w:rsidR="000B5DEF" w:rsidRDefault="000B5DEF">
      <w:pPr>
        <w:widowControl/>
        <w:rPr>
          <w:rFonts w:ascii="Britannic Bold" w:eastAsia="華康超明體" w:hAnsi="Britannic Bold"/>
          <w:spacing w:val="6"/>
          <w:w w:val="105"/>
          <w:kern w:val="0"/>
          <w:sz w:val="32"/>
          <w:szCs w:val="32"/>
        </w:rPr>
      </w:pPr>
    </w:p>
    <w:p w:rsidR="000B5DEF" w:rsidRDefault="000B5DEF">
      <w:pPr>
        <w:widowControl/>
        <w:rPr>
          <w:rFonts w:ascii="Britannic Bold" w:eastAsia="華康超明體" w:hAnsi="Britannic Bold"/>
          <w:spacing w:val="6"/>
          <w:w w:val="105"/>
          <w:kern w:val="0"/>
          <w:sz w:val="32"/>
          <w:szCs w:val="32"/>
        </w:rPr>
      </w:pPr>
      <w:r>
        <w:rPr>
          <w:rFonts w:ascii="Britannic Bold" w:eastAsia="華康超明體" w:hAnsi="Britannic Bold"/>
          <w:spacing w:val="6"/>
          <w:w w:val="105"/>
          <w:kern w:val="0"/>
          <w:sz w:val="32"/>
          <w:szCs w:val="32"/>
        </w:rPr>
        <w:br w:type="page"/>
      </w:r>
    </w:p>
    <w:p w:rsidR="000B5DEF" w:rsidRPr="00A75D39" w:rsidRDefault="000B5DEF">
      <w:pPr>
        <w:widowControl/>
        <w:rPr>
          <w:rFonts w:ascii="Britannic Bold" w:eastAsia="華康超明體" w:hAnsi="Britannic Bold"/>
          <w:spacing w:val="6"/>
          <w:w w:val="105"/>
          <w:kern w:val="0"/>
          <w:sz w:val="32"/>
          <w:szCs w:val="32"/>
        </w:rPr>
      </w:pPr>
    </w:p>
    <w:p w:rsidR="000B5DEF" w:rsidRDefault="000B5DEF" w:rsidP="00D32FE4">
      <w:pPr>
        <w:pStyle w:val="Heading2"/>
      </w:pPr>
      <w:r>
        <w:t xml:space="preserve">2.3 </w:t>
      </w:r>
      <w:r>
        <w:rPr>
          <w:rFonts w:hint="eastAsia"/>
        </w:rPr>
        <w:t>邏輯分支判斷</w:t>
      </w:r>
    </w:p>
    <w:p w:rsidR="000B5DEF" w:rsidRDefault="000B5DEF" w:rsidP="00EF4F5D">
      <w:pPr>
        <w:rPr>
          <w:rFonts w:ascii="Arial" w:hAnsi="Arial" w:cs="Arial"/>
          <w:noProof/>
          <w:color w:val="222222"/>
          <w:shd w:val="clear" w:color="auto" w:fill="FFFFFF"/>
        </w:rPr>
      </w:pPr>
      <w:r>
        <w:rPr>
          <w:rFonts w:ascii="Arial" w:hAnsi="Arial" w:cs="Arial" w:hint="eastAsia"/>
          <w:noProof/>
          <w:color w:val="222222"/>
          <w:shd w:val="clear" w:color="auto" w:fill="FFFFFF"/>
        </w:rPr>
        <w:t>本章的最後一節，會提到邏輯分支判斷。</w:t>
      </w:r>
    </w:p>
    <w:p w:rsidR="000B5DEF" w:rsidRDefault="000B5DEF" w:rsidP="00EF4F5D">
      <w:pPr>
        <w:rPr>
          <w:rFonts w:ascii="Arial" w:hAnsi="Arial" w:cs="Arial"/>
          <w:noProof/>
          <w:color w:val="222222"/>
          <w:shd w:val="clear" w:color="auto" w:fill="FFFFFF"/>
        </w:rPr>
      </w:pPr>
      <w:r>
        <w:rPr>
          <w:rFonts w:ascii="Arial" w:hAnsi="Arial" w:cs="Arial" w:hint="eastAsia"/>
          <w:noProof/>
          <w:color w:val="222222"/>
          <w:shd w:val="clear" w:color="auto" w:fill="FFFFFF"/>
        </w:rPr>
        <w:t>假設，我們設計一個諮詢程式，讓使用者輸入他的年收入</w:t>
      </w:r>
      <w:r>
        <w:rPr>
          <w:rFonts w:ascii="Arial" w:hAnsi="Arial" w:cs="Arial"/>
          <w:noProof/>
          <w:color w:val="222222"/>
          <w:shd w:val="clear" w:color="auto" w:fill="FFFFFF"/>
        </w:rPr>
        <w:t>(</w:t>
      </w:r>
      <w:r>
        <w:rPr>
          <w:rFonts w:ascii="Arial" w:hAnsi="Arial" w:cs="Arial" w:hint="eastAsia"/>
          <w:noProof/>
          <w:color w:val="222222"/>
          <w:shd w:val="clear" w:color="auto" w:fill="FFFFFF"/>
        </w:rPr>
        <w:t>萬元</w:t>
      </w:r>
      <w:r>
        <w:rPr>
          <w:rFonts w:ascii="Arial" w:hAnsi="Arial" w:cs="Arial"/>
          <w:noProof/>
          <w:color w:val="222222"/>
          <w:shd w:val="clear" w:color="auto" w:fill="FFFFFF"/>
        </w:rPr>
        <w:t>)</w:t>
      </w:r>
      <w:r>
        <w:rPr>
          <w:rFonts w:ascii="Arial" w:hAnsi="Arial" w:cs="Arial" w:hint="eastAsia"/>
          <w:noProof/>
          <w:color w:val="222222"/>
          <w:shd w:val="clear" w:color="auto" w:fill="FFFFFF"/>
        </w:rPr>
        <w:t>，並依照年收入的多寡來回應對該使用者增加年收入的建議。我們定義的條件如下：</w:t>
      </w:r>
    </w:p>
    <w:p w:rsidR="000B5DEF" w:rsidRDefault="000B5DEF"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年收入未達</w:t>
      </w:r>
      <w:r>
        <w:rPr>
          <w:rFonts w:ascii="Arial" w:hAnsi="Arial" w:cs="Arial"/>
          <w:noProof/>
          <w:color w:val="222222"/>
          <w:shd w:val="clear" w:color="auto" w:fill="FFFFFF"/>
        </w:rPr>
        <w:t>50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我敢肯定這本書對你會有幫助的。」</w:t>
      </w:r>
    </w:p>
    <w:p w:rsidR="000B5DEF" w:rsidRDefault="000B5DEF"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noProof/>
          <w:color w:val="222222"/>
          <w:shd w:val="clear" w:color="auto" w:fill="FFFFFF"/>
        </w:rPr>
        <w:t>50</w:t>
      </w:r>
      <w:r>
        <w:rPr>
          <w:rFonts w:ascii="Arial" w:hAnsi="Arial" w:cs="Arial" w:hint="eastAsia"/>
          <w:noProof/>
          <w:color w:val="222222"/>
          <w:shd w:val="clear" w:color="auto" w:fill="FFFFFF"/>
        </w:rPr>
        <w:t>萬以上未滿</w:t>
      </w:r>
      <w:r>
        <w:rPr>
          <w:rFonts w:ascii="Arial" w:hAnsi="Arial" w:cs="Arial"/>
          <w:noProof/>
          <w:color w:val="222222"/>
          <w:shd w:val="clear" w:color="auto" w:fill="FFFFFF"/>
        </w:rPr>
        <w:t>100</w:t>
      </w:r>
      <w:r>
        <w:rPr>
          <w:rFonts w:ascii="Arial" w:hAnsi="Arial" w:cs="Arial" w:hint="eastAsia"/>
          <w:noProof/>
          <w:color w:val="222222"/>
          <w:shd w:val="clear" w:color="auto" w:fill="FFFFFF"/>
        </w:rPr>
        <w:t>萬：輸出「</w:t>
      </w:r>
      <w:r>
        <w:rPr>
          <w:rFonts w:ascii="Arial" w:hAnsi="Arial" w:cs="Arial"/>
          <w:noProof/>
          <w:color w:val="222222"/>
          <w:shd w:val="clear" w:color="auto" w:fill="FFFFFF"/>
        </w:rPr>
        <w:t>…</w:t>
      </w:r>
      <w:r>
        <w:rPr>
          <w:rFonts w:ascii="Arial" w:hAnsi="Arial" w:cs="Arial" w:hint="eastAsia"/>
          <w:noProof/>
          <w:color w:val="222222"/>
          <w:shd w:val="clear" w:color="auto" w:fill="FFFFFF"/>
        </w:rPr>
        <w:t>好好把這本書讀完，你就有機會再進一步。」</w:t>
      </w:r>
    </w:p>
    <w:p w:rsidR="000B5DEF" w:rsidRDefault="000B5DEF"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noProof/>
          <w:color w:val="222222"/>
          <w:shd w:val="clear" w:color="auto" w:fill="FFFFFF"/>
        </w:rPr>
        <w:t>100</w:t>
      </w:r>
      <w:r>
        <w:rPr>
          <w:rFonts w:ascii="Arial" w:hAnsi="Arial" w:cs="Arial" w:hint="eastAsia"/>
          <w:noProof/>
          <w:color w:val="222222"/>
          <w:shd w:val="clear" w:color="auto" w:fill="FFFFFF"/>
        </w:rPr>
        <w:t>萬以上未滿</w:t>
      </w:r>
      <w:r>
        <w:rPr>
          <w:rFonts w:ascii="Arial" w:hAnsi="Arial" w:cs="Arial"/>
          <w:noProof/>
          <w:color w:val="222222"/>
          <w:shd w:val="clear" w:color="auto" w:fill="FFFFFF"/>
        </w:rPr>
        <w:t>500</w:t>
      </w:r>
      <w:r>
        <w:rPr>
          <w:rFonts w:ascii="Arial" w:hAnsi="Arial" w:cs="Arial" w:hint="eastAsia"/>
          <w:noProof/>
          <w:color w:val="222222"/>
          <w:shd w:val="clear" w:color="auto" w:fill="FFFFFF"/>
        </w:rPr>
        <w:t>萬：輸出「恭喜你，人生勝利組。」</w:t>
      </w:r>
    </w:p>
    <w:p w:rsidR="000B5DEF" w:rsidRDefault="000B5DEF" w:rsidP="002060CA">
      <w:pPr>
        <w:pStyle w:val="ListParagraph"/>
        <w:numPr>
          <w:ilvl w:val="0"/>
          <w:numId w:val="18"/>
        </w:numPr>
        <w:ind w:leftChars="0"/>
        <w:rPr>
          <w:rFonts w:ascii="Arial" w:hAnsi="Arial" w:cs="Arial"/>
          <w:color w:val="222222"/>
          <w:shd w:val="clear" w:color="auto" w:fill="FFFFFF"/>
        </w:rPr>
      </w:pPr>
      <w:r>
        <w:rPr>
          <w:rFonts w:ascii="Arial" w:hAnsi="Arial" w:cs="Arial" w:hint="eastAsia"/>
          <w:noProof/>
          <w:color w:val="222222"/>
          <w:shd w:val="clear" w:color="auto" w:fill="FFFFFF"/>
        </w:rPr>
        <w:t>年收入</w:t>
      </w:r>
      <w:r>
        <w:rPr>
          <w:rFonts w:ascii="Arial" w:hAnsi="Arial" w:cs="Arial"/>
          <w:noProof/>
          <w:color w:val="222222"/>
          <w:shd w:val="clear" w:color="auto" w:fill="FFFFFF"/>
        </w:rPr>
        <w:t>500</w:t>
      </w:r>
      <w:r>
        <w:rPr>
          <w:rFonts w:ascii="Arial" w:hAnsi="Arial" w:cs="Arial" w:hint="eastAsia"/>
          <w:noProof/>
          <w:color w:val="222222"/>
          <w:shd w:val="clear" w:color="auto" w:fill="FFFFFF"/>
        </w:rPr>
        <w:t>萬以上：輸出「乾爹！！！」</w:t>
      </w:r>
    </w:p>
    <w:p w:rsidR="000B5DEF" w:rsidRDefault="000B5DEF" w:rsidP="00E233FE">
      <w:pPr>
        <w:rPr>
          <w:rFonts w:ascii="Arial" w:hAnsi="Arial" w:cs="Arial"/>
          <w:color w:val="222222"/>
          <w:shd w:val="clear" w:color="auto" w:fill="FFFFFF"/>
        </w:rPr>
      </w:pPr>
    </w:p>
    <w:p w:rsidR="000B5DEF" w:rsidRDefault="000B5DEF" w:rsidP="00E233FE">
      <w:pPr>
        <w:rPr>
          <w:rFonts w:ascii="Arial" w:hAnsi="Arial" w:cs="Arial"/>
          <w:color w:val="222222"/>
          <w:shd w:val="clear" w:color="auto" w:fill="FFFFFF"/>
        </w:rPr>
      </w:pPr>
      <w:r>
        <w:rPr>
          <w:rFonts w:ascii="Arial" w:hAnsi="Arial" w:cs="Arial" w:hint="eastAsia"/>
          <w:color w:val="222222"/>
          <w:shd w:val="clear" w:color="auto" w:fill="FFFFFF"/>
        </w:rPr>
        <w:t>依照上述的規則，我們需要讀取使用者輸入的資料，並作出判斷來回應。本章開頭已經示範過如何讀取使用者輸入，還不熟悉的讀者請回頭看前兩章；而在邏輯分支判斷上，</w:t>
      </w:r>
      <w:r>
        <w:rPr>
          <w:rFonts w:ascii="Arial" w:hAnsi="Arial" w:cs="Arial"/>
          <w:color w:val="222222"/>
          <w:shd w:val="clear" w:color="auto" w:fill="FFFFFF"/>
        </w:rPr>
        <w:t>C#</w:t>
      </w:r>
      <w:r>
        <w:rPr>
          <w:rFonts w:ascii="Arial" w:hAnsi="Arial" w:cs="Arial" w:hint="eastAsia"/>
          <w:color w:val="222222"/>
          <w:shd w:val="clear" w:color="auto" w:fill="FFFFFF"/>
        </w:rPr>
        <w:t>常用的語法有兩種，一種是</w:t>
      </w:r>
      <w:r>
        <w:rPr>
          <w:rFonts w:ascii="Arial" w:hAnsi="Arial" w:cs="Arial"/>
          <w:color w:val="222222"/>
          <w:shd w:val="clear" w:color="auto" w:fill="FFFFFF"/>
        </w:rPr>
        <w:t>if-else if-else</w:t>
      </w:r>
      <w:r>
        <w:rPr>
          <w:rFonts w:ascii="Arial" w:hAnsi="Arial" w:cs="Arial" w:hint="eastAsia"/>
          <w:color w:val="222222"/>
          <w:shd w:val="clear" w:color="auto" w:fill="FFFFFF"/>
        </w:rPr>
        <w:t>，一種是</w:t>
      </w:r>
      <w:r>
        <w:rPr>
          <w:rFonts w:ascii="Arial" w:hAnsi="Arial" w:cs="Arial"/>
          <w:color w:val="222222"/>
          <w:shd w:val="clear" w:color="auto" w:fill="FFFFFF"/>
        </w:rPr>
        <w:t>switch</w:t>
      </w:r>
      <w:r>
        <w:rPr>
          <w:rFonts w:ascii="Arial" w:hAnsi="Arial" w:cs="Arial" w:hint="eastAsia"/>
          <w:color w:val="222222"/>
          <w:shd w:val="clear" w:color="auto" w:fill="FFFFFF"/>
        </w:rPr>
        <w:t>。這邊的情境，我們較適合使用</w:t>
      </w:r>
      <w:r>
        <w:rPr>
          <w:rFonts w:ascii="Arial" w:hAnsi="Arial" w:cs="Arial"/>
          <w:color w:val="222222"/>
          <w:shd w:val="clear" w:color="auto" w:fill="FFFFFF"/>
        </w:rPr>
        <w:t>if-else if-else</w:t>
      </w:r>
      <w:r>
        <w:rPr>
          <w:rFonts w:ascii="Arial" w:hAnsi="Arial" w:cs="Arial" w:hint="eastAsia"/>
          <w:color w:val="222222"/>
          <w:shd w:val="clear" w:color="auto" w:fill="FFFFFF"/>
        </w:rPr>
        <w:t>作處理，範例如下：</w:t>
      </w:r>
    </w:p>
    <w:p w:rsidR="000B5DEF" w:rsidRDefault="000B5DEF" w:rsidP="00E233FE">
      <w:pPr>
        <w:rPr>
          <w:rFonts w:ascii="Arial" w:hAnsi="Arial" w:cs="Arial"/>
          <w:color w:val="222222"/>
          <w:shd w:val="clear" w:color="auto" w:fill="FFFFFF"/>
        </w:rPr>
      </w:pPr>
      <w:r w:rsidRPr="00317BAB">
        <w:rPr>
          <w:rFonts w:ascii="Arial" w:hAnsi="Arial" w:cs="Arial"/>
          <w:noProof/>
          <w:color w:val="222222"/>
          <w:shd w:val="clear" w:color="auto" w:fill="FFFFFF"/>
        </w:rPr>
        <w:pict>
          <v:shape id="圖片 16" o:spid="_x0000_i1051" type="#_x0000_t75" style="width:343.5pt;height:247.5pt;visibility:visible">
            <v:imagedata r:id="rId23" o:title=""/>
          </v:shape>
        </w:pict>
      </w:r>
    </w:p>
    <w:p w:rsidR="000B5DEF" w:rsidRDefault="000B5DEF" w:rsidP="00E233FE">
      <w:pPr>
        <w:rPr>
          <w:rFonts w:ascii="Arial" w:hAnsi="Arial" w:cs="Arial"/>
          <w:color w:val="222222"/>
          <w:shd w:val="clear" w:color="auto" w:fill="FFFFFF"/>
        </w:rPr>
      </w:pPr>
    </w:p>
    <w:p w:rsidR="000B5DEF" w:rsidRPr="00E233FE" w:rsidRDefault="000B5DEF" w:rsidP="00E233FE">
      <w:pPr>
        <w:rPr>
          <w:rFonts w:ascii="Arial" w:hAnsi="Arial" w:cs="Arial"/>
          <w:color w:val="222222"/>
          <w:shd w:val="clear" w:color="auto" w:fill="FFFFFF"/>
        </w:rPr>
      </w:pPr>
      <w:r>
        <w:rPr>
          <w:rFonts w:ascii="Arial" w:hAnsi="Arial" w:cs="Arial" w:hint="eastAsia"/>
          <w:color w:val="222222"/>
          <w:shd w:val="clear" w:color="auto" w:fill="FFFFFF"/>
        </w:rPr>
        <w:t>使用</w:t>
      </w:r>
      <w:r>
        <w:rPr>
          <w:rFonts w:ascii="Arial" w:hAnsi="Arial" w:cs="Arial"/>
          <w:color w:val="222222"/>
          <w:shd w:val="clear" w:color="auto" w:fill="FFFFFF"/>
        </w:rPr>
        <w:t>if</w:t>
      </w:r>
      <w:r>
        <w:rPr>
          <w:rFonts w:ascii="Arial" w:hAnsi="Arial" w:cs="Arial" w:hint="eastAsia"/>
          <w:color w:val="222222"/>
          <w:shd w:val="clear" w:color="auto" w:fill="FFFFFF"/>
        </w:rPr>
        <w:t>時，需要使用小括號將敘述式包覆起來。而如果同時有多個條件，則可以用</w:t>
      </w:r>
      <w:r>
        <w:rPr>
          <w:rFonts w:ascii="Arial" w:hAnsi="Arial" w:cs="Arial"/>
          <w:color w:val="222222"/>
          <w:shd w:val="clear" w:color="auto" w:fill="FFFFFF"/>
        </w:rPr>
        <w:t xml:space="preserve"> ==(Equal)</w:t>
      </w:r>
      <w:r>
        <w:rPr>
          <w:rFonts w:ascii="Arial" w:hAnsi="Arial" w:cs="Arial" w:hint="eastAsia"/>
          <w:color w:val="222222"/>
          <w:shd w:val="clear" w:color="auto" w:fill="FFFFFF"/>
        </w:rPr>
        <w:t>、</w:t>
      </w:r>
      <w:r>
        <w:rPr>
          <w:rFonts w:ascii="Arial" w:hAnsi="Arial" w:cs="Arial"/>
          <w:color w:val="222222"/>
          <w:shd w:val="clear" w:color="auto" w:fill="FFFFFF"/>
        </w:rPr>
        <w:t>&amp;&amp;(And)</w:t>
      </w:r>
      <w:r>
        <w:rPr>
          <w:rFonts w:ascii="Arial" w:hAnsi="Arial" w:cs="Arial" w:hint="eastAsia"/>
          <w:color w:val="222222"/>
          <w:shd w:val="clear" w:color="auto" w:fill="FFFFFF"/>
        </w:rPr>
        <w:t>、</w:t>
      </w:r>
      <w:r>
        <w:rPr>
          <w:rFonts w:ascii="Arial" w:hAnsi="Arial" w:cs="Arial"/>
          <w:color w:val="222222"/>
          <w:shd w:val="clear" w:color="auto" w:fill="FFFFFF"/>
        </w:rPr>
        <w:t>||(Or)</w:t>
      </w:r>
      <w:r>
        <w:rPr>
          <w:rFonts w:ascii="Arial" w:hAnsi="Arial" w:cs="Arial" w:hint="eastAsia"/>
          <w:color w:val="222222"/>
          <w:shd w:val="clear" w:color="auto" w:fill="FFFFFF"/>
        </w:rPr>
        <w:t>、</w:t>
      </w:r>
      <w:r>
        <w:rPr>
          <w:rFonts w:ascii="Arial" w:hAnsi="Arial" w:cs="Arial"/>
          <w:color w:val="222222"/>
          <w:shd w:val="clear" w:color="auto" w:fill="FFFFFF"/>
        </w:rPr>
        <w:t>!(NOT)</w:t>
      </w:r>
      <w:r>
        <w:rPr>
          <w:rFonts w:ascii="Arial" w:hAnsi="Arial" w:cs="Arial" w:hint="eastAsia"/>
          <w:color w:val="222222"/>
          <w:shd w:val="clear" w:color="auto" w:fill="FFFFFF"/>
        </w:rPr>
        <w:t>及小括號作連接。當然有的型別也提供判斷是否相等或包含的函式，只要結果可得出一個布林值</w:t>
      </w:r>
      <w:r>
        <w:rPr>
          <w:rFonts w:ascii="Arial" w:hAnsi="Arial" w:cs="Arial"/>
          <w:color w:val="222222"/>
          <w:shd w:val="clear" w:color="auto" w:fill="FFFFFF"/>
        </w:rPr>
        <w:t>(</w:t>
      </w:r>
      <w:r>
        <w:rPr>
          <w:rFonts w:ascii="Arial" w:hAnsi="Arial" w:cs="Arial" w:hint="eastAsia"/>
          <w:color w:val="222222"/>
          <w:shd w:val="clear" w:color="auto" w:fill="FFFFFF"/>
        </w:rPr>
        <w:t>真或假</w:t>
      </w:r>
      <w:r>
        <w:rPr>
          <w:rFonts w:ascii="Arial" w:hAnsi="Arial" w:cs="Arial"/>
          <w:color w:val="222222"/>
          <w:shd w:val="clear" w:color="auto" w:fill="FFFFFF"/>
        </w:rPr>
        <w:t>)</w:t>
      </w:r>
      <w:r>
        <w:rPr>
          <w:rFonts w:ascii="Arial" w:hAnsi="Arial" w:cs="Arial" w:hint="eastAsia"/>
          <w:color w:val="222222"/>
          <w:shd w:val="clear" w:color="auto" w:fill="FFFFFF"/>
        </w:rPr>
        <w:t>的敘述式都可以。而條件成立要執行的程式碼區塊，則需使用大括號包覆起來。</w:t>
      </w:r>
    </w:p>
    <w:p w:rsidR="000B5DEF" w:rsidRDefault="000B5DEF" w:rsidP="00EF4F5D">
      <w:pPr>
        <w:rPr>
          <w:rFonts w:ascii="Arial" w:hAnsi="Arial" w:cs="Arial"/>
          <w:color w:val="222222"/>
          <w:shd w:val="clear" w:color="auto" w:fill="FFFFFF"/>
        </w:rPr>
      </w:pPr>
      <w:r>
        <w:rPr>
          <w:rFonts w:ascii="Arial" w:hAnsi="Arial" w:cs="Arial" w:hint="eastAsia"/>
          <w:color w:val="222222"/>
          <w:shd w:val="clear" w:color="auto" w:fill="FFFFFF"/>
        </w:rPr>
        <w:t>最後，看看我們的執行結果吧。</w:t>
      </w:r>
    </w:p>
    <w:p w:rsidR="000B5DEF" w:rsidRDefault="000B5DEF" w:rsidP="00EF4F5D">
      <w:pPr>
        <w:rPr>
          <w:rFonts w:ascii="Arial" w:hAnsi="Arial" w:cs="Arial"/>
          <w:color w:val="222222"/>
          <w:shd w:val="clear" w:color="auto" w:fill="FFFFFF"/>
        </w:rPr>
      </w:pPr>
      <w:r w:rsidRPr="00317BAB">
        <w:rPr>
          <w:rFonts w:ascii="Arial" w:hAnsi="Arial" w:cs="Arial"/>
          <w:noProof/>
          <w:color w:val="222222"/>
          <w:shd w:val="clear" w:color="auto" w:fill="FFFFFF"/>
        </w:rPr>
        <w:pict>
          <v:shape id="圖片 17" o:spid="_x0000_i1052" type="#_x0000_t75" style="width:412.5pt;height:258pt;visibility:visible">
            <v:imagedata r:id="rId24" o:title=""/>
          </v:shape>
        </w:pict>
      </w:r>
    </w:p>
    <w:p w:rsidR="000B5DEF" w:rsidRDefault="000B5DEF" w:rsidP="00EF4F5D">
      <w:pPr>
        <w:rPr>
          <w:rFonts w:ascii="Arial" w:hAnsi="Arial" w:cs="Arial"/>
          <w:color w:val="222222"/>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53"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if</w:t>
            </w:r>
            <w:r w:rsidRPr="00317BAB">
              <w:rPr>
                <w:rFonts w:ascii="Times New Roman" w:hAnsi="Times New Roman" w:hint="eastAsia"/>
                <w:kern w:val="0"/>
                <w:szCs w:val="20"/>
              </w:rPr>
              <w:t>條件之後不一定要直接接</w:t>
            </w:r>
            <w:r w:rsidRPr="00317BAB">
              <w:rPr>
                <w:rFonts w:ascii="Times New Roman" w:hAnsi="Times New Roman"/>
                <w:kern w:val="0"/>
                <w:szCs w:val="20"/>
              </w:rPr>
              <w:t>else</w:t>
            </w:r>
            <w:r w:rsidRPr="00317BAB">
              <w:rPr>
                <w:rFonts w:ascii="Times New Roman" w:hAnsi="Times New Roman" w:hint="eastAsia"/>
                <w:kern w:val="0"/>
                <w:szCs w:val="20"/>
              </w:rPr>
              <w:t>條件，可以同時多個</w:t>
            </w:r>
            <w:r w:rsidRPr="00317BAB">
              <w:rPr>
                <w:rFonts w:ascii="Times New Roman" w:hAnsi="Times New Roman"/>
                <w:kern w:val="0"/>
                <w:szCs w:val="20"/>
              </w:rPr>
              <w:t>if</w:t>
            </w:r>
            <w:r w:rsidRPr="00317BAB">
              <w:rPr>
                <w:rFonts w:ascii="Times New Roman" w:hAnsi="Times New Roman" w:hint="eastAsia"/>
                <w:kern w:val="0"/>
                <w:szCs w:val="20"/>
              </w:rPr>
              <w:t>或</w:t>
            </w:r>
            <w:r w:rsidRPr="00317BAB">
              <w:rPr>
                <w:rFonts w:ascii="Times New Roman" w:hAnsi="Times New Roman"/>
                <w:kern w:val="0"/>
                <w:szCs w:val="20"/>
              </w:rPr>
              <w:t xml:space="preserve">else if </w:t>
            </w:r>
            <w:r w:rsidRPr="00317BAB">
              <w:rPr>
                <w:rFonts w:ascii="Times New Roman" w:hAnsi="Times New Roman" w:hint="eastAsia"/>
                <w:kern w:val="0"/>
                <w:szCs w:val="20"/>
              </w:rPr>
              <w:t>並列，也可以沒有</w:t>
            </w:r>
            <w:r w:rsidRPr="00317BAB">
              <w:rPr>
                <w:rFonts w:ascii="Times New Roman" w:hAnsi="Times New Roman"/>
                <w:kern w:val="0"/>
                <w:szCs w:val="20"/>
              </w:rPr>
              <w:t>else</w:t>
            </w:r>
            <w:r w:rsidRPr="00317BAB">
              <w:rPr>
                <w:rFonts w:ascii="Times New Roman" w:hAnsi="Times New Roman" w:hint="eastAsia"/>
                <w:kern w:val="0"/>
                <w:szCs w:val="20"/>
              </w:rPr>
              <w:t>條件。多個</w:t>
            </w:r>
            <w:r w:rsidRPr="00317BAB">
              <w:rPr>
                <w:rFonts w:ascii="Times New Roman" w:hAnsi="Times New Roman"/>
                <w:kern w:val="0"/>
                <w:szCs w:val="20"/>
              </w:rPr>
              <w:t>if</w:t>
            </w:r>
            <w:r w:rsidRPr="00317BAB">
              <w:rPr>
                <w:rFonts w:ascii="Times New Roman" w:hAnsi="Times New Roman" w:hint="eastAsia"/>
                <w:kern w:val="0"/>
                <w:szCs w:val="20"/>
              </w:rPr>
              <w:t>條件並列，與</w:t>
            </w:r>
            <w:r w:rsidRPr="00317BAB">
              <w:rPr>
                <w:rFonts w:ascii="Times New Roman" w:hAnsi="Times New Roman"/>
                <w:kern w:val="0"/>
                <w:szCs w:val="20"/>
              </w:rPr>
              <w:t>if-else if</w:t>
            </w:r>
            <w:r w:rsidRPr="00317BAB">
              <w:rPr>
                <w:rFonts w:ascii="Times New Roman" w:hAnsi="Times New Roman" w:hint="eastAsia"/>
                <w:kern w:val="0"/>
                <w:szCs w:val="20"/>
              </w:rPr>
              <w:t>條件並列的區別在於，如果是多個</w:t>
            </w:r>
            <w:r w:rsidRPr="00317BAB">
              <w:rPr>
                <w:rFonts w:ascii="Times New Roman" w:hAnsi="Times New Roman"/>
                <w:kern w:val="0"/>
                <w:szCs w:val="20"/>
              </w:rPr>
              <w:t>if</w:t>
            </w:r>
            <w:r w:rsidRPr="00317BAB">
              <w:rPr>
                <w:rFonts w:ascii="Times New Roman" w:hAnsi="Times New Roman" w:hint="eastAsia"/>
                <w:kern w:val="0"/>
                <w:szCs w:val="20"/>
              </w:rPr>
              <w:t>條件並列，則每一個</w:t>
            </w:r>
            <w:r w:rsidRPr="00317BAB">
              <w:rPr>
                <w:rFonts w:ascii="Times New Roman" w:hAnsi="Times New Roman"/>
                <w:kern w:val="0"/>
                <w:szCs w:val="20"/>
              </w:rPr>
              <w:t>if</w:t>
            </w:r>
            <w:r w:rsidRPr="00317BAB">
              <w:rPr>
                <w:rFonts w:ascii="Times New Roman" w:hAnsi="Times New Roman" w:hint="eastAsia"/>
                <w:kern w:val="0"/>
                <w:szCs w:val="20"/>
              </w:rPr>
              <w:t>條件都會判斷，如果同時符合多個</w:t>
            </w:r>
            <w:r w:rsidRPr="00317BAB">
              <w:rPr>
                <w:rFonts w:ascii="Times New Roman" w:hAnsi="Times New Roman"/>
                <w:kern w:val="0"/>
                <w:szCs w:val="20"/>
              </w:rPr>
              <w:t>if</w:t>
            </w:r>
            <w:r w:rsidRPr="00317BAB">
              <w:rPr>
                <w:rFonts w:ascii="Times New Roman" w:hAnsi="Times New Roman" w:hint="eastAsia"/>
                <w:kern w:val="0"/>
                <w:szCs w:val="20"/>
              </w:rPr>
              <w:t>條件，則這些區塊都會被執行；如果是</w:t>
            </w:r>
            <w:r w:rsidRPr="00317BAB">
              <w:rPr>
                <w:rFonts w:ascii="Times New Roman" w:hAnsi="Times New Roman"/>
                <w:kern w:val="0"/>
                <w:szCs w:val="20"/>
              </w:rPr>
              <w:t>if – else if</w:t>
            </w:r>
            <w:r w:rsidRPr="00317BAB">
              <w:rPr>
                <w:rFonts w:ascii="Times New Roman" w:hAnsi="Times New Roman" w:hint="eastAsia"/>
                <w:kern w:val="0"/>
                <w:szCs w:val="20"/>
              </w:rPr>
              <w:t>，程式會由上而下依序判斷，只要其中有一個條件成立，程式在執行過後就不會再執行這組</w:t>
            </w:r>
            <w:r w:rsidRPr="00317BAB">
              <w:rPr>
                <w:rFonts w:ascii="Times New Roman" w:hAnsi="Times New Roman"/>
                <w:kern w:val="0"/>
                <w:szCs w:val="20"/>
              </w:rPr>
              <w:t>if-else if</w:t>
            </w:r>
            <w:r w:rsidRPr="00317BAB">
              <w:rPr>
                <w:rFonts w:ascii="Times New Roman" w:hAnsi="Times New Roman" w:hint="eastAsia"/>
                <w:kern w:val="0"/>
                <w:szCs w:val="20"/>
              </w:rPr>
              <w:t>中的其他條件區塊。</w:t>
            </w:r>
          </w:p>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hint="eastAsia"/>
                <w:kern w:val="0"/>
                <w:szCs w:val="20"/>
              </w:rPr>
              <w:t>另外，</w:t>
            </w:r>
            <w:r w:rsidRPr="00317BAB">
              <w:rPr>
                <w:rFonts w:ascii="Times New Roman" w:hAnsi="Times New Roman"/>
                <w:kern w:val="0"/>
                <w:szCs w:val="20"/>
              </w:rPr>
              <w:t>else</w:t>
            </w:r>
            <w:r w:rsidRPr="00317BAB">
              <w:rPr>
                <w:rFonts w:ascii="Times New Roman" w:hAnsi="Times New Roman" w:hint="eastAsia"/>
                <w:kern w:val="0"/>
                <w:szCs w:val="20"/>
              </w:rPr>
              <w:t>區塊作為與</w:t>
            </w:r>
            <w:r w:rsidRPr="00317BAB">
              <w:rPr>
                <w:rFonts w:ascii="Times New Roman" w:hAnsi="Times New Roman"/>
                <w:kern w:val="0"/>
                <w:szCs w:val="20"/>
              </w:rPr>
              <w:t>if</w:t>
            </w:r>
            <w:r w:rsidRPr="00317BAB">
              <w:rPr>
                <w:rFonts w:ascii="Times New Roman" w:hAnsi="Times New Roman" w:hint="eastAsia"/>
                <w:kern w:val="0"/>
                <w:szCs w:val="20"/>
              </w:rPr>
              <w:t>相對應的條件區塊，並不需要明確的條件敘述，只要</w:t>
            </w:r>
            <w:r w:rsidRPr="00317BAB">
              <w:rPr>
                <w:rFonts w:ascii="Times New Roman" w:hAnsi="Times New Roman"/>
                <w:kern w:val="0"/>
                <w:szCs w:val="20"/>
              </w:rPr>
              <w:t>if</w:t>
            </w:r>
            <w:r w:rsidRPr="00317BAB">
              <w:rPr>
                <w:rFonts w:ascii="Times New Roman" w:hAnsi="Times New Roman" w:hint="eastAsia"/>
                <w:kern w:val="0"/>
                <w:szCs w:val="20"/>
              </w:rPr>
              <w:t>不成立就會直接走進</w:t>
            </w:r>
            <w:r w:rsidRPr="00317BAB">
              <w:rPr>
                <w:rFonts w:ascii="Times New Roman" w:hAnsi="Times New Roman"/>
                <w:kern w:val="0"/>
                <w:szCs w:val="20"/>
              </w:rPr>
              <w:t>else</w:t>
            </w:r>
            <w:r w:rsidRPr="00317BAB">
              <w:rPr>
                <w:rFonts w:ascii="Times New Roman" w:hAnsi="Times New Roman" w:hint="eastAsia"/>
                <w:kern w:val="0"/>
                <w:szCs w:val="20"/>
              </w:rPr>
              <w:t>區塊。在</w:t>
            </w:r>
            <w:r w:rsidRPr="00317BAB">
              <w:rPr>
                <w:rFonts w:ascii="Times New Roman" w:hAnsi="Times New Roman"/>
                <w:kern w:val="0"/>
                <w:szCs w:val="20"/>
              </w:rPr>
              <w:t>if-else if-else</w:t>
            </w:r>
            <w:r w:rsidRPr="00317BAB">
              <w:rPr>
                <w:rFonts w:ascii="Times New Roman" w:hAnsi="Times New Roman" w:hint="eastAsia"/>
                <w:kern w:val="0"/>
                <w:szCs w:val="20"/>
              </w:rPr>
              <w:t>中，則是上述所有</w:t>
            </w:r>
            <w:r w:rsidRPr="00317BAB">
              <w:rPr>
                <w:rFonts w:ascii="Times New Roman" w:hAnsi="Times New Roman"/>
                <w:kern w:val="0"/>
                <w:szCs w:val="20"/>
              </w:rPr>
              <w:t>if</w:t>
            </w:r>
            <w:r w:rsidRPr="00317BAB">
              <w:rPr>
                <w:rFonts w:ascii="Times New Roman" w:hAnsi="Times New Roman" w:hint="eastAsia"/>
                <w:kern w:val="0"/>
                <w:szCs w:val="20"/>
              </w:rPr>
              <w:t>及</w:t>
            </w:r>
            <w:r w:rsidRPr="00317BAB">
              <w:rPr>
                <w:rFonts w:ascii="Times New Roman" w:hAnsi="Times New Roman"/>
                <w:kern w:val="0"/>
                <w:szCs w:val="20"/>
              </w:rPr>
              <w:t>else if</w:t>
            </w:r>
            <w:r w:rsidRPr="00317BAB">
              <w:rPr>
                <w:rFonts w:ascii="Times New Roman" w:hAnsi="Times New Roman" w:hint="eastAsia"/>
                <w:kern w:val="0"/>
                <w:szCs w:val="20"/>
              </w:rPr>
              <w:t>條件都不成立的話，就會執行</w:t>
            </w:r>
            <w:r w:rsidRPr="00317BAB">
              <w:rPr>
                <w:rFonts w:ascii="Times New Roman" w:hAnsi="Times New Roman"/>
                <w:kern w:val="0"/>
                <w:szCs w:val="20"/>
              </w:rPr>
              <w:t>else</w:t>
            </w:r>
            <w:r w:rsidRPr="00317BAB">
              <w:rPr>
                <w:rFonts w:ascii="Times New Roman" w:hAnsi="Times New Roman" w:hint="eastAsia"/>
                <w:kern w:val="0"/>
                <w:szCs w:val="20"/>
              </w:rPr>
              <w:t>區塊。在設計上應想好是不是有一個預設的機制在所有條件都不成立時要執行，如果有的話，就應該放在</w:t>
            </w:r>
            <w:r w:rsidRPr="00317BAB">
              <w:rPr>
                <w:rFonts w:ascii="Times New Roman" w:hAnsi="Times New Roman"/>
                <w:kern w:val="0"/>
                <w:szCs w:val="20"/>
              </w:rPr>
              <w:t>else</w:t>
            </w:r>
            <w:r w:rsidRPr="00317BAB">
              <w:rPr>
                <w:rFonts w:ascii="Times New Roman" w:hAnsi="Times New Roman" w:hint="eastAsia"/>
                <w:kern w:val="0"/>
                <w:szCs w:val="20"/>
              </w:rPr>
              <w:t>區塊中，反之則應檢查</w:t>
            </w:r>
            <w:r w:rsidRPr="00317BAB">
              <w:rPr>
                <w:rFonts w:ascii="Times New Roman" w:hAnsi="Times New Roman"/>
                <w:kern w:val="0"/>
                <w:szCs w:val="20"/>
              </w:rPr>
              <w:t>else</w:t>
            </w:r>
            <w:r w:rsidRPr="00317BAB">
              <w:rPr>
                <w:rFonts w:ascii="Times New Roman" w:hAnsi="Times New Roman" w:hint="eastAsia"/>
                <w:kern w:val="0"/>
                <w:szCs w:val="20"/>
              </w:rPr>
              <w:t>中是不是有不應放入的程式碼，造成程式邏輯錯誤。</w:t>
            </w:r>
          </w:p>
        </w:tc>
      </w:tr>
    </w:tbl>
    <w:p w:rsidR="000B5DEF" w:rsidRPr="00515D1B" w:rsidRDefault="000B5DEF" w:rsidP="00671B0F">
      <w:pPr>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tblPr>
      <w:tblGrid>
        <w:gridCol w:w="851"/>
        <w:gridCol w:w="7518"/>
      </w:tblGrid>
      <w:tr w:rsidR="000B5DEF" w:rsidRPr="00317BAB" w:rsidTr="00317BAB">
        <w:tc>
          <w:tcPr>
            <w:tcW w:w="851" w:type="dxa"/>
          </w:tcPr>
          <w:p w:rsidR="000B5DEF" w:rsidRPr="00B25EB3" w:rsidRDefault="000B5DEF" w:rsidP="00317BAB">
            <w:pPr>
              <w:pStyle w:val="aa"/>
              <w:ind w:firstLine="204"/>
            </w:pPr>
            <w:r w:rsidRPr="003E3AE4">
              <w:rPr>
                <w:noProof/>
              </w:rPr>
              <w:pict>
                <v:shape id="_x0000_i1054" type="#_x0000_t75" alt="paper&amp;pencil_48" style="width:27.75pt;height:28.5pt;visibility:visible">
                  <v:imagedata r:id="rId9" o:title="" cropleft="2048f"/>
                </v:shape>
              </w:pict>
            </w:r>
          </w:p>
        </w:tc>
        <w:tc>
          <w:tcPr>
            <w:tcW w:w="7518" w:type="dxa"/>
            <w:tcMar>
              <w:left w:w="113" w:type="dxa"/>
              <w:right w:w="113" w:type="dxa"/>
            </w:tcMar>
          </w:tcPr>
          <w:p w:rsidR="000B5DEF" w:rsidRPr="00317BAB" w:rsidRDefault="000B5DEF" w:rsidP="00317BAB">
            <w:pPr>
              <w:pStyle w:val="ab"/>
              <w:adjustRightInd w:val="0"/>
              <w:spacing w:before="120" w:after="120" w:line="320" w:lineRule="atLeast"/>
              <w:jc w:val="both"/>
              <w:textAlignment w:val="center"/>
              <w:rPr>
                <w:rFonts w:ascii="Times New Roman" w:hAnsi="Times New Roman"/>
                <w:kern w:val="0"/>
                <w:szCs w:val="20"/>
              </w:rPr>
            </w:pPr>
            <w:r w:rsidRPr="00317BAB">
              <w:rPr>
                <w:rFonts w:ascii="Times New Roman" w:hAnsi="Times New Roman" w:hint="eastAsia"/>
                <w:kern w:val="0"/>
                <w:szCs w:val="20"/>
              </w:rPr>
              <w:t>您沒有看錯，我也沒有打錯，在邏輯分支中，等於就是以兩個等號「</w:t>
            </w:r>
            <w:r w:rsidRPr="00317BAB">
              <w:rPr>
                <w:rFonts w:ascii="Times New Roman" w:hAnsi="Times New Roman"/>
                <w:kern w:val="0"/>
                <w:szCs w:val="20"/>
              </w:rPr>
              <w:t>==</w:t>
            </w:r>
            <w:r w:rsidRPr="00317BAB">
              <w:rPr>
                <w:rFonts w:ascii="Times New Roman" w:hAnsi="Times New Roman" w:hint="eastAsia"/>
                <w:kern w:val="0"/>
                <w:szCs w:val="20"/>
              </w:rPr>
              <w:t>」來作判斷是否相等，這不是網路聊天用的表情符號。其他像「且」則是以兩個「</w:t>
            </w:r>
            <w:r w:rsidRPr="00317BAB">
              <w:rPr>
                <w:rFonts w:ascii="Times New Roman" w:hAnsi="Times New Roman"/>
                <w:kern w:val="0"/>
                <w:szCs w:val="20"/>
              </w:rPr>
              <w:t>&amp;&amp;</w:t>
            </w:r>
            <w:r w:rsidRPr="00317BAB">
              <w:rPr>
                <w:rFonts w:ascii="Times New Roman" w:hAnsi="Times New Roman" w:hint="eastAsia"/>
                <w:kern w:val="0"/>
                <w:szCs w:val="20"/>
              </w:rPr>
              <w:t>」判斷兩個敘述式是否同時成立，「或」則是以兩個「</w:t>
            </w:r>
            <w:r w:rsidRPr="00317BAB">
              <w:rPr>
                <w:rFonts w:ascii="Times New Roman" w:hAnsi="Times New Roman"/>
                <w:kern w:val="0"/>
                <w:szCs w:val="20"/>
              </w:rPr>
              <w:t>||</w:t>
            </w:r>
            <w:r w:rsidRPr="00317BAB">
              <w:rPr>
                <w:rFonts w:ascii="Times New Roman" w:hAnsi="Times New Roman" w:hint="eastAsia"/>
                <w:kern w:val="0"/>
                <w:szCs w:val="20"/>
              </w:rPr>
              <w:t>」</w:t>
            </w:r>
            <w:r w:rsidRPr="00317BAB">
              <w:rPr>
                <w:rFonts w:ascii="Times New Roman" w:hAnsi="Times New Roman"/>
                <w:kern w:val="0"/>
                <w:szCs w:val="20"/>
              </w:rPr>
              <w:t>(</w:t>
            </w:r>
            <w:r w:rsidRPr="00317BAB">
              <w:rPr>
                <w:rFonts w:ascii="Times New Roman" w:hAnsi="Times New Roman" w:hint="eastAsia"/>
                <w:kern w:val="0"/>
                <w:szCs w:val="20"/>
              </w:rPr>
              <w:t>這個鍵通常是跟「</w:t>
            </w:r>
            <w:r w:rsidRPr="00317BAB">
              <w:rPr>
                <w:rFonts w:ascii="Times New Roman" w:hAnsi="Times New Roman"/>
                <w:kern w:val="0"/>
                <w:szCs w:val="20"/>
              </w:rPr>
              <w:t>\</w:t>
            </w:r>
            <w:r w:rsidRPr="00317BAB">
              <w:rPr>
                <w:rFonts w:ascii="Times New Roman" w:hAnsi="Times New Roman" w:hint="eastAsia"/>
                <w:kern w:val="0"/>
                <w:szCs w:val="20"/>
              </w:rPr>
              <w:t>」在同個按鈕上，請按住</w:t>
            </w:r>
            <w:r w:rsidRPr="00317BAB">
              <w:rPr>
                <w:rFonts w:ascii="Times New Roman" w:hAnsi="Times New Roman"/>
                <w:kern w:val="0"/>
                <w:szCs w:val="20"/>
              </w:rPr>
              <w:t>shift</w:t>
            </w:r>
            <w:r w:rsidRPr="00317BAB">
              <w:rPr>
                <w:rFonts w:ascii="Times New Roman" w:hAnsi="Times New Roman" w:hint="eastAsia"/>
                <w:kern w:val="0"/>
                <w:szCs w:val="20"/>
              </w:rPr>
              <w:t>鍵打出</w:t>
            </w:r>
            <w:r w:rsidRPr="00317BAB">
              <w:rPr>
                <w:rFonts w:ascii="Times New Roman" w:hAnsi="Times New Roman"/>
                <w:kern w:val="0"/>
                <w:szCs w:val="20"/>
              </w:rPr>
              <w:t>)</w:t>
            </w:r>
            <w:r w:rsidRPr="00317BAB">
              <w:rPr>
                <w:rFonts w:ascii="Times New Roman" w:hAnsi="Times New Roman" w:hint="eastAsia"/>
                <w:kern w:val="0"/>
                <w:szCs w:val="20"/>
              </w:rPr>
              <w:t>判斷，只要有其中一個條件成立即可。</w:t>
            </w:r>
          </w:p>
          <w:p w:rsidR="000B5DEF" w:rsidRPr="00317BAB" w:rsidRDefault="000B5DEF" w:rsidP="00317BAB">
            <w:pPr>
              <w:pStyle w:val="ab"/>
              <w:adjustRightInd w:val="0"/>
              <w:spacing w:before="120" w:after="120"/>
              <w:jc w:val="both"/>
              <w:textAlignment w:val="center"/>
              <w:rPr>
                <w:rFonts w:ascii="Times New Roman" w:hAnsi="Times New Roman"/>
                <w:kern w:val="0"/>
                <w:szCs w:val="20"/>
              </w:rPr>
            </w:pPr>
            <w:r w:rsidRPr="00317BAB">
              <w:rPr>
                <w:rFonts w:ascii="Times New Roman" w:hAnsi="Times New Roman"/>
                <w:kern w:val="0"/>
                <w:szCs w:val="20"/>
              </w:rPr>
              <w:t>And</w:t>
            </w:r>
            <w:r w:rsidRPr="00317BAB">
              <w:rPr>
                <w:rFonts w:ascii="Times New Roman" w:hAnsi="Times New Roman" w:hint="eastAsia"/>
                <w:kern w:val="0"/>
                <w:szCs w:val="20"/>
              </w:rPr>
              <w:t>與</w:t>
            </w:r>
            <w:r w:rsidRPr="00317BAB">
              <w:rPr>
                <w:rFonts w:ascii="Times New Roman" w:hAnsi="Times New Roman"/>
                <w:kern w:val="0"/>
                <w:szCs w:val="20"/>
              </w:rPr>
              <w:t>Or</w:t>
            </w:r>
            <w:r w:rsidRPr="00317BAB">
              <w:rPr>
                <w:rFonts w:ascii="Times New Roman" w:hAnsi="Times New Roman" w:hint="eastAsia"/>
                <w:kern w:val="0"/>
                <w:szCs w:val="20"/>
              </w:rPr>
              <w:t>存在捷徑運算，對</w:t>
            </w:r>
            <w:r w:rsidRPr="00317BAB">
              <w:rPr>
                <w:rFonts w:ascii="Times New Roman" w:hAnsi="Times New Roman"/>
                <w:kern w:val="0"/>
                <w:szCs w:val="20"/>
              </w:rPr>
              <w:t>And</w:t>
            </w:r>
            <w:r w:rsidRPr="00317BAB">
              <w:rPr>
                <w:rFonts w:ascii="Times New Roman" w:hAnsi="Times New Roman" w:hint="eastAsia"/>
                <w:kern w:val="0"/>
                <w:szCs w:val="20"/>
              </w:rPr>
              <w:t>來說，只要第一個敘述式為假，就不會再判斷第二個；</w:t>
            </w:r>
            <w:r w:rsidRPr="00317BAB">
              <w:rPr>
                <w:rFonts w:ascii="Times New Roman" w:hAnsi="Times New Roman"/>
                <w:kern w:val="0"/>
                <w:szCs w:val="20"/>
              </w:rPr>
              <w:t>Or</w:t>
            </w:r>
            <w:r w:rsidRPr="00317BAB">
              <w:rPr>
                <w:rFonts w:ascii="Times New Roman" w:hAnsi="Times New Roman" w:hint="eastAsia"/>
                <w:kern w:val="0"/>
                <w:szCs w:val="20"/>
              </w:rPr>
              <w:t>則是第一個敘述式為真，就不會判斷第二個。</w:t>
            </w:r>
          </w:p>
        </w:tc>
      </w:tr>
    </w:tbl>
    <w:p w:rsidR="000B5DEF" w:rsidRDefault="000B5DEF" w:rsidP="00DA7413"/>
    <w:sectPr w:rsidR="000B5DEF" w:rsidSect="00442204">
      <w:headerReference w:type="even" r:id="rId25"/>
      <w:headerReference w:type="default" r:id="rId26"/>
      <w:footerReference w:type="default" r:id="rId27"/>
      <w:headerReference w:type="first" r:id="rId28"/>
      <w:pgSz w:w="11906" w:h="16838"/>
      <w:pgMar w:top="1440" w:right="1800" w:bottom="1440" w:left="1800" w:header="851" w:footer="1757"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DEF" w:rsidRDefault="000B5DEF" w:rsidP="00631BAE">
      <w:r>
        <w:separator/>
      </w:r>
    </w:p>
  </w:endnote>
  <w:endnote w:type="continuationSeparator" w:id="0">
    <w:p w:rsidR="000B5DEF" w:rsidRDefault="000B5DEF" w:rsidP="00631B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altName w:val="Arial"/>
    <w:panose1 w:val="020B0604030504040204"/>
    <w:charset w:val="88"/>
    <w:family w:val="swiss"/>
    <w:pitch w:val="variable"/>
    <w:sig w:usb0="00000087" w:usb1="288F4000" w:usb2="00000016" w:usb3="00000000" w:csb0="00100009" w:csb1="00000000"/>
  </w:font>
  <w:font w:name="華康粗黑體">
    <w:altName w:val="細明體"/>
    <w:panose1 w:val="00000000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Britannic Bold">
    <w:altName w:val="Malgun Gothic"/>
    <w:panose1 w:val="00000000000000000000"/>
    <w:charset w:val="00"/>
    <w:family w:val="swiss"/>
    <w:notTrueType/>
    <w:pitch w:val="variable"/>
    <w:sig w:usb0="00000003" w:usb1="00000000" w:usb2="00000000" w:usb3="00000000" w:csb0="00000001" w:csb1="00000000"/>
  </w:font>
  <w:font w:name="華康超明體">
    <w:altName w:val="細明體"/>
    <w:panose1 w:val="00000000000000000000"/>
    <w:charset w:val="88"/>
    <w:family w:val="modern"/>
    <w:notTrueType/>
    <w:pitch w:val="fixed"/>
    <w:sig w:usb0="00000001" w:usb1="08080000" w:usb2="00000010" w:usb3="00000000" w:csb0="00100000" w:csb1="00000000"/>
  </w:font>
  <w:font w:name="華康細黑體">
    <w:panose1 w:val="00000000000000000000"/>
    <w:charset w:val="88"/>
    <w:family w:val="modern"/>
    <w:notTrueType/>
    <w:pitch w:val="fixed"/>
    <w:sig w:usb0="00000001" w:usb1="08080000" w:usb2="00000010" w:usb3="00000000" w:csb0="00100000" w:csb1="00000000"/>
  </w:font>
  <w:font w:name="Swis721 Lt BT">
    <w:altName w:val="Segoe Script"/>
    <w:panose1 w:val="00000000000000000000"/>
    <w:charset w:val="00"/>
    <w:family w:val="swiss"/>
    <w:notTrueType/>
    <w:pitch w:val="variable"/>
    <w:sig w:usb0="00000003" w:usb1="00000000" w:usb2="00000000" w:usb3="00000000" w:csb0="00000001" w:csb1="00000000"/>
  </w:font>
  <w:font w:name="華康細圓體">
    <w:altName w:val="細明體"/>
    <w:panose1 w:val="00000000000000000000"/>
    <w:charset w:val="88"/>
    <w:family w:val="modern"/>
    <w:notTrueType/>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華康中黑體">
    <w:altName w:val="Arial Unicode MS"/>
    <w:panose1 w:val="00000000000000000000"/>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EF" w:rsidRDefault="000B5DEF">
    <w:pPr>
      <w:pStyle w:val="Footer"/>
    </w:pPr>
    <w:fldSimple w:instr="PAGE   \* MERGEFORMAT">
      <w:r w:rsidRPr="004A2027">
        <w:rPr>
          <w:noProof/>
          <w:lang w:val="zh-TW"/>
        </w:rPr>
        <w:t>5</w:t>
      </w:r>
    </w:fldSimple>
  </w:p>
  <w:p w:rsidR="000B5DEF" w:rsidRDefault="000B5D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DEF" w:rsidRDefault="000B5DEF" w:rsidP="00631BAE">
      <w:r>
        <w:separator/>
      </w:r>
    </w:p>
  </w:footnote>
  <w:footnote w:type="continuationSeparator" w:id="0">
    <w:p w:rsidR="000B5DEF" w:rsidRDefault="000B5DEF" w:rsidP="00631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EF" w:rsidRDefault="000B5DEF" w:rsidP="00442204">
    <w:pPr>
      <w:pStyle w:val="Header"/>
      <w:pBdr>
        <w:between w:val="single" w:sz="4" w:space="1" w:color="4F81BD"/>
      </w:pBdr>
      <w:spacing w:line="276" w:lineRule="auto"/>
      <w:jc w:val="right"/>
    </w:pPr>
    <w:r>
      <w:t>C#</w:t>
    </w:r>
    <w:r>
      <w:rPr>
        <w:rFonts w:hint="eastAsia"/>
      </w:rPr>
      <w:t>程式設計入門</w:t>
    </w:r>
  </w:p>
  <w:p w:rsidR="000B5DEF" w:rsidRDefault="000B5DEF">
    <w:pPr>
      <w:pStyle w:val="Header"/>
      <w:pBdr>
        <w:between w:val="single" w:sz="4" w:space="1" w:color="4F81BD"/>
      </w:pBdr>
      <w:spacing w:line="276" w:lineRule="auto"/>
      <w:jc w:val="center"/>
    </w:pPr>
  </w:p>
  <w:p w:rsidR="000B5DEF" w:rsidRDefault="000B5D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EF" w:rsidRDefault="000B5DEF" w:rsidP="00442204">
    <w:pPr>
      <w:pStyle w:val="Header"/>
      <w:pBdr>
        <w:between w:val="single" w:sz="4" w:space="1" w:color="4F81BD"/>
      </w:pBdr>
      <w:spacing w:line="276" w:lineRule="auto"/>
    </w:pPr>
    <w:r>
      <w:t>C#</w:t>
    </w:r>
    <w:r>
      <w:rPr>
        <w:rFonts w:hint="eastAsia"/>
      </w:rPr>
      <w:t>程式設計入門</w:t>
    </w:r>
  </w:p>
  <w:p w:rsidR="000B5DEF" w:rsidRDefault="000B5DEF" w:rsidP="007E6852">
    <w:pPr>
      <w:pStyle w:val="Header"/>
      <w:pBdr>
        <w:between w:val="single" w:sz="4" w:space="1" w:color="4F81BD"/>
      </w:pBdr>
      <w:spacing w:line="276" w:lineRule="auto"/>
    </w:pPr>
  </w:p>
  <w:p w:rsidR="000B5DEF" w:rsidRDefault="000B5DEF" w:rsidP="00631B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EF" w:rsidRDefault="000B5DEF">
    <w:pPr>
      <w:pStyle w:val="Header"/>
      <w:ind w:right="-576"/>
      <w:jc w:val="right"/>
      <w:rPr>
        <w:rFonts w:ascii="Cambria" w:eastAsia="新細明體" w:hAnsi="Cambria"/>
        <w:sz w:val="28"/>
        <w:szCs w:val="28"/>
      </w:rPr>
    </w:pPr>
    <w:r>
      <w:rPr>
        <w:noProof/>
      </w:rPr>
      <w:pict>
        <v:shapetype id="_x0000_t202" coordsize="21600,21600" o:spt="202" path="m,l,21600r21600,l21600,xe">
          <v:stroke joinstyle="miter"/>
          <v:path gradientshapeok="t" o:connecttype="rect"/>
        </v:shapetype>
        <v:shape id="文字方塊 15" o:spid="_x0000_s2049" type="#_x0000_t202" style="position:absolute;left:0;text-align:left;margin-left:505.3pt;margin-top:0;width:36pt;height:36pt;z-index:251660288;visibility:visible;mso-position-horizontal-relative:page;mso-position-vertical:top;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" o:allowincell="f" stroked="f">
          <v:shadow type="perspective" opacity=".5" origin=".5,.5" offset="4pt,5pt" matrix="1.25,,,1.25"/>
          <v:textbox inset="0,0,0,0">
            <w:txbxContent>
              <w:p w:rsidR="000B5DEF" w:rsidRPr="00317BAB" w:rsidRDefault="000B5DEF" w:rsidP="00317BAB">
                <w:pPr>
                  <w:pStyle w:val="NoSpacing"/>
                  <w:pBdr>
                    <w:top w:val="single" w:sz="24" w:space="8" w:color="9BBB59"/>
                    <w:bottom w:val="single" w:sz="24" w:space="8" w:color="9BBB59"/>
                  </w:pBdr>
                  <w:jc w:val="center"/>
                  <w:rPr>
                    <w:rFonts w:ascii="Cambria" w:hAnsi="Cambria"/>
                    <w:sz w:val="28"/>
                    <w:szCs w:val="28"/>
                  </w:rPr>
                </w:pPr>
                <w:fldSimple w:instr="PAGE   \* MERGEFORMAT">
                  <w:r w:rsidRPr="00317BAB">
                    <w:rPr>
                      <w:rFonts w:ascii="Cambria" w:hAnsi="Cambria"/>
                      <w:noProof/>
                      <w:sz w:val="28"/>
                      <w:szCs w:val="28"/>
                      <w:lang w:val="zh-TW"/>
                    </w:rPr>
                    <w:t>1</w:t>
                  </w:r>
                </w:fldSimple>
              </w:p>
            </w:txbxContent>
          </v:textbox>
          <w10:wrap anchorx="margin" anchory="margin"/>
        </v:shape>
      </w:pict>
    </w:r>
    <w:r>
      <w:rPr>
        <w:rFonts w:ascii="Cambria" w:eastAsia="新細明體" w:hAnsi="Cambria"/>
        <w:sz w:val="28"/>
        <w:szCs w:val="28"/>
      </w:rPr>
      <w:t>C#</w:t>
    </w:r>
    <w:r>
      <w:rPr>
        <w:rFonts w:ascii="Cambria" w:eastAsia="新細明體" w:hAnsi="Cambria" w:hint="eastAsia"/>
        <w:sz w:val="28"/>
        <w:szCs w:val="28"/>
      </w:rPr>
      <w:t>程式設計入門</w:t>
    </w:r>
  </w:p>
  <w:p w:rsidR="000B5DEF" w:rsidRDefault="000B5D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3.5pt;visibility:visible" o:bullet="t">
        <v:imagedata r:id="rId1" o:title=""/>
      </v:shape>
    </w:pict>
  </w:numPicBullet>
  <w:abstractNum w:abstractNumId="0">
    <w:nsid w:val="061A3B70"/>
    <w:multiLevelType w:val="hybridMultilevel"/>
    <w:tmpl w:val="0FD83754"/>
    <w:lvl w:ilvl="0" w:tplc="09C4FFEC">
      <w:start w:val="1"/>
      <w:numFmt w:val="bullet"/>
      <w:lvlText w:val=""/>
      <w:lvlJc w:val="left"/>
      <w:pPr>
        <w:tabs>
          <w:tab w:val="num" w:pos="720"/>
        </w:tabs>
        <w:ind w:left="720" w:hanging="360"/>
      </w:pPr>
      <w:rPr>
        <w:rFonts w:ascii="Wingdings" w:hAnsi="Wingdings" w:hint="default"/>
      </w:rPr>
    </w:lvl>
    <w:lvl w:ilvl="1" w:tplc="97D2CD90">
      <w:start w:val="481"/>
      <w:numFmt w:val="bullet"/>
      <w:lvlText w:val=""/>
      <w:lvlJc w:val="left"/>
      <w:pPr>
        <w:tabs>
          <w:tab w:val="num" w:pos="1440"/>
        </w:tabs>
        <w:ind w:left="1440" w:hanging="360"/>
      </w:pPr>
      <w:rPr>
        <w:rFonts w:ascii="Wingdings 2" w:hAnsi="Wingdings 2" w:hint="default"/>
      </w:rPr>
    </w:lvl>
    <w:lvl w:ilvl="2" w:tplc="829AC990" w:tentative="1">
      <w:start w:val="1"/>
      <w:numFmt w:val="bullet"/>
      <w:lvlText w:val=""/>
      <w:lvlJc w:val="left"/>
      <w:pPr>
        <w:tabs>
          <w:tab w:val="num" w:pos="2160"/>
        </w:tabs>
        <w:ind w:left="2160" w:hanging="360"/>
      </w:pPr>
      <w:rPr>
        <w:rFonts w:ascii="Wingdings" w:hAnsi="Wingdings" w:hint="default"/>
      </w:rPr>
    </w:lvl>
    <w:lvl w:ilvl="3" w:tplc="48288240" w:tentative="1">
      <w:start w:val="1"/>
      <w:numFmt w:val="bullet"/>
      <w:lvlText w:val=""/>
      <w:lvlJc w:val="left"/>
      <w:pPr>
        <w:tabs>
          <w:tab w:val="num" w:pos="2880"/>
        </w:tabs>
        <w:ind w:left="2880" w:hanging="360"/>
      </w:pPr>
      <w:rPr>
        <w:rFonts w:ascii="Wingdings" w:hAnsi="Wingdings" w:hint="default"/>
      </w:rPr>
    </w:lvl>
    <w:lvl w:ilvl="4" w:tplc="37FC4922" w:tentative="1">
      <w:start w:val="1"/>
      <w:numFmt w:val="bullet"/>
      <w:lvlText w:val=""/>
      <w:lvlJc w:val="left"/>
      <w:pPr>
        <w:tabs>
          <w:tab w:val="num" w:pos="3600"/>
        </w:tabs>
        <w:ind w:left="3600" w:hanging="360"/>
      </w:pPr>
      <w:rPr>
        <w:rFonts w:ascii="Wingdings" w:hAnsi="Wingdings" w:hint="default"/>
      </w:rPr>
    </w:lvl>
    <w:lvl w:ilvl="5" w:tplc="349CA232" w:tentative="1">
      <w:start w:val="1"/>
      <w:numFmt w:val="bullet"/>
      <w:lvlText w:val=""/>
      <w:lvlJc w:val="left"/>
      <w:pPr>
        <w:tabs>
          <w:tab w:val="num" w:pos="4320"/>
        </w:tabs>
        <w:ind w:left="4320" w:hanging="360"/>
      </w:pPr>
      <w:rPr>
        <w:rFonts w:ascii="Wingdings" w:hAnsi="Wingdings" w:hint="default"/>
      </w:rPr>
    </w:lvl>
    <w:lvl w:ilvl="6" w:tplc="D1402C2A" w:tentative="1">
      <w:start w:val="1"/>
      <w:numFmt w:val="bullet"/>
      <w:lvlText w:val=""/>
      <w:lvlJc w:val="left"/>
      <w:pPr>
        <w:tabs>
          <w:tab w:val="num" w:pos="5040"/>
        </w:tabs>
        <w:ind w:left="5040" w:hanging="360"/>
      </w:pPr>
      <w:rPr>
        <w:rFonts w:ascii="Wingdings" w:hAnsi="Wingdings" w:hint="default"/>
      </w:rPr>
    </w:lvl>
    <w:lvl w:ilvl="7" w:tplc="B6685F3C" w:tentative="1">
      <w:start w:val="1"/>
      <w:numFmt w:val="bullet"/>
      <w:lvlText w:val=""/>
      <w:lvlJc w:val="left"/>
      <w:pPr>
        <w:tabs>
          <w:tab w:val="num" w:pos="5760"/>
        </w:tabs>
        <w:ind w:left="5760" w:hanging="360"/>
      </w:pPr>
      <w:rPr>
        <w:rFonts w:ascii="Wingdings" w:hAnsi="Wingdings" w:hint="default"/>
      </w:rPr>
    </w:lvl>
    <w:lvl w:ilvl="8" w:tplc="FA6A443E" w:tentative="1">
      <w:start w:val="1"/>
      <w:numFmt w:val="bullet"/>
      <w:lvlText w:val=""/>
      <w:lvlJc w:val="left"/>
      <w:pPr>
        <w:tabs>
          <w:tab w:val="num" w:pos="6480"/>
        </w:tabs>
        <w:ind w:left="6480" w:hanging="360"/>
      </w:pPr>
      <w:rPr>
        <w:rFonts w:ascii="Wingdings" w:hAnsi="Wingdings" w:hint="default"/>
      </w:rPr>
    </w:lvl>
  </w:abstractNum>
  <w:abstractNum w:abstractNumId="1">
    <w:nsid w:val="0A5458CC"/>
    <w:multiLevelType w:val="hybridMultilevel"/>
    <w:tmpl w:val="686EC83C"/>
    <w:lvl w:ilvl="0" w:tplc="5F4413DC">
      <w:start w:val="1"/>
      <w:numFmt w:val="decimal"/>
      <w:pStyle w:val="a"/>
      <w:lvlText w:val="%1."/>
      <w:lvlJc w:val="left"/>
      <w:pPr>
        <w:tabs>
          <w:tab w:val="num" w:pos="397"/>
        </w:tabs>
        <w:ind w:left="397" w:hanging="397"/>
      </w:pPr>
      <w:rPr>
        <w:rFonts w:ascii="Arial" w:hAnsi="Arial" w:cs="Times New Roman" w:hint="default"/>
        <w:b/>
        <w:i w:val="0"/>
        <w:strike w:val="0"/>
        <w:color w:val="auto"/>
        <w:spacing w:val="0"/>
        <w:w w:val="105"/>
        <w:sz w:val="18"/>
        <w:szCs w:val="18"/>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
    <w:nsid w:val="0C582CE4"/>
    <w:multiLevelType w:val="hybridMultilevel"/>
    <w:tmpl w:val="C624F2B4"/>
    <w:lvl w:ilvl="0" w:tplc="4092B54C">
      <w:start w:val="1"/>
      <w:numFmt w:val="bullet"/>
      <w:lvlText w:val="-"/>
      <w:lvlJc w:val="left"/>
      <w:pPr>
        <w:ind w:left="360" w:hanging="360"/>
      </w:pPr>
      <w:rPr>
        <w:rFonts w:ascii="微軟正黑體" w:eastAsia="微軟正黑體" w:hAnsi="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10C25E2"/>
    <w:multiLevelType w:val="hybridMultilevel"/>
    <w:tmpl w:val="04C07B0C"/>
    <w:lvl w:ilvl="0" w:tplc="05025DF6">
      <w:start w:val="1"/>
      <w:numFmt w:val="bullet"/>
      <w:lvlText w:val=""/>
      <w:lvlJc w:val="left"/>
      <w:pPr>
        <w:tabs>
          <w:tab w:val="num" w:pos="720"/>
        </w:tabs>
        <w:ind w:left="720" w:hanging="360"/>
      </w:pPr>
      <w:rPr>
        <w:rFonts w:ascii="Wingdings" w:hAnsi="Wingdings" w:hint="default"/>
      </w:rPr>
    </w:lvl>
    <w:lvl w:ilvl="1" w:tplc="2D78A1B0">
      <w:start w:val="481"/>
      <w:numFmt w:val="bullet"/>
      <w:lvlText w:val=""/>
      <w:lvlJc w:val="left"/>
      <w:pPr>
        <w:tabs>
          <w:tab w:val="num" w:pos="1440"/>
        </w:tabs>
        <w:ind w:left="1440" w:hanging="360"/>
      </w:pPr>
      <w:rPr>
        <w:rFonts w:ascii="Wingdings 2" w:hAnsi="Wingdings 2" w:hint="default"/>
      </w:rPr>
    </w:lvl>
    <w:lvl w:ilvl="2" w:tplc="77FEE050" w:tentative="1">
      <w:start w:val="1"/>
      <w:numFmt w:val="bullet"/>
      <w:lvlText w:val=""/>
      <w:lvlJc w:val="left"/>
      <w:pPr>
        <w:tabs>
          <w:tab w:val="num" w:pos="2160"/>
        </w:tabs>
        <w:ind w:left="2160" w:hanging="360"/>
      </w:pPr>
      <w:rPr>
        <w:rFonts w:ascii="Wingdings" w:hAnsi="Wingdings" w:hint="default"/>
      </w:rPr>
    </w:lvl>
    <w:lvl w:ilvl="3" w:tplc="F62C92EC" w:tentative="1">
      <w:start w:val="1"/>
      <w:numFmt w:val="bullet"/>
      <w:lvlText w:val=""/>
      <w:lvlJc w:val="left"/>
      <w:pPr>
        <w:tabs>
          <w:tab w:val="num" w:pos="2880"/>
        </w:tabs>
        <w:ind w:left="2880" w:hanging="360"/>
      </w:pPr>
      <w:rPr>
        <w:rFonts w:ascii="Wingdings" w:hAnsi="Wingdings" w:hint="default"/>
      </w:rPr>
    </w:lvl>
    <w:lvl w:ilvl="4" w:tplc="CE9CCBDC" w:tentative="1">
      <w:start w:val="1"/>
      <w:numFmt w:val="bullet"/>
      <w:lvlText w:val=""/>
      <w:lvlJc w:val="left"/>
      <w:pPr>
        <w:tabs>
          <w:tab w:val="num" w:pos="3600"/>
        </w:tabs>
        <w:ind w:left="3600" w:hanging="360"/>
      </w:pPr>
      <w:rPr>
        <w:rFonts w:ascii="Wingdings" w:hAnsi="Wingdings" w:hint="default"/>
      </w:rPr>
    </w:lvl>
    <w:lvl w:ilvl="5" w:tplc="669E3794" w:tentative="1">
      <w:start w:val="1"/>
      <w:numFmt w:val="bullet"/>
      <w:lvlText w:val=""/>
      <w:lvlJc w:val="left"/>
      <w:pPr>
        <w:tabs>
          <w:tab w:val="num" w:pos="4320"/>
        </w:tabs>
        <w:ind w:left="4320" w:hanging="360"/>
      </w:pPr>
      <w:rPr>
        <w:rFonts w:ascii="Wingdings" w:hAnsi="Wingdings" w:hint="default"/>
      </w:rPr>
    </w:lvl>
    <w:lvl w:ilvl="6" w:tplc="A38CA2A2" w:tentative="1">
      <w:start w:val="1"/>
      <w:numFmt w:val="bullet"/>
      <w:lvlText w:val=""/>
      <w:lvlJc w:val="left"/>
      <w:pPr>
        <w:tabs>
          <w:tab w:val="num" w:pos="5040"/>
        </w:tabs>
        <w:ind w:left="5040" w:hanging="360"/>
      </w:pPr>
      <w:rPr>
        <w:rFonts w:ascii="Wingdings" w:hAnsi="Wingdings" w:hint="default"/>
      </w:rPr>
    </w:lvl>
    <w:lvl w:ilvl="7" w:tplc="A8E4C2AA" w:tentative="1">
      <w:start w:val="1"/>
      <w:numFmt w:val="bullet"/>
      <w:lvlText w:val=""/>
      <w:lvlJc w:val="left"/>
      <w:pPr>
        <w:tabs>
          <w:tab w:val="num" w:pos="5760"/>
        </w:tabs>
        <w:ind w:left="5760" w:hanging="360"/>
      </w:pPr>
      <w:rPr>
        <w:rFonts w:ascii="Wingdings" w:hAnsi="Wingdings" w:hint="default"/>
      </w:rPr>
    </w:lvl>
    <w:lvl w:ilvl="8" w:tplc="7EA64000" w:tentative="1">
      <w:start w:val="1"/>
      <w:numFmt w:val="bullet"/>
      <w:lvlText w:val=""/>
      <w:lvlJc w:val="left"/>
      <w:pPr>
        <w:tabs>
          <w:tab w:val="num" w:pos="6480"/>
        </w:tabs>
        <w:ind w:left="6480" w:hanging="360"/>
      </w:pPr>
      <w:rPr>
        <w:rFonts w:ascii="Wingdings" w:hAnsi="Wingdings" w:hint="default"/>
      </w:rPr>
    </w:lvl>
  </w:abstractNum>
  <w:abstractNum w:abstractNumId="4">
    <w:nsid w:val="1846779F"/>
    <w:multiLevelType w:val="hybridMultilevel"/>
    <w:tmpl w:val="9CF25FEC"/>
    <w:lvl w:ilvl="0" w:tplc="CAD4B63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193A0021"/>
    <w:multiLevelType w:val="hybridMultilevel"/>
    <w:tmpl w:val="EDAEAD16"/>
    <w:lvl w:ilvl="0" w:tplc="F7482306">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nsid w:val="25962528"/>
    <w:multiLevelType w:val="hybridMultilevel"/>
    <w:tmpl w:val="6284DAFA"/>
    <w:lvl w:ilvl="0" w:tplc="674C54D0">
      <w:start w:val="1"/>
      <w:numFmt w:val="bullet"/>
      <w:lvlText w:val=""/>
      <w:lvlJc w:val="left"/>
      <w:pPr>
        <w:tabs>
          <w:tab w:val="num" w:pos="720"/>
        </w:tabs>
        <w:ind w:left="720" w:hanging="360"/>
      </w:pPr>
      <w:rPr>
        <w:rFonts w:ascii="Wingdings" w:hAnsi="Wingdings" w:hint="default"/>
      </w:rPr>
    </w:lvl>
    <w:lvl w:ilvl="1" w:tplc="FF82BFD6">
      <w:start w:val="442"/>
      <w:numFmt w:val="bullet"/>
      <w:lvlText w:val=""/>
      <w:lvlJc w:val="left"/>
      <w:pPr>
        <w:tabs>
          <w:tab w:val="num" w:pos="1440"/>
        </w:tabs>
        <w:ind w:left="1440" w:hanging="360"/>
      </w:pPr>
      <w:rPr>
        <w:rFonts w:ascii="Wingdings 2" w:hAnsi="Wingdings 2" w:hint="default"/>
      </w:rPr>
    </w:lvl>
    <w:lvl w:ilvl="2" w:tplc="08F63AB6" w:tentative="1">
      <w:start w:val="1"/>
      <w:numFmt w:val="bullet"/>
      <w:lvlText w:val=""/>
      <w:lvlJc w:val="left"/>
      <w:pPr>
        <w:tabs>
          <w:tab w:val="num" w:pos="2160"/>
        </w:tabs>
        <w:ind w:left="2160" w:hanging="360"/>
      </w:pPr>
      <w:rPr>
        <w:rFonts w:ascii="Wingdings" w:hAnsi="Wingdings" w:hint="default"/>
      </w:rPr>
    </w:lvl>
    <w:lvl w:ilvl="3" w:tplc="AAF4CE80" w:tentative="1">
      <w:start w:val="1"/>
      <w:numFmt w:val="bullet"/>
      <w:lvlText w:val=""/>
      <w:lvlJc w:val="left"/>
      <w:pPr>
        <w:tabs>
          <w:tab w:val="num" w:pos="2880"/>
        </w:tabs>
        <w:ind w:left="2880" w:hanging="360"/>
      </w:pPr>
      <w:rPr>
        <w:rFonts w:ascii="Wingdings" w:hAnsi="Wingdings" w:hint="default"/>
      </w:rPr>
    </w:lvl>
    <w:lvl w:ilvl="4" w:tplc="7A7C87AA" w:tentative="1">
      <w:start w:val="1"/>
      <w:numFmt w:val="bullet"/>
      <w:lvlText w:val=""/>
      <w:lvlJc w:val="left"/>
      <w:pPr>
        <w:tabs>
          <w:tab w:val="num" w:pos="3600"/>
        </w:tabs>
        <w:ind w:left="3600" w:hanging="360"/>
      </w:pPr>
      <w:rPr>
        <w:rFonts w:ascii="Wingdings" w:hAnsi="Wingdings" w:hint="default"/>
      </w:rPr>
    </w:lvl>
    <w:lvl w:ilvl="5" w:tplc="2E2844B2" w:tentative="1">
      <w:start w:val="1"/>
      <w:numFmt w:val="bullet"/>
      <w:lvlText w:val=""/>
      <w:lvlJc w:val="left"/>
      <w:pPr>
        <w:tabs>
          <w:tab w:val="num" w:pos="4320"/>
        </w:tabs>
        <w:ind w:left="4320" w:hanging="360"/>
      </w:pPr>
      <w:rPr>
        <w:rFonts w:ascii="Wingdings" w:hAnsi="Wingdings" w:hint="default"/>
      </w:rPr>
    </w:lvl>
    <w:lvl w:ilvl="6" w:tplc="D7D0C96A" w:tentative="1">
      <w:start w:val="1"/>
      <w:numFmt w:val="bullet"/>
      <w:lvlText w:val=""/>
      <w:lvlJc w:val="left"/>
      <w:pPr>
        <w:tabs>
          <w:tab w:val="num" w:pos="5040"/>
        </w:tabs>
        <w:ind w:left="5040" w:hanging="360"/>
      </w:pPr>
      <w:rPr>
        <w:rFonts w:ascii="Wingdings" w:hAnsi="Wingdings" w:hint="default"/>
      </w:rPr>
    </w:lvl>
    <w:lvl w:ilvl="7" w:tplc="90A0B7A6" w:tentative="1">
      <w:start w:val="1"/>
      <w:numFmt w:val="bullet"/>
      <w:lvlText w:val=""/>
      <w:lvlJc w:val="left"/>
      <w:pPr>
        <w:tabs>
          <w:tab w:val="num" w:pos="5760"/>
        </w:tabs>
        <w:ind w:left="5760" w:hanging="360"/>
      </w:pPr>
      <w:rPr>
        <w:rFonts w:ascii="Wingdings" w:hAnsi="Wingdings" w:hint="default"/>
      </w:rPr>
    </w:lvl>
    <w:lvl w:ilvl="8" w:tplc="F24AC4B8" w:tentative="1">
      <w:start w:val="1"/>
      <w:numFmt w:val="bullet"/>
      <w:lvlText w:val=""/>
      <w:lvlJc w:val="left"/>
      <w:pPr>
        <w:tabs>
          <w:tab w:val="num" w:pos="6480"/>
        </w:tabs>
        <w:ind w:left="6480" w:hanging="360"/>
      </w:pPr>
      <w:rPr>
        <w:rFonts w:ascii="Wingdings" w:hAnsi="Wingdings" w:hint="default"/>
      </w:rPr>
    </w:lvl>
  </w:abstractNum>
  <w:abstractNum w:abstractNumId="7">
    <w:nsid w:val="2FBE4082"/>
    <w:multiLevelType w:val="hybridMultilevel"/>
    <w:tmpl w:val="E4B4780A"/>
    <w:lvl w:ilvl="0" w:tplc="7510795A">
      <w:start w:val="1"/>
      <w:numFmt w:val="bullet"/>
      <w:lvlText w:val=""/>
      <w:lvlJc w:val="left"/>
      <w:pPr>
        <w:tabs>
          <w:tab w:val="num" w:pos="720"/>
        </w:tabs>
        <w:ind w:left="720" w:hanging="360"/>
      </w:pPr>
      <w:rPr>
        <w:rFonts w:ascii="Wingdings" w:hAnsi="Wingdings" w:hint="default"/>
      </w:rPr>
    </w:lvl>
    <w:lvl w:ilvl="1" w:tplc="EAC2D134">
      <w:start w:val="481"/>
      <w:numFmt w:val="bullet"/>
      <w:lvlText w:val=""/>
      <w:lvlJc w:val="left"/>
      <w:pPr>
        <w:tabs>
          <w:tab w:val="num" w:pos="1440"/>
        </w:tabs>
        <w:ind w:left="1440" w:hanging="360"/>
      </w:pPr>
      <w:rPr>
        <w:rFonts w:ascii="Wingdings 2" w:hAnsi="Wingdings 2" w:hint="default"/>
      </w:rPr>
    </w:lvl>
    <w:lvl w:ilvl="2" w:tplc="2D8EE68A" w:tentative="1">
      <w:start w:val="1"/>
      <w:numFmt w:val="bullet"/>
      <w:lvlText w:val=""/>
      <w:lvlJc w:val="left"/>
      <w:pPr>
        <w:tabs>
          <w:tab w:val="num" w:pos="2160"/>
        </w:tabs>
        <w:ind w:left="2160" w:hanging="360"/>
      </w:pPr>
      <w:rPr>
        <w:rFonts w:ascii="Wingdings" w:hAnsi="Wingdings" w:hint="default"/>
      </w:rPr>
    </w:lvl>
    <w:lvl w:ilvl="3" w:tplc="C36C7ED8" w:tentative="1">
      <w:start w:val="1"/>
      <w:numFmt w:val="bullet"/>
      <w:lvlText w:val=""/>
      <w:lvlJc w:val="left"/>
      <w:pPr>
        <w:tabs>
          <w:tab w:val="num" w:pos="2880"/>
        </w:tabs>
        <w:ind w:left="2880" w:hanging="360"/>
      </w:pPr>
      <w:rPr>
        <w:rFonts w:ascii="Wingdings" w:hAnsi="Wingdings" w:hint="default"/>
      </w:rPr>
    </w:lvl>
    <w:lvl w:ilvl="4" w:tplc="99C00742" w:tentative="1">
      <w:start w:val="1"/>
      <w:numFmt w:val="bullet"/>
      <w:lvlText w:val=""/>
      <w:lvlJc w:val="left"/>
      <w:pPr>
        <w:tabs>
          <w:tab w:val="num" w:pos="3600"/>
        </w:tabs>
        <w:ind w:left="3600" w:hanging="360"/>
      </w:pPr>
      <w:rPr>
        <w:rFonts w:ascii="Wingdings" w:hAnsi="Wingdings" w:hint="default"/>
      </w:rPr>
    </w:lvl>
    <w:lvl w:ilvl="5" w:tplc="B46C42BE" w:tentative="1">
      <w:start w:val="1"/>
      <w:numFmt w:val="bullet"/>
      <w:lvlText w:val=""/>
      <w:lvlJc w:val="left"/>
      <w:pPr>
        <w:tabs>
          <w:tab w:val="num" w:pos="4320"/>
        </w:tabs>
        <w:ind w:left="4320" w:hanging="360"/>
      </w:pPr>
      <w:rPr>
        <w:rFonts w:ascii="Wingdings" w:hAnsi="Wingdings" w:hint="default"/>
      </w:rPr>
    </w:lvl>
    <w:lvl w:ilvl="6" w:tplc="017EBA82" w:tentative="1">
      <w:start w:val="1"/>
      <w:numFmt w:val="bullet"/>
      <w:lvlText w:val=""/>
      <w:lvlJc w:val="left"/>
      <w:pPr>
        <w:tabs>
          <w:tab w:val="num" w:pos="5040"/>
        </w:tabs>
        <w:ind w:left="5040" w:hanging="360"/>
      </w:pPr>
      <w:rPr>
        <w:rFonts w:ascii="Wingdings" w:hAnsi="Wingdings" w:hint="default"/>
      </w:rPr>
    </w:lvl>
    <w:lvl w:ilvl="7" w:tplc="9E7EB89E" w:tentative="1">
      <w:start w:val="1"/>
      <w:numFmt w:val="bullet"/>
      <w:lvlText w:val=""/>
      <w:lvlJc w:val="left"/>
      <w:pPr>
        <w:tabs>
          <w:tab w:val="num" w:pos="5760"/>
        </w:tabs>
        <w:ind w:left="5760" w:hanging="360"/>
      </w:pPr>
      <w:rPr>
        <w:rFonts w:ascii="Wingdings" w:hAnsi="Wingdings" w:hint="default"/>
      </w:rPr>
    </w:lvl>
    <w:lvl w:ilvl="8" w:tplc="20E8A98E" w:tentative="1">
      <w:start w:val="1"/>
      <w:numFmt w:val="bullet"/>
      <w:lvlText w:val=""/>
      <w:lvlJc w:val="left"/>
      <w:pPr>
        <w:tabs>
          <w:tab w:val="num" w:pos="6480"/>
        </w:tabs>
        <w:ind w:left="6480" w:hanging="360"/>
      </w:pPr>
      <w:rPr>
        <w:rFonts w:ascii="Wingdings" w:hAnsi="Wingdings" w:hint="default"/>
      </w:rPr>
    </w:lvl>
  </w:abstractNum>
  <w:abstractNum w:abstractNumId="8">
    <w:nsid w:val="39443257"/>
    <w:multiLevelType w:val="hybridMultilevel"/>
    <w:tmpl w:val="D4E04A5C"/>
    <w:lvl w:ilvl="0" w:tplc="6F581D92">
      <w:start w:val="1"/>
      <w:numFmt w:val="bullet"/>
      <w:lvlText w:val="-"/>
      <w:lvlJc w:val="left"/>
      <w:pPr>
        <w:ind w:left="360" w:hanging="360"/>
      </w:pPr>
      <w:rPr>
        <w:rFonts w:ascii="微軟正黑體" w:eastAsia="微軟正黑體" w:hAnsi="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78B585F"/>
    <w:multiLevelType w:val="hybridMultilevel"/>
    <w:tmpl w:val="0CD2510A"/>
    <w:lvl w:ilvl="0" w:tplc="584E169A">
      <w:start w:val="1"/>
      <w:numFmt w:val="bullet"/>
      <w:lvlText w:val=""/>
      <w:lvlJc w:val="left"/>
      <w:pPr>
        <w:tabs>
          <w:tab w:val="num" w:pos="720"/>
        </w:tabs>
        <w:ind w:left="720" w:hanging="360"/>
      </w:pPr>
      <w:rPr>
        <w:rFonts w:ascii="Wingdings" w:hAnsi="Wingdings" w:hint="default"/>
      </w:rPr>
    </w:lvl>
    <w:lvl w:ilvl="1" w:tplc="60F06368">
      <w:start w:val="535"/>
      <w:numFmt w:val="bullet"/>
      <w:lvlText w:val=""/>
      <w:lvlJc w:val="left"/>
      <w:pPr>
        <w:tabs>
          <w:tab w:val="num" w:pos="1440"/>
        </w:tabs>
        <w:ind w:left="1440" w:hanging="360"/>
      </w:pPr>
      <w:rPr>
        <w:rFonts w:ascii="Wingdings 2" w:hAnsi="Wingdings 2" w:hint="default"/>
      </w:rPr>
    </w:lvl>
    <w:lvl w:ilvl="2" w:tplc="EB80145C" w:tentative="1">
      <w:start w:val="1"/>
      <w:numFmt w:val="bullet"/>
      <w:lvlText w:val=""/>
      <w:lvlJc w:val="left"/>
      <w:pPr>
        <w:tabs>
          <w:tab w:val="num" w:pos="2160"/>
        </w:tabs>
        <w:ind w:left="2160" w:hanging="360"/>
      </w:pPr>
      <w:rPr>
        <w:rFonts w:ascii="Wingdings" w:hAnsi="Wingdings" w:hint="default"/>
      </w:rPr>
    </w:lvl>
    <w:lvl w:ilvl="3" w:tplc="8E0CEAC6" w:tentative="1">
      <w:start w:val="1"/>
      <w:numFmt w:val="bullet"/>
      <w:lvlText w:val=""/>
      <w:lvlJc w:val="left"/>
      <w:pPr>
        <w:tabs>
          <w:tab w:val="num" w:pos="2880"/>
        </w:tabs>
        <w:ind w:left="2880" w:hanging="360"/>
      </w:pPr>
      <w:rPr>
        <w:rFonts w:ascii="Wingdings" w:hAnsi="Wingdings" w:hint="default"/>
      </w:rPr>
    </w:lvl>
    <w:lvl w:ilvl="4" w:tplc="69A6A672" w:tentative="1">
      <w:start w:val="1"/>
      <w:numFmt w:val="bullet"/>
      <w:lvlText w:val=""/>
      <w:lvlJc w:val="left"/>
      <w:pPr>
        <w:tabs>
          <w:tab w:val="num" w:pos="3600"/>
        </w:tabs>
        <w:ind w:left="3600" w:hanging="360"/>
      </w:pPr>
      <w:rPr>
        <w:rFonts w:ascii="Wingdings" w:hAnsi="Wingdings" w:hint="default"/>
      </w:rPr>
    </w:lvl>
    <w:lvl w:ilvl="5" w:tplc="0D26D2C0" w:tentative="1">
      <w:start w:val="1"/>
      <w:numFmt w:val="bullet"/>
      <w:lvlText w:val=""/>
      <w:lvlJc w:val="left"/>
      <w:pPr>
        <w:tabs>
          <w:tab w:val="num" w:pos="4320"/>
        </w:tabs>
        <w:ind w:left="4320" w:hanging="360"/>
      </w:pPr>
      <w:rPr>
        <w:rFonts w:ascii="Wingdings" w:hAnsi="Wingdings" w:hint="default"/>
      </w:rPr>
    </w:lvl>
    <w:lvl w:ilvl="6" w:tplc="9ED4AEAE" w:tentative="1">
      <w:start w:val="1"/>
      <w:numFmt w:val="bullet"/>
      <w:lvlText w:val=""/>
      <w:lvlJc w:val="left"/>
      <w:pPr>
        <w:tabs>
          <w:tab w:val="num" w:pos="5040"/>
        </w:tabs>
        <w:ind w:left="5040" w:hanging="360"/>
      </w:pPr>
      <w:rPr>
        <w:rFonts w:ascii="Wingdings" w:hAnsi="Wingdings" w:hint="default"/>
      </w:rPr>
    </w:lvl>
    <w:lvl w:ilvl="7" w:tplc="E95ACE62" w:tentative="1">
      <w:start w:val="1"/>
      <w:numFmt w:val="bullet"/>
      <w:lvlText w:val=""/>
      <w:lvlJc w:val="left"/>
      <w:pPr>
        <w:tabs>
          <w:tab w:val="num" w:pos="5760"/>
        </w:tabs>
        <w:ind w:left="5760" w:hanging="360"/>
      </w:pPr>
      <w:rPr>
        <w:rFonts w:ascii="Wingdings" w:hAnsi="Wingdings" w:hint="default"/>
      </w:rPr>
    </w:lvl>
    <w:lvl w:ilvl="8" w:tplc="39304EF8" w:tentative="1">
      <w:start w:val="1"/>
      <w:numFmt w:val="bullet"/>
      <w:lvlText w:val=""/>
      <w:lvlJc w:val="left"/>
      <w:pPr>
        <w:tabs>
          <w:tab w:val="num" w:pos="6480"/>
        </w:tabs>
        <w:ind w:left="6480" w:hanging="360"/>
      </w:pPr>
      <w:rPr>
        <w:rFonts w:ascii="Wingdings" w:hAnsi="Wingdings" w:hint="default"/>
      </w:rPr>
    </w:lvl>
  </w:abstractNum>
  <w:abstractNum w:abstractNumId="10">
    <w:nsid w:val="5C685007"/>
    <w:multiLevelType w:val="hybridMultilevel"/>
    <w:tmpl w:val="A78E97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DA957AE"/>
    <w:multiLevelType w:val="hybridMultilevel"/>
    <w:tmpl w:val="CB36539E"/>
    <w:lvl w:ilvl="0" w:tplc="6FD4A852">
      <w:start w:val="1"/>
      <w:numFmt w:val="bullet"/>
      <w:lvlText w:val=""/>
      <w:lvlJc w:val="left"/>
      <w:pPr>
        <w:tabs>
          <w:tab w:val="num" w:pos="720"/>
        </w:tabs>
        <w:ind w:left="720" w:hanging="360"/>
      </w:pPr>
      <w:rPr>
        <w:rFonts w:ascii="Wingdings" w:hAnsi="Wingdings" w:hint="default"/>
      </w:rPr>
    </w:lvl>
    <w:lvl w:ilvl="1" w:tplc="EB92C50A" w:tentative="1">
      <w:start w:val="1"/>
      <w:numFmt w:val="bullet"/>
      <w:lvlText w:val=""/>
      <w:lvlJc w:val="left"/>
      <w:pPr>
        <w:tabs>
          <w:tab w:val="num" w:pos="1440"/>
        </w:tabs>
        <w:ind w:left="1440" w:hanging="360"/>
      </w:pPr>
      <w:rPr>
        <w:rFonts w:ascii="Wingdings" w:hAnsi="Wingdings" w:hint="default"/>
      </w:rPr>
    </w:lvl>
    <w:lvl w:ilvl="2" w:tplc="B8F04F80" w:tentative="1">
      <w:start w:val="1"/>
      <w:numFmt w:val="bullet"/>
      <w:lvlText w:val=""/>
      <w:lvlJc w:val="left"/>
      <w:pPr>
        <w:tabs>
          <w:tab w:val="num" w:pos="2160"/>
        </w:tabs>
        <w:ind w:left="2160" w:hanging="360"/>
      </w:pPr>
      <w:rPr>
        <w:rFonts w:ascii="Wingdings" w:hAnsi="Wingdings" w:hint="default"/>
      </w:rPr>
    </w:lvl>
    <w:lvl w:ilvl="3" w:tplc="4528A442" w:tentative="1">
      <w:start w:val="1"/>
      <w:numFmt w:val="bullet"/>
      <w:lvlText w:val=""/>
      <w:lvlJc w:val="left"/>
      <w:pPr>
        <w:tabs>
          <w:tab w:val="num" w:pos="2880"/>
        </w:tabs>
        <w:ind w:left="2880" w:hanging="360"/>
      </w:pPr>
      <w:rPr>
        <w:rFonts w:ascii="Wingdings" w:hAnsi="Wingdings" w:hint="default"/>
      </w:rPr>
    </w:lvl>
    <w:lvl w:ilvl="4" w:tplc="0A8E64E6" w:tentative="1">
      <w:start w:val="1"/>
      <w:numFmt w:val="bullet"/>
      <w:lvlText w:val=""/>
      <w:lvlJc w:val="left"/>
      <w:pPr>
        <w:tabs>
          <w:tab w:val="num" w:pos="3600"/>
        </w:tabs>
        <w:ind w:left="3600" w:hanging="360"/>
      </w:pPr>
      <w:rPr>
        <w:rFonts w:ascii="Wingdings" w:hAnsi="Wingdings" w:hint="default"/>
      </w:rPr>
    </w:lvl>
    <w:lvl w:ilvl="5" w:tplc="5DA891D4" w:tentative="1">
      <w:start w:val="1"/>
      <w:numFmt w:val="bullet"/>
      <w:lvlText w:val=""/>
      <w:lvlJc w:val="left"/>
      <w:pPr>
        <w:tabs>
          <w:tab w:val="num" w:pos="4320"/>
        </w:tabs>
        <w:ind w:left="4320" w:hanging="360"/>
      </w:pPr>
      <w:rPr>
        <w:rFonts w:ascii="Wingdings" w:hAnsi="Wingdings" w:hint="default"/>
      </w:rPr>
    </w:lvl>
    <w:lvl w:ilvl="6" w:tplc="1B840F18" w:tentative="1">
      <w:start w:val="1"/>
      <w:numFmt w:val="bullet"/>
      <w:lvlText w:val=""/>
      <w:lvlJc w:val="left"/>
      <w:pPr>
        <w:tabs>
          <w:tab w:val="num" w:pos="5040"/>
        </w:tabs>
        <w:ind w:left="5040" w:hanging="360"/>
      </w:pPr>
      <w:rPr>
        <w:rFonts w:ascii="Wingdings" w:hAnsi="Wingdings" w:hint="default"/>
      </w:rPr>
    </w:lvl>
    <w:lvl w:ilvl="7" w:tplc="778CDA7C" w:tentative="1">
      <w:start w:val="1"/>
      <w:numFmt w:val="bullet"/>
      <w:lvlText w:val=""/>
      <w:lvlJc w:val="left"/>
      <w:pPr>
        <w:tabs>
          <w:tab w:val="num" w:pos="5760"/>
        </w:tabs>
        <w:ind w:left="5760" w:hanging="360"/>
      </w:pPr>
      <w:rPr>
        <w:rFonts w:ascii="Wingdings" w:hAnsi="Wingdings" w:hint="default"/>
      </w:rPr>
    </w:lvl>
    <w:lvl w:ilvl="8" w:tplc="6CE63B9A" w:tentative="1">
      <w:start w:val="1"/>
      <w:numFmt w:val="bullet"/>
      <w:lvlText w:val=""/>
      <w:lvlJc w:val="left"/>
      <w:pPr>
        <w:tabs>
          <w:tab w:val="num" w:pos="6480"/>
        </w:tabs>
        <w:ind w:left="6480" w:hanging="360"/>
      </w:pPr>
      <w:rPr>
        <w:rFonts w:ascii="Wingdings" w:hAnsi="Wingdings" w:hint="default"/>
      </w:rPr>
    </w:lvl>
  </w:abstractNum>
  <w:abstractNum w:abstractNumId="12">
    <w:nsid w:val="6D2C0B7F"/>
    <w:multiLevelType w:val="hybridMultilevel"/>
    <w:tmpl w:val="7D70CC3E"/>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701B0F58"/>
    <w:multiLevelType w:val="hybridMultilevel"/>
    <w:tmpl w:val="FC480D8C"/>
    <w:lvl w:ilvl="0" w:tplc="F88A4BEA">
      <w:start w:val="1"/>
      <w:numFmt w:val="bullet"/>
      <w:pStyle w:val="a0"/>
      <w:lvlText w:val=""/>
      <w:lvlJc w:val="left"/>
      <w:pPr>
        <w:tabs>
          <w:tab w:val="num" w:pos="227"/>
        </w:tabs>
        <w:ind w:left="227" w:hanging="227"/>
      </w:pPr>
      <w:rPr>
        <w:rFonts w:ascii="Wingdings" w:eastAsia="華康粗黑體" w:hAnsi="Wingdings" w:hint="default"/>
        <w:b w:val="0"/>
        <w:i w:val="0"/>
        <w:strike w:val="0"/>
        <w:color w:val="4D4D4D"/>
        <w:spacing w:val="0"/>
        <w:w w:val="100"/>
        <w:position w:val="0"/>
        <w:sz w:val="18"/>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4">
    <w:nsid w:val="7384573D"/>
    <w:multiLevelType w:val="hybridMultilevel"/>
    <w:tmpl w:val="73620E66"/>
    <w:lvl w:ilvl="0" w:tplc="674C54D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95F0573"/>
    <w:multiLevelType w:val="hybridMultilevel"/>
    <w:tmpl w:val="6B505128"/>
    <w:lvl w:ilvl="0" w:tplc="FB906D9A">
      <w:start w:val="1"/>
      <w:numFmt w:val="bullet"/>
      <w:lvlText w:val=""/>
      <w:lvlJc w:val="left"/>
      <w:pPr>
        <w:tabs>
          <w:tab w:val="num" w:pos="720"/>
        </w:tabs>
        <w:ind w:left="720" w:hanging="360"/>
      </w:pPr>
      <w:rPr>
        <w:rFonts w:ascii="Wingdings" w:hAnsi="Wingdings" w:hint="default"/>
      </w:rPr>
    </w:lvl>
    <w:lvl w:ilvl="1" w:tplc="21BA3ED2" w:tentative="1">
      <w:start w:val="1"/>
      <w:numFmt w:val="bullet"/>
      <w:lvlText w:val=""/>
      <w:lvlJc w:val="left"/>
      <w:pPr>
        <w:tabs>
          <w:tab w:val="num" w:pos="1440"/>
        </w:tabs>
        <w:ind w:left="1440" w:hanging="360"/>
      </w:pPr>
      <w:rPr>
        <w:rFonts w:ascii="Wingdings" w:hAnsi="Wingdings" w:hint="default"/>
      </w:rPr>
    </w:lvl>
    <w:lvl w:ilvl="2" w:tplc="57A0E5BE" w:tentative="1">
      <w:start w:val="1"/>
      <w:numFmt w:val="bullet"/>
      <w:lvlText w:val=""/>
      <w:lvlJc w:val="left"/>
      <w:pPr>
        <w:tabs>
          <w:tab w:val="num" w:pos="2160"/>
        </w:tabs>
        <w:ind w:left="2160" w:hanging="360"/>
      </w:pPr>
      <w:rPr>
        <w:rFonts w:ascii="Wingdings" w:hAnsi="Wingdings" w:hint="default"/>
      </w:rPr>
    </w:lvl>
    <w:lvl w:ilvl="3" w:tplc="2EF264B0" w:tentative="1">
      <w:start w:val="1"/>
      <w:numFmt w:val="bullet"/>
      <w:lvlText w:val=""/>
      <w:lvlJc w:val="left"/>
      <w:pPr>
        <w:tabs>
          <w:tab w:val="num" w:pos="2880"/>
        </w:tabs>
        <w:ind w:left="2880" w:hanging="360"/>
      </w:pPr>
      <w:rPr>
        <w:rFonts w:ascii="Wingdings" w:hAnsi="Wingdings" w:hint="default"/>
      </w:rPr>
    </w:lvl>
    <w:lvl w:ilvl="4" w:tplc="2C2047D0" w:tentative="1">
      <w:start w:val="1"/>
      <w:numFmt w:val="bullet"/>
      <w:lvlText w:val=""/>
      <w:lvlJc w:val="left"/>
      <w:pPr>
        <w:tabs>
          <w:tab w:val="num" w:pos="3600"/>
        </w:tabs>
        <w:ind w:left="3600" w:hanging="360"/>
      </w:pPr>
      <w:rPr>
        <w:rFonts w:ascii="Wingdings" w:hAnsi="Wingdings" w:hint="default"/>
      </w:rPr>
    </w:lvl>
    <w:lvl w:ilvl="5" w:tplc="6FEE6C06" w:tentative="1">
      <w:start w:val="1"/>
      <w:numFmt w:val="bullet"/>
      <w:lvlText w:val=""/>
      <w:lvlJc w:val="left"/>
      <w:pPr>
        <w:tabs>
          <w:tab w:val="num" w:pos="4320"/>
        </w:tabs>
        <w:ind w:left="4320" w:hanging="360"/>
      </w:pPr>
      <w:rPr>
        <w:rFonts w:ascii="Wingdings" w:hAnsi="Wingdings" w:hint="default"/>
      </w:rPr>
    </w:lvl>
    <w:lvl w:ilvl="6" w:tplc="C3868FA6" w:tentative="1">
      <w:start w:val="1"/>
      <w:numFmt w:val="bullet"/>
      <w:lvlText w:val=""/>
      <w:lvlJc w:val="left"/>
      <w:pPr>
        <w:tabs>
          <w:tab w:val="num" w:pos="5040"/>
        </w:tabs>
        <w:ind w:left="5040" w:hanging="360"/>
      </w:pPr>
      <w:rPr>
        <w:rFonts w:ascii="Wingdings" w:hAnsi="Wingdings" w:hint="default"/>
      </w:rPr>
    </w:lvl>
    <w:lvl w:ilvl="7" w:tplc="58507168" w:tentative="1">
      <w:start w:val="1"/>
      <w:numFmt w:val="bullet"/>
      <w:lvlText w:val=""/>
      <w:lvlJc w:val="left"/>
      <w:pPr>
        <w:tabs>
          <w:tab w:val="num" w:pos="5760"/>
        </w:tabs>
        <w:ind w:left="5760" w:hanging="360"/>
      </w:pPr>
      <w:rPr>
        <w:rFonts w:ascii="Wingdings" w:hAnsi="Wingdings" w:hint="default"/>
      </w:rPr>
    </w:lvl>
    <w:lvl w:ilvl="8" w:tplc="1A7A00CA" w:tentative="1">
      <w:start w:val="1"/>
      <w:numFmt w:val="bullet"/>
      <w:lvlText w:val=""/>
      <w:lvlJc w:val="left"/>
      <w:pPr>
        <w:tabs>
          <w:tab w:val="num" w:pos="6480"/>
        </w:tabs>
        <w:ind w:left="6480" w:hanging="360"/>
      </w:pPr>
      <w:rPr>
        <w:rFonts w:ascii="Wingdings" w:hAnsi="Wingdings" w:hint="default"/>
      </w:rPr>
    </w:lvl>
  </w:abstractNum>
  <w:abstractNum w:abstractNumId="16">
    <w:nsid w:val="7C9A6A95"/>
    <w:multiLevelType w:val="hybridMultilevel"/>
    <w:tmpl w:val="68AAABE8"/>
    <w:lvl w:ilvl="0" w:tplc="5302EED8">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
    <w:lvlOverride w:ilvl="0">
      <w:startOverride w:val="1"/>
    </w:lvlOverride>
  </w:num>
  <w:num w:numId="2">
    <w:abstractNumId w:val="13"/>
  </w:num>
  <w:num w:numId="3">
    <w:abstractNumId w:val="1"/>
  </w:num>
  <w:num w:numId="4">
    <w:abstractNumId w:val="6"/>
  </w:num>
  <w:num w:numId="5">
    <w:abstractNumId w:val="7"/>
  </w:num>
  <w:num w:numId="6">
    <w:abstractNumId w:val="0"/>
  </w:num>
  <w:num w:numId="7">
    <w:abstractNumId w:val="3"/>
  </w:num>
  <w:num w:numId="8">
    <w:abstractNumId w:val="9"/>
  </w:num>
  <w:num w:numId="9">
    <w:abstractNumId w:val="14"/>
  </w:num>
  <w:num w:numId="10">
    <w:abstractNumId w:val="11"/>
  </w:num>
  <w:num w:numId="11">
    <w:abstractNumId w:val="5"/>
  </w:num>
  <w:num w:numId="12">
    <w:abstractNumId w:val="10"/>
  </w:num>
  <w:num w:numId="13">
    <w:abstractNumId w:val="15"/>
  </w:num>
  <w:num w:numId="14">
    <w:abstractNumId w:val="12"/>
  </w:num>
  <w:num w:numId="15">
    <w:abstractNumId w:val="4"/>
  </w:num>
  <w:num w:numId="16">
    <w:abstractNumId w:val="8"/>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1BAE"/>
    <w:rsid w:val="00000C85"/>
    <w:rsid w:val="00000CD2"/>
    <w:rsid w:val="000012B5"/>
    <w:rsid w:val="0000178B"/>
    <w:rsid w:val="0000182F"/>
    <w:rsid w:val="000021A7"/>
    <w:rsid w:val="000022CE"/>
    <w:rsid w:val="00003B4B"/>
    <w:rsid w:val="00003CD9"/>
    <w:rsid w:val="0000437B"/>
    <w:rsid w:val="00004C2C"/>
    <w:rsid w:val="000058F0"/>
    <w:rsid w:val="00005CBA"/>
    <w:rsid w:val="00005F34"/>
    <w:rsid w:val="000078B0"/>
    <w:rsid w:val="00007BF2"/>
    <w:rsid w:val="0001008A"/>
    <w:rsid w:val="000101FF"/>
    <w:rsid w:val="0001032D"/>
    <w:rsid w:val="00011552"/>
    <w:rsid w:val="00011959"/>
    <w:rsid w:val="000121F0"/>
    <w:rsid w:val="0001299B"/>
    <w:rsid w:val="00012B1B"/>
    <w:rsid w:val="00012C3B"/>
    <w:rsid w:val="00012C81"/>
    <w:rsid w:val="00012F9A"/>
    <w:rsid w:val="00013171"/>
    <w:rsid w:val="000131D4"/>
    <w:rsid w:val="00014441"/>
    <w:rsid w:val="000147D6"/>
    <w:rsid w:val="00015671"/>
    <w:rsid w:val="000157FE"/>
    <w:rsid w:val="00015B07"/>
    <w:rsid w:val="00015E8E"/>
    <w:rsid w:val="0001659C"/>
    <w:rsid w:val="00017811"/>
    <w:rsid w:val="000178A3"/>
    <w:rsid w:val="0002008C"/>
    <w:rsid w:val="00020752"/>
    <w:rsid w:val="0002087D"/>
    <w:rsid w:val="000212DB"/>
    <w:rsid w:val="000213BB"/>
    <w:rsid w:val="000219F9"/>
    <w:rsid w:val="00023CAB"/>
    <w:rsid w:val="000245DA"/>
    <w:rsid w:val="000251A1"/>
    <w:rsid w:val="00025C67"/>
    <w:rsid w:val="00025F9D"/>
    <w:rsid w:val="000267FE"/>
    <w:rsid w:val="00026C4E"/>
    <w:rsid w:val="000271A0"/>
    <w:rsid w:val="00027AB8"/>
    <w:rsid w:val="00027AE2"/>
    <w:rsid w:val="00027E5F"/>
    <w:rsid w:val="00031522"/>
    <w:rsid w:val="0003222C"/>
    <w:rsid w:val="00032604"/>
    <w:rsid w:val="000326C9"/>
    <w:rsid w:val="00032B27"/>
    <w:rsid w:val="00032EFC"/>
    <w:rsid w:val="000331C7"/>
    <w:rsid w:val="0003338E"/>
    <w:rsid w:val="00033CE1"/>
    <w:rsid w:val="00033E03"/>
    <w:rsid w:val="00033ECD"/>
    <w:rsid w:val="0003601F"/>
    <w:rsid w:val="00036461"/>
    <w:rsid w:val="000364F5"/>
    <w:rsid w:val="000406F8"/>
    <w:rsid w:val="00040843"/>
    <w:rsid w:val="00040A1A"/>
    <w:rsid w:val="00041DC9"/>
    <w:rsid w:val="00042E2C"/>
    <w:rsid w:val="00042E8B"/>
    <w:rsid w:val="0004372E"/>
    <w:rsid w:val="00043B3E"/>
    <w:rsid w:val="000441C9"/>
    <w:rsid w:val="00044F00"/>
    <w:rsid w:val="00044F09"/>
    <w:rsid w:val="000450F4"/>
    <w:rsid w:val="00045408"/>
    <w:rsid w:val="000458DB"/>
    <w:rsid w:val="0004596F"/>
    <w:rsid w:val="00045D15"/>
    <w:rsid w:val="00045D7F"/>
    <w:rsid w:val="00045FF3"/>
    <w:rsid w:val="000460F6"/>
    <w:rsid w:val="000464AB"/>
    <w:rsid w:val="00046BE2"/>
    <w:rsid w:val="00047397"/>
    <w:rsid w:val="0004751C"/>
    <w:rsid w:val="000478B0"/>
    <w:rsid w:val="00047920"/>
    <w:rsid w:val="00047C73"/>
    <w:rsid w:val="00050471"/>
    <w:rsid w:val="00050654"/>
    <w:rsid w:val="00050828"/>
    <w:rsid w:val="000517B1"/>
    <w:rsid w:val="00051C0D"/>
    <w:rsid w:val="000523CF"/>
    <w:rsid w:val="00052CCD"/>
    <w:rsid w:val="00052EFA"/>
    <w:rsid w:val="00053213"/>
    <w:rsid w:val="00053214"/>
    <w:rsid w:val="00053670"/>
    <w:rsid w:val="00053BA5"/>
    <w:rsid w:val="00054898"/>
    <w:rsid w:val="000548E5"/>
    <w:rsid w:val="00054CE9"/>
    <w:rsid w:val="00055D38"/>
    <w:rsid w:val="000566EE"/>
    <w:rsid w:val="0005740A"/>
    <w:rsid w:val="00057BE0"/>
    <w:rsid w:val="00057C5A"/>
    <w:rsid w:val="00060E07"/>
    <w:rsid w:val="000616E3"/>
    <w:rsid w:val="00061E9A"/>
    <w:rsid w:val="000621C1"/>
    <w:rsid w:val="00062238"/>
    <w:rsid w:val="00062460"/>
    <w:rsid w:val="00062566"/>
    <w:rsid w:val="000625CF"/>
    <w:rsid w:val="000627F2"/>
    <w:rsid w:val="00062823"/>
    <w:rsid w:val="00062FE8"/>
    <w:rsid w:val="000632A4"/>
    <w:rsid w:val="00063696"/>
    <w:rsid w:val="000639FE"/>
    <w:rsid w:val="000645A3"/>
    <w:rsid w:val="00064E9C"/>
    <w:rsid w:val="00065A37"/>
    <w:rsid w:val="00065FB2"/>
    <w:rsid w:val="0006692A"/>
    <w:rsid w:val="00066E25"/>
    <w:rsid w:val="00066F20"/>
    <w:rsid w:val="00067D06"/>
    <w:rsid w:val="000701B3"/>
    <w:rsid w:val="000702A0"/>
    <w:rsid w:val="000703A2"/>
    <w:rsid w:val="00070730"/>
    <w:rsid w:val="00070DC0"/>
    <w:rsid w:val="00070FCF"/>
    <w:rsid w:val="00071A44"/>
    <w:rsid w:val="00071B7D"/>
    <w:rsid w:val="00072153"/>
    <w:rsid w:val="00072A20"/>
    <w:rsid w:val="00074122"/>
    <w:rsid w:val="00074480"/>
    <w:rsid w:val="000744FA"/>
    <w:rsid w:val="000754C2"/>
    <w:rsid w:val="000760D3"/>
    <w:rsid w:val="00076BBA"/>
    <w:rsid w:val="00076C09"/>
    <w:rsid w:val="000772BE"/>
    <w:rsid w:val="0008000E"/>
    <w:rsid w:val="00080399"/>
    <w:rsid w:val="00080950"/>
    <w:rsid w:val="00080A64"/>
    <w:rsid w:val="00080C4D"/>
    <w:rsid w:val="00080CB9"/>
    <w:rsid w:val="000813BF"/>
    <w:rsid w:val="000813C7"/>
    <w:rsid w:val="000818A1"/>
    <w:rsid w:val="00081AF9"/>
    <w:rsid w:val="00082701"/>
    <w:rsid w:val="000828C9"/>
    <w:rsid w:val="00082918"/>
    <w:rsid w:val="000829D3"/>
    <w:rsid w:val="000834E0"/>
    <w:rsid w:val="00083816"/>
    <w:rsid w:val="00083859"/>
    <w:rsid w:val="0008398C"/>
    <w:rsid w:val="00083FB8"/>
    <w:rsid w:val="0008408A"/>
    <w:rsid w:val="00084641"/>
    <w:rsid w:val="00084C7E"/>
    <w:rsid w:val="0008519D"/>
    <w:rsid w:val="00085B73"/>
    <w:rsid w:val="00085D55"/>
    <w:rsid w:val="00086E58"/>
    <w:rsid w:val="00086FF1"/>
    <w:rsid w:val="000872A6"/>
    <w:rsid w:val="00087AB6"/>
    <w:rsid w:val="0009038A"/>
    <w:rsid w:val="00090518"/>
    <w:rsid w:val="000905D7"/>
    <w:rsid w:val="00091829"/>
    <w:rsid w:val="00091E74"/>
    <w:rsid w:val="00092391"/>
    <w:rsid w:val="0009298D"/>
    <w:rsid w:val="00092CC5"/>
    <w:rsid w:val="00093055"/>
    <w:rsid w:val="0009354E"/>
    <w:rsid w:val="00094127"/>
    <w:rsid w:val="00094691"/>
    <w:rsid w:val="00094E4F"/>
    <w:rsid w:val="0009589B"/>
    <w:rsid w:val="000959FE"/>
    <w:rsid w:val="0009660F"/>
    <w:rsid w:val="0009687D"/>
    <w:rsid w:val="000970B6"/>
    <w:rsid w:val="000A0674"/>
    <w:rsid w:val="000A0B67"/>
    <w:rsid w:val="000A1290"/>
    <w:rsid w:val="000A219C"/>
    <w:rsid w:val="000A2368"/>
    <w:rsid w:val="000A268F"/>
    <w:rsid w:val="000A30A5"/>
    <w:rsid w:val="000A375E"/>
    <w:rsid w:val="000A4679"/>
    <w:rsid w:val="000A4885"/>
    <w:rsid w:val="000A4960"/>
    <w:rsid w:val="000A4B1E"/>
    <w:rsid w:val="000A4DAE"/>
    <w:rsid w:val="000A4E97"/>
    <w:rsid w:val="000A547B"/>
    <w:rsid w:val="000A5B87"/>
    <w:rsid w:val="000A5E5F"/>
    <w:rsid w:val="000A6E18"/>
    <w:rsid w:val="000A79B1"/>
    <w:rsid w:val="000A7BE1"/>
    <w:rsid w:val="000B0BA5"/>
    <w:rsid w:val="000B16CA"/>
    <w:rsid w:val="000B173C"/>
    <w:rsid w:val="000B1E4A"/>
    <w:rsid w:val="000B2B0B"/>
    <w:rsid w:val="000B2D57"/>
    <w:rsid w:val="000B36A6"/>
    <w:rsid w:val="000B38E5"/>
    <w:rsid w:val="000B4834"/>
    <w:rsid w:val="000B51C7"/>
    <w:rsid w:val="000B5DEF"/>
    <w:rsid w:val="000B66E9"/>
    <w:rsid w:val="000B6E37"/>
    <w:rsid w:val="000B7312"/>
    <w:rsid w:val="000B7C9C"/>
    <w:rsid w:val="000C08E5"/>
    <w:rsid w:val="000C0A42"/>
    <w:rsid w:val="000C0BC3"/>
    <w:rsid w:val="000C0C9C"/>
    <w:rsid w:val="000C0ED8"/>
    <w:rsid w:val="000C2CD4"/>
    <w:rsid w:val="000C34E9"/>
    <w:rsid w:val="000C3625"/>
    <w:rsid w:val="000C370D"/>
    <w:rsid w:val="000C3A76"/>
    <w:rsid w:val="000C3F5F"/>
    <w:rsid w:val="000C418C"/>
    <w:rsid w:val="000C4548"/>
    <w:rsid w:val="000C49E2"/>
    <w:rsid w:val="000C4DDB"/>
    <w:rsid w:val="000C5284"/>
    <w:rsid w:val="000C5ED0"/>
    <w:rsid w:val="000C62AE"/>
    <w:rsid w:val="000C700A"/>
    <w:rsid w:val="000C70A2"/>
    <w:rsid w:val="000C72A6"/>
    <w:rsid w:val="000C78C8"/>
    <w:rsid w:val="000C7D70"/>
    <w:rsid w:val="000D06B1"/>
    <w:rsid w:val="000D06D8"/>
    <w:rsid w:val="000D0918"/>
    <w:rsid w:val="000D0EC9"/>
    <w:rsid w:val="000D12DB"/>
    <w:rsid w:val="000D2156"/>
    <w:rsid w:val="000D284B"/>
    <w:rsid w:val="000D2D6B"/>
    <w:rsid w:val="000D36AC"/>
    <w:rsid w:val="000D39B7"/>
    <w:rsid w:val="000D5020"/>
    <w:rsid w:val="000D59B9"/>
    <w:rsid w:val="000D5B43"/>
    <w:rsid w:val="000D5E6B"/>
    <w:rsid w:val="000D67DC"/>
    <w:rsid w:val="000D6F3E"/>
    <w:rsid w:val="000D7AE2"/>
    <w:rsid w:val="000D7C3D"/>
    <w:rsid w:val="000D7D61"/>
    <w:rsid w:val="000D7DEC"/>
    <w:rsid w:val="000D7E75"/>
    <w:rsid w:val="000E02CB"/>
    <w:rsid w:val="000E092F"/>
    <w:rsid w:val="000E1864"/>
    <w:rsid w:val="000E1AA4"/>
    <w:rsid w:val="000E1B2B"/>
    <w:rsid w:val="000E1CA4"/>
    <w:rsid w:val="000E1D4F"/>
    <w:rsid w:val="000E38E8"/>
    <w:rsid w:val="000E3C1C"/>
    <w:rsid w:val="000E4729"/>
    <w:rsid w:val="000E49AA"/>
    <w:rsid w:val="000E4E07"/>
    <w:rsid w:val="000E53E1"/>
    <w:rsid w:val="000E59B2"/>
    <w:rsid w:val="000E5D08"/>
    <w:rsid w:val="000E714C"/>
    <w:rsid w:val="000E71D6"/>
    <w:rsid w:val="000E795A"/>
    <w:rsid w:val="000F015D"/>
    <w:rsid w:val="000F0643"/>
    <w:rsid w:val="000F121F"/>
    <w:rsid w:val="000F1754"/>
    <w:rsid w:val="000F219C"/>
    <w:rsid w:val="000F2CDF"/>
    <w:rsid w:val="000F2F10"/>
    <w:rsid w:val="000F377B"/>
    <w:rsid w:val="000F3DB2"/>
    <w:rsid w:val="000F40F3"/>
    <w:rsid w:val="000F53F7"/>
    <w:rsid w:val="000F5745"/>
    <w:rsid w:val="000F5991"/>
    <w:rsid w:val="000F5CA9"/>
    <w:rsid w:val="000F6206"/>
    <w:rsid w:val="000F665E"/>
    <w:rsid w:val="000F66D7"/>
    <w:rsid w:val="000F67FF"/>
    <w:rsid w:val="000F6A72"/>
    <w:rsid w:val="000F6C61"/>
    <w:rsid w:val="000F6E06"/>
    <w:rsid w:val="000F6F76"/>
    <w:rsid w:val="000F74F6"/>
    <w:rsid w:val="000F7DE9"/>
    <w:rsid w:val="00100BE0"/>
    <w:rsid w:val="00100D65"/>
    <w:rsid w:val="00101C0F"/>
    <w:rsid w:val="00101D85"/>
    <w:rsid w:val="00102433"/>
    <w:rsid w:val="00103466"/>
    <w:rsid w:val="00103A07"/>
    <w:rsid w:val="00103F86"/>
    <w:rsid w:val="001044A4"/>
    <w:rsid w:val="00104811"/>
    <w:rsid w:val="00104C7A"/>
    <w:rsid w:val="001056CE"/>
    <w:rsid w:val="00105B34"/>
    <w:rsid w:val="00105B63"/>
    <w:rsid w:val="00106C84"/>
    <w:rsid w:val="001071D0"/>
    <w:rsid w:val="00107ACF"/>
    <w:rsid w:val="001106AC"/>
    <w:rsid w:val="001111FA"/>
    <w:rsid w:val="0011158C"/>
    <w:rsid w:val="00111E0B"/>
    <w:rsid w:val="001120EF"/>
    <w:rsid w:val="001123DF"/>
    <w:rsid w:val="00112703"/>
    <w:rsid w:val="001131FD"/>
    <w:rsid w:val="00113A95"/>
    <w:rsid w:val="00114AE0"/>
    <w:rsid w:val="00114B61"/>
    <w:rsid w:val="00114C3A"/>
    <w:rsid w:val="001151F3"/>
    <w:rsid w:val="00115924"/>
    <w:rsid w:val="00115EC2"/>
    <w:rsid w:val="0011647F"/>
    <w:rsid w:val="0011681C"/>
    <w:rsid w:val="0011699A"/>
    <w:rsid w:val="00116A57"/>
    <w:rsid w:val="00116BA7"/>
    <w:rsid w:val="001171B9"/>
    <w:rsid w:val="00120093"/>
    <w:rsid w:val="00120852"/>
    <w:rsid w:val="00120B93"/>
    <w:rsid w:val="00121134"/>
    <w:rsid w:val="0012123A"/>
    <w:rsid w:val="0012141C"/>
    <w:rsid w:val="00121811"/>
    <w:rsid w:val="0012197A"/>
    <w:rsid w:val="00121B89"/>
    <w:rsid w:val="00122928"/>
    <w:rsid w:val="001230B4"/>
    <w:rsid w:val="001236C4"/>
    <w:rsid w:val="0012448F"/>
    <w:rsid w:val="00124942"/>
    <w:rsid w:val="001252EB"/>
    <w:rsid w:val="00125366"/>
    <w:rsid w:val="0012556F"/>
    <w:rsid w:val="001257E0"/>
    <w:rsid w:val="00125ED7"/>
    <w:rsid w:val="00126758"/>
    <w:rsid w:val="0012696B"/>
    <w:rsid w:val="001269B6"/>
    <w:rsid w:val="00126EDB"/>
    <w:rsid w:val="001272A5"/>
    <w:rsid w:val="0013007E"/>
    <w:rsid w:val="00130414"/>
    <w:rsid w:val="00130EDA"/>
    <w:rsid w:val="00130F8D"/>
    <w:rsid w:val="0013107A"/>
    <w:rsid w:val="00131548"/>
    <w:rsid w:val="0013168C"/>
    <w:rsid w:val="00132A83"/>
    <w:rsid w:val="001335D0"/>
    <w:rsid w:val="00134060"/>
    <w:rsid w:val="0013416F"/>
    <w:rsid w:val="00134311"/>
    <w:rsid w:val="00134C9C"/>
    <w:rsid w:val="00134CF2"/>
    <w:rsid w:val="001357E5"/>
    <w:rsid w:val="00135814"/>
    <w:rsid w:val="00135D0A"/>
    <w:rsid w:val="00135DE7"/>
    <w:rsid w:val="0013649D"/>
    <w:rsid w:val="001367CD"/>
    <w:rsid w:val="00136935"/>
    <w:rsid w:val="00136E91"/>
    <w:rsid w:val="00136F08"/>
    <w:rsid w:val="00137301"/>
    <w:rsid w:val="0013771F"/>
    <w:rsid w:val="001401BB"/>
    <w:rsid w:val="001402DD"/>
    <w:rsid w:val="00140CA5"/>
    <w:rsid w:val="00141C9E"/>
    <w:rsid w:val="00142130"/>
    <w:rsid w:val="0014217D"/>
    <w:rsid w:val="001421A5"/>
    <w:rsid w:val="00142947"/>
    <w:rsid w:val="00142D54"/>
    <w:rsid w:val="001439AA"/>
    <w:rsid w:val="00143D42"/>
    <w:rsid w:val="0014430D"/>
    <w:rsid w:val="0014485B"/>
    <w:rsid w:val="001450ED"/>
    <w:rsid w:val="0014658D"/>
    <w:rsid w:val="00146CC8"/>
    <w:rsid w:val="00146EDE"/>
    <w:rsid w:val="001474F2"/>
    <w:rsid w:val="00147B3B"/>
    <w:rsid w:val="00147D5D"/>
    <w:rsid w:val="001501B4"/>
    <w:rsid w:val="0015060E"/>
    <w:rsid w:val="00151192"/>
    <w:rsid w:val="001517E4"/>
    <w:rsid w:val="00151A39"/>
    <w:rsid w:val="00151F41"/>
    <w:rsid w:val="001520F1"/>
    <w:rsid w:val="00152264"/>
    <w:rsid w:val="001523CA"/>
    <w:rsid w:val="001524C0"/>
    <w:rsid w:val="00152A28"/>
    <w:rsid w:val="0015305A"/>
    <w:rsid w:val="001531BA"/>
    <w:rsid w:val="001546A1"/>
    <w:rsid w:val="00154B0C"/>
    <w:rsid w:val="00154B6B"/>
    <w:rsid w:val="0015598E"/>
    <w:rsid w:val="00155C16"/>
    <w:rsid w:val="00156286"/>
    <w:rsid w:val="00156593"/>
    <w:rsid w:val="00156BD4"/>
    <w:rsid w:val="001571BA"/>
    <w:rsid w:val="001575EA"/>
    <w:rsid w:val="00161114"/>
    <w:rsid w:val="001614B9"/>
    <w:rsid w:val="00161666"/>
    <w:rsid w:val="00161E72"/>
    <w:rsid w:val="001634C2"/>
    <w:rsid w:val="00163DBE"/>
    <w:rsid w:val="001645C3"/>
    <w:rsid w:val="001649DB"/>
    <w:rsid w:val="00164D21"/>
    <w:rsid w:val="0016577E"/>
    <w:rsid w:val="00166650"/>
    <w:rsid w:val="001667B7"/>
    <w:rsid w:val="001669A4"/>
    <w:rsid w:val="00166A26"/>
    <w:rsid w:val="00166B61"/>
    <w:rsid w:val="001700D1"/>
    <w:rsid w:val="00170F2D"/>
    <w:rsid w:val="00170FC6"/>
    <w:rsid w:val="00171C63"/>
    <w:rsid w:val="00171CAD"/>
    <w:rsid w:val="00171DAF"/>
    <w:rsid w:val="00171F3E"/>
    <w:rsid w:val="0017219D"/>
    <w:rsid w:val="001721B8"/>
    <w:rsid w:val="0017291D"/>
    <w:rsid w:val="0017364F"/>
    <w:rsid w:val="00173719"/>
    <w:rsid w:val="001738CB"/>
    <w:rsid w:val="00173EF4"/>
    <w:rsid w:val="001740AD"/>
    <w:rsid w:val="00174927"/>
    <w:rsid w:val="00174C7D"/>
    <w:rsid w:val="001759DC"/>
    <w:rsid w:val="00175BC1"/>
    <w:rsid w:val="00176407"/>
    <w:rsid w:val="00176496"/>
    <w:rsid w:val="00176940"/>
    <w:rsid w:val="001772E3"/>
    <w:rsid w:val="0017730C"/>
    <w:rsid w:val="001774BB"/>
    <w:rsid w:val="001777DC"/>
    <w:rsid w:val="00177C3F"/>
    <w:rsid w:val="00177F42"/>
    <w:rsid w:val="00180663"/>
    <w:rsid w:val="00180A99"/>
    <w:rsid w:val="00180F1D"/>
    <w:rsid w:val="00181C81"/>
    <w:rsid w:val="00182982"/>
    <w:rsid w:val="00182E2F"/>
    <w:rsid w:val="001832AD"/>
    <w:rsid w:val="0018339A"/>
    <w:rsid w:val="00183A17"/>
    <w:rsid w:val="00183BB0"/>
    <w:rsid w:val="00184EE7"/>
    <w:rsid w:val="0018562D"/>
    <w:rsid w:val="00185808"/>
    <w:rsid w:val="00185825"/>
    <w:rsid w:val="00185873"/>
    <w:rsid w:val="00185F17"/>
    <w:rsid w:val="00186393"/>
    <w:rsid w:val="00186BB7"/>
    <w:rsid w:val="001878BA"/>
    <w:rsid w:val="00187CFD"/>
    <w:rsid w:val="00187F1A"/>
    <w:rsid w:val="001909B5"/>
    <w:rsid w:val="00190A5D"/>
    <w:rsid w:val="001916DB"/>
    <w:rsid w:val="00191D30"/>
    <w:rsid w:val="00191F38"/>
    <w:rsid w:val="00192E23"/>
    <w:rsid w:val="00193708"/>
    <w:rsid w:val="0019418C"/>
    <w:rsid w:val="001954CA"/>
    <w:rsid w:val="001955DA"/>
    <w:rsid w:val="0019620E"/>
    <w:rsid w:val="001967AD"/>
    <w:rsid w:val="00197D85"/>
    <w:rsid w:val="00197EEE"/>
    <w:rsid w:val="00197FF9"/>
    <w:rsid w:val="001A0025"/>
    <w:rsid w:val="001A08A7"/>
    <w:rsid w:val="001A096E"/>
    <w:rsid w:val="001A16BB"/>
    <w:rsid w:val="001A183C"/>
    <w:rsid w:val="001A193A"/>
    <w:rsid w:val="001A2534"/>
    <w:rsid w:val="001A2600"/>
    <w:rsid w:val="001A3A2E"/>
    <w:rsid w:val="001A3AF1"/>
    <w:rsid w:val="001A3B82"/>
    <w:rsid w:val="001A4732"/>
    <w:rsid w:val="001A49AC"/>
    <w:rsid w:val="001A4BC0"/>
    <w:rsid w:val="001A4D1A"/>
    <w:rsid w:val="001A5A31"/>
    <w:rsid w:val="001A5CBE"/>
    <w:rsid w:val="001A5DED"/>
    <w:rsid w:val="001A6140"/>
    <w:rsid w:val="001A6486"/>
    <w:rsid w:val="001A6590"/>
    <w:rsid w:val="001A6EA8"/>
    <w:rsid w:val="001A72E8"/>
    <w:rsid w:val="001A767A"/>
    <w:rsid w:val="001A78C6"/>
    <w:rsid w:val="001A7A55"/>
    <w:rsid w:val="001A7C9E"/>
    <w:rsid w:val="001B0CEC"/>
    <w:rsid w:val="001B2000"/>
    <w:rsid w:val="001B26BD"/>
    <w:rsid w:val="001B2BEF"/>
    <w:rsid w:val="001B2C63"/>
    <w:rsid w:val="001B3D33"/>
    <w:rsid w:val="001B4030"/>
    <w:rsid w:val="001B506B"/>
    <w:rsid w:val="001B51FF"/>
    <w:rsid w:val="001B52A5"/>
    <w:rsid w:val="001B5554"/>
    <w:rsid w:val="001B5934"/>
    <w:rsid w:val="001B5B5F"/>
    <w:rsid w:val="001B5D72"/>
    <w:rsid w:val="001B607F"/>
    <w:rsid w:val="001B6D51"/>
    <w:rsid w:val="001B70E8"/>
    <w:rsid w:val="001B7125"/>
    <w:rsid w:val="001B72BA"/>
    <w:rsid w:val="001B7BCC"/>
    <w:rsid w:val="001B7E56"/>
    <w:rsid w:val="001C0ADF"/>
    <w:rsid w:val="001C22BC"/>
    <w:rsid w:val="001C2501"/>
    <w:rsid w:val="001C286B"/>
    <w:rsid w:val="001C2AA7"/>
    <w:rsid w:val="001C35B4"/>
    <w:rsid w:val="001C42DD"/>
    <w:rsid w:val="001C4D7B"/>
    <w:rsid w:val="001C639F"/>
    <w:rsid w:val="001C6610"/>
    <w:rsid w:val="001C66B0"/>
    <w:rsid w:val="001C6AD7"/>
    <w:rsid w:val="001C6DF6"/>
    <w:rsid w:val="001C7042"/>
    <w:rsid w:val="001C7078"/>
    <w:rsid w:val="001C7443"/>
    <w:rsid w:val="001C7823"/>
    <w:rsid w:val="001C79E2"/>
    <w:rsid w:val="001C7A1B"/>
    <w:rsid w:val="001C7C1A"/>
    <w:rsid w:val="001D05B8"/>
    <w:rsid w:val="001D06F4"/>
    <w:rsid w:val="001D0770"/>
    <w:rsid w:val="001D0AF8"/>
    <w:rsid w:val="001D12BE"/>
    <w:rsid w:val="001D1302"/>
    <w:rsid w:val="001D1954"/>
    <w:rsid w:val="001D23A3"/>
    <w:rsid w:val="001D32F5"/>
    <w:rsid w:val="001D3413"/>
    <w:rsid w:val="001D38AE"/>
    <w:rsid w:val="001D3E54"/>
    <w:rsid w:val="001D41D2"/>
    <w:rsid w:val="001D4AA5"/>
    <w:rsid w:val="001D4E31"/>
    <w:rsid w:val="001D55FF"/>
    <w:rsid w:val="001D5900"/>
    <w:rsid w:val="001D631C"/>
    <w:rsid w:val="001D6754"/>
    <w:rsid w:val="001D6E85"/>
    <w:rsid w:val="001D6F8D"/>
    <w:rsid w:val="001D75CE"/>
    <w:rsid w:val="001D761A"/>
    <w:rsid w:val="001E051F"/>
    <w:rsid w:val="001E0F5A"/>
    <w:rsid w:val="001E1655"/>
    <w:rsid w:val="001E19D3"/>
    <w:rsid w:val="001E1B35"/>
    <w:rsid w:val="001E2FB8"/>
    <w:rsid w:val="001E3F16"/>
    <w:rsid w:val="001E4401"/>
    <w:rsid w:val="001E452D"/>
    <w:rsid w:val="001E4B1F"/>
    <w:rsid w:val="001E52EF"/>
    <w:rsid w:val="001E584C"/>
    <w:rsid w:val="001E5990"/>
    <w:rsid w:val="001E5E4E"/>
    <w:rsid w:val="001E66DB"/>
    <w:rsid w:val="001E6BDE"/>
    <w:rsid w:val="001E6C8A"/>
    <w:rsid w:val="001E6FC8"/>
    <w:rsid w:val="001E700E"/>
    <w:rsid w:val="001E7051"/>
    <w:rsid w:val="001E732F"/>
    <w:rsid w:val="001F013D"/>
    <w:rsid w:val="001F02BF"/>
    <w:rsid w:val="001F0507"/>
    <w:rsid w:val="001F069A"/>
    <w:rsid w:val="001F0734"/>
    <w:rsid w:val="001F1EF7"/>
    <w:rsid w:val="001F2216"/>
    <w:rsid w:val="001F22B2"/>
    <w:rsid w:val="001F3276"/>
    <w:rsid w:val="001F37F4"/>
    <w:rsid w:val="001F3DBB"/>
    <w:rsid w:val="001F5039"/>
    <w:rsid w:val="001F50FA"/>
    <w:rsid w:val="001F5596"/>
    <w:rsid w:val="001F5C08"/>
    <w:rsid w:val="001F5CC7"/>
    <w:rsid w:val="001F5CC9"/>
    <w:rsid w:val="001F6745"/>
    <w:rsid w:val="001F6C43"/>
    <w:rsid w:val="001F729A"/>
    <w:rsid w:val="001F7478"/>
    <w:rsid w:val="001F7582"/>
    <w:rsid w:val="002000E2"/>
    <w:rsid w:val="0020010A"/>
    <w:rsid w:val="00200185"/>
    <w:rsid w:val="0020022D"/>
    <w:rsid w:val="00200300"/>
    <w:rsid w:val="00200704"/>
    <w:rsid w:val="0020105B"/>
    <w:rsid w:val="0020115E"/>
    <w:rsid w:val="002013B5"/>
    <w:rsid w:val="00201B2A"/>
    <w:rsid w:val="00201CD3"/>
    <w:rsid w:val="00202B81"/>
    <w:rsid w:val="00203B33"/>
    <w:rsid w:val="00203D47"/>
    <w:rsid w:val="00203E7E"/>
    <w:rsid w:val="002042A0"/>
    <w:rsid w:val="0020496A"/>
    <w:rsid w:val="00205560"/>
    <w:rsid w:val="002055C6"/>
    <w:rsid w:val="0020563A"/>
    <w:rsid w:val="00205914"/>
    <w:rsid w:val="00205CAD"/>
    <w:rsid w:val="0020602C"/>
    <w:rsid w:val="002060CA"/>
    <w:rsid w:val="0020691A"/>
    <w:rsid w:val="00206A3F"/>
    <w:rsid w:val="00206F9B"/>
    <w:rsid w:val="0020705C"/>
    <w:rsid w:val="002079F5"/>
    <w:rsid w:val="0021024A"/>
    <w:rsid w:val="00210727"/>
    <w:rsid w:val="00210826"/>
    <w:rsid w:val="00210EC1"/>
    <w:rsid w:val="002116EB"/>
    <w:rsid w:val="00211754"/>
    <w:rsid w:val="00212145"/>
    <w:rsid w:val="00212245"/>
    <w:rsid w:val="00212280"/>
    <w:rsid w:val="002124F6"/>
    <w:rsid w:val="00212FCE"/>
    <w:rsid w:val="00213057"/>
    <w:rsid w:val="00214C40"/>
    <w:rsid w:val="00214E50"/>
    <w:rsid w:val="00214E78"/>
    <w:rsid w:val="002157FA"/>
    <w:rsid w:val="00215A75"/>
    <w:rsid w:val="00216D5C"/>
    <w:rsid w:val="00217673"/>
    <w:rsid w:val="0021772A"/>
    <w:rsid w:val="0021775A"/>
    <w:rsid w:val="0022019D"/>
    <w:rsid w:val="002203ED"/>
    <w:rsid w:val="002208E9"/>
    <w:rsid w:val="00220E48"/>
    <w:rsid w:val="0022118B"/>
    <w:rsid w:val="002214D0"/>
    <w:rsid w:val="00222510"/>
    <w:rsid w:val="00223D1D"/>
    <w:rsid w:val="00223EBE"/>
    <w:rsid w:val="0022424B"/>
    <w:rsid w:val="00224541"/>
    <w:rsid w:val="00224900"/>
    <w:rsid w:val="00224A47"/>
    <w:rsid w:val="00224F84"/>
    <w:rsid w:val="002250F6"/>
    <w:rsid w:val="00225755"/>
    <w:rsid w:val="002262AF"/>
    <w:rsid w:val="002268A2"/>
    <w:rsid w:val="00226ECB"/>
    <w:rsid w:val="0022700C"/>
    <w:rsid w:val="002274A5"/>
    <w:rsid w:val="0023023A"/>
    <w:rsid w:val="00230611"/>
    <w:rsid w:val="00230818"/>
    <w:rsid w:val="00230FC7"/>
    <w:rsid w:val="002314B9"/>
    <w:rsid w:val="00231740"/>
    <w:rsid w:val="00231C00"/>
    <w:rsid w:val="00232019"/>
    <w:rsid w:val="0023202B"/>
    <w:rsid w:val="002329DC"/>
    <w:rsid w:val="00234901"/>
    <w:rsid w:val="00234E3B"/>
    <w:rsid w:val="002352DB"/>
    <w:rsid w:val="002364BF"/>
    <w:rsid w:val="002374A9"/>
    <w:rsid w:val="00237E7C"/>
    <w:rsid w:val="00240129"/>
    <w:rsid w:val="00240527"/>
    <w:rsid w:val="00240FFB"/>
    <w:rsid w:val="00241418"/>
    <w:rsid w:val="00241498"/>
    <w:rsid w:val="002417F1"/>
    <w:rsid w:val="00242381"/>
    <w:rsid w:val="00242770"/>
    <w:rsid w:val="0024315A"/>
    <w:rsid w:val="0024353A"/>
    <w:rsid w:val="002435AB"/>
    <w:rsid w:val="00243916"/>
    <w:rsid w:val="00243E14"/>
    <w:rsid w:val="00244097"/>
    <w:rsid w:val="00244149"/>
    <w:rsid w:val="00244C35"/>
    <w:rsid w:val="0024585F"/>
    <w:rsid w:val="0024650A"/>
    <w:rsid w:val="002468A6"/>
    <w:rsid w:val="00246A7A"/>
    <w:rsid w:val="00246FA0"/>
    <w:rsid w:val="002473F1"/>
    <w:rsid w:val="00247570"/>
    <w:rsid w:val="002514CC"/>
    <w:rsid w:val="00251A78"/>
    <w:rsid w:val="0025257E"/>
    <w:rsid w:val="00252A0C"/>
    <w:rsid w:val="00252DF0"/>
    <w:rsid w:val="00252E66"/>
    <w:rsid w:val="002530B1"/>
    <w:rsid w:val="0025333C"/>
    <w:rsid w:val="002533F5"/>
    <w:rsid w:val="00253690"/>
    <w:rsid w:val="002547A9"/>
    <w:rsid w:val="00254F96"/>
    <w:rsid w:val="00255480"/>
    <w:rsid w:val="00255F3D"/>
    <w:rsid w:val="00256C36"/>
    <w:rsid w:val="00257216"/>
    <w:rsid w:val="002573A1"/>
    <w:rsid w:val="00257664"/>
    <w:rsid w:val="002579F2"/>
    <w:rsid w:val="00257DE8"/>
    <w:rsid w:val="00260110"/>
    <w:rsid w:val="00260129"/>
    <w:rsid w:val="0026022E"/>
    <w:rsid w:val="00260E15"/>
    <w:rsid w:val="00260EB2"/>
    <w:rsid w:val="0026110A"/>
    <w:rsid w:val="002613A6"/>
    <w:rsid w:val="00262B54"/>
    <w:rsid w:val="00262B68"/>
    <w:rsid w:val="00262F87"/>
    <w:rsid w:val="00262F8B"/>
    <w:rsid w:val="00263321"/>
    <w:rsid w:val="002638C2"/>
    <w:rsid w:val="00263CEA"/>
    <w:rsid w:val="00264858"/>
    <w:rsid w:val="00264D36"/>
    <w:rsid w:val="002652E1"/>
    <w:rsid w:val="00265938"/>
    <w:rsid w:val="00266ED7"/>
    <w:rsid w:val="00267D27"/>
    <w:rsid w:val="00270AFA"/>
    <w:rsid w:val="0027170D"/>
    <w:rsid w:val="002718EC"/>
    <w:rsid w:val="002718F7"/>
    <w:rsid w:val="0027191F"/>
    <w:rsid w:val="00271AD2"/>
    <w:rsid w:val="00271C2B"/>
    <w:rsid w:val="0027216D"/>
    <w:rsid w:val="002724CC"/>
    <w:rsid w:val="00272A54"/>
    <w:rsid w:val="002733CC"/>
    <w:rsid w:val="0027354F"/>
    <w:rsid w:val="00273E5A"/>
    <w:rsid w:val="002740F9"/>
    <w:rsid w:val="00274972"/>
    <w:rsid w:val="00274ABB"/>
    <w:rsid w:val="00275C85"/>
    <w:rsid w:val="002766AB"/>
    <w:rsid w:val="00276C4E"/>
    <w:rsid w:val="00276E3B"/>
    <w:rsid w:val="00277998"/>
    <w:rsid w:val="00280176"/>
    <w:rsid w:val="002801A1"/>
    <w:rsid w:val="0028119E"/>
    <w:rsid w:val="00281856"/>
    <w:rsid w:val="0028193F"/>
    <w:rsid w:val="00281C17"/>
    <w:rsid w:val="00281C23"/>
    <w:rsid w:val="00282173"/>
    <w:rsid w:val="00282283"/>
    <w:rsid w:val="0028239C"/>
    <w:rsid w:val="00282565"/>
    <w:rsid w:val="00282930"/>
    <w:rsid w:val="00282FAC"/>
    <w:rsid w:val="00283648"/>
    <w:rsid w:val="002842AC"/>
    <w:rsid w:val="00284507"/>
    <w:rsid w:val="00284558"/>
    <w:rsid w:val="0028494F"/>
    <w:rsid w:val="00284C5A"/>
    <w:rsid w:val="0028524A"/>
    <w:rsid w:val="00285B08"/>
    <w:rsid w:val="00285C7D"/>
    <w:rsid w:val="00285D39"/>
    <w:rsid w:val="00286199"/>
    <w:rsid w:val="002861D3"/>
    <w:rsid w:val="00286642"/>
    <w:rsid w:val="002867B1"/>
    <w:rsid w:val="00286E36"/>
    <w:rsid w:val="002870D8"/>
    <w:rsid w:val="00287553"/>
    <w:rsid w:val="0028766C"/>
    <w:rsid w:val="00287693"/>
    <w:rsid w:val="00290A77"/>
    <w:rsid w:val="00290BB8"/>
    <w:rsid w:val="002914E1"/>
    <w:rsid w:val="002918A2"/>
    <w:rsid w:val="00291BB8"/>
    <w:rsid w:val="00291D4F"/>
    <w:rsid w:val="002930BF"/>
    <w:rsid w:val="00293771"/>
    <w:rsid w:val="00293B47"/>
    <w:rsid w:val="00293C37"/>
    <w:rsid w:val="00293EBB"/>
    <w:rsid w:val="0029404E"/>
    <w:rsid w:val="00294318"/>
    <w:rsid w:val="002952E6"/>
    <w:rsid w:val="002953C7"/>
    <w:rsid w:val="00295593"/>
    <w:rsid w:val="00295867"/>
    <w:rsid w:val="0029611F"/>
    <w:rsid w:val="00296811"/>
    <w:rsid w:val="00296EEA"/>
    <w:rsid w:val="002977A9"/>
    <w:rsid w:val="002A0DE2"/>
    <w:rsid w:val="002A166E"/>
    <w:rsid w:val="002A1811"/>
    <w:rsid w:val="002A1A6A"/>
    <w:rsid w:val="002A2562"/>
    <w:rsid w:val="002A25B9"/>
    <w:rsid w:val="002A281A"/>
    <w:rsid w:val="002A31F7"/>
    <w:rsid w:val="002A340B"/>
    <w:rsid w:val="002A34C2"/>
    <w:rsid w:val="002A37D6"/>
    <w:rsid w:val="002A3AD1"/>
    <w:rsid w:val="002A3F34"/>
    <w:rsid w:val="002A3F78"/>
    <w:rsid w:val="002A460F"/>
    <w:rsid w:val="002A4F49"/>
    <w:rsid w:val="002A4F94"/>
    <w:rsid w:val="002A5716"/>
    <w:rsid w:val="002A5FAE"/>
    <w:rsid w:val="002A6234"/>
    <w:rsid w:val="002A67CF"/>
    <w:rsid w:val="002A6875"/>
    <w:rsid w:val="002A68B6"/>
    <w:rsid w:val="002A6A2B"/>
    <w:rsid w:val="002A737E"/>
    <w:rsid w:val="002A7662"/>
    <w:rsid w:val="002A76F6"/>
    <w:rsid w:val="002A7908"/>
    <w:rsid w:val="002A7F11"/>
    <w:rsid w:val="002B00A4"/>
    <w:rsid w:val="002B062A"/>
    <w:rsid w:val="002B0713"/>
    <w:rsid w:val="002B1456"/>
    <w:rsid w:val="002B2470"/>
    <w:rsid w:val="002B2CCB"/>
    <w:rsid w:val="002B2F28"/>
    <w:rsid w:val="002B2F50"/>
    <w:rsid w:val="002B3162"/>
    <w:rsid w:val="002B3561"/>
    <w:rsid w:val="002B35A6"/>
    <w:rsid w:val="002B3E17"/>
    <w:rsid w:val="002B40B5"/>
    <w:rsid w:val="002B46E8"/>
    <w:rsid w:val="002B485C"/>
    <w:rsid w:val="002B4BE2"/>
    <w:rsid w:val="002B4C65"/>
    <w:rsid w:val="002B59D6"/>
    <w:rsid w:val="002B5FD7"/>
    <w:rsid w:val="002B631A"/>
    <w:rsid w:val="002B6B36"/>
    <w:rsid w:val="002B71ED"/>
    <w:rsid w:val="002B7B3A"/>
    <w:rsid w:val="002B7B98"/>
    <w:rsid w:val="002B7D8D"/>
    <w:rsid w:val="002B7E58"/>
    <w:rsid w:val="002C13D1"/>
    <w:rsid w:val="002C156F"/>
    <w:rsid w:val="002C1888"/>
    <w:rsid w:val="002C1CD5"/>
    <w:rsid w:val="002C241E"/>
    <w:rsid w:val="002C2491"/>
    <w:rsid w:val="002C24BB"/>
    <w:rsid w:val="002C24D4"/>
    <w:rsid w:val="002C27D1"/>
    <w:rsid w:val="002C2E5A"/>
    <w:rsid w:val="002C34D0"/>
    <w:rsid w:val="002C3F4A"/>
    <w:rsid w:val="002C42D5"/>
    <w:rsid w:val="002C4393"/>
    <w:rsid w:val="002C44F7"/>
    <w:rsid w:val="002C4518"/>
    <w:rsid w:val="002C4A49"/>
    <w:rsid w:val="002C4F50"/>
    <w:rsid w:val="002C52C3"/>
    <w:rsid w:val="002C5534"/>
    <w:rsid w:val="002C5720"/>
    <w:rsid w:val="002C58C5"/>
    <w:rsid w:val="002C59A7"/>
    <w:rsid w:val="002C6234"/>
    <w:rsid w:val="002C6263"/>
    <w:rsid w:val="002C63EA"/>
    <w:rsid w:val="002C69D7"/>
    <w:rsid w:val="002C6F81"/>
    <w:rsid w:val="002C7082"/>
    <w:rsid w:val="002C7267"/>
    <w:rsid w:val="002C7AF1"/>
    <w:rsid w:val="002D0762"/>
    <w:rsid w:val="002D0911"/>
    <w:rsid w:val="002D1143"/>
    <w:rsid w:val="002D176D"/>
    <w:rsid w:val="002D220F"/>
    <w:rsid w:val="002D2484"/>
    <w:rsid w:val="002D2AF6"/>
    <w:rsid w:val="002D2BD3"/>
    <w:rsid w:val="002D3912"/>
    <w:rsid w:val="002D3BFE"/>
    <w:rsid w:val="002D3F73"/>
    <w:rsid w:val="002D4361"/>
    <w:rsid w:val="002D445E"/>
    <w:rsid w:val="002D4D0B"/>
    <w:rsid w:val="002D5480"/>
    <w:rsid w:val="002D54F0"/>
    <w:rsid w:val="002D5CDC"/>
    <w:rsid w:val="002D6918"/>
    <w:rsid w:val="002D6B37"/>
    <w:rsid w:val="002D7778"/>
    <w:rsid w:val="002D7FCE"/>
    <w:rsid w:val="002E0574"/>
    <w:rsid w:val="002E059F"/>
    <w:rsid w:val="002E0DBC"/>
    <w:rsid w:val="002E0E93"/>
    <w:rsid w:val="002E11E7"/>
    <w:rsid w:val="002E1C48"/>
    <w:rsid w:val="002E1D0C"/>
    <w:rsid w:val="002E356C"/>
    <w:rsid w:val="002E364B"/>
    <w:rsid w:val="002E387D"/>
    <w:rsid w:val="002E4A6A"/>
    <w:rsid w:val="002E5AE6"/>
    <w:rsid w:val="002E5BD8"/>
    <w:rsid w:val="002E6112"/>
    <w:rsid w:val="002E6609"/>
    <w:rsid w:val="002E67BC"/>
    <w:rsid w:val="002E729B"/>
    <w:rsid w:val="002E7716"/>
    <w:rsid w:val="002E7B89"/>
    <w:rsid w:val="002E7E58"/>
    <w:rsid w:val="002F0945"/>
    <w:rsid w:val="002F09CA"/>
    <w:rsid w:val="002F0DA1"/>
    <w:rsid w:val="002F1AE6"/>
    <w:rsid w:val="002F1F90"/>
    <w:rsid w:val="002F24B9"/>
    <w:rsid w:val="002F2B48"/>
    <w:rsid w:val="002F2BF7"/>
    <w:rsid w:val="002F30F3"/>
    <w:rsid w:val="002F33FA"/>
    <w:rsid w:val="002F35F7"/>
    <w:rsid w:val="002F3D7E"/>
    <w:rsid w:val="002F556B"/>
    <w:rsid w:val="002F5570"/>
    <w:rsid w:val="002F5B13"/>
    <w:rsid w:val="002F5D96"/>
    <w:rsid w:val="002F66C8"/>
    <w:rsid w:val="002F6C68"/>
    <w:rsid w:val="002F6DDC"/>
    <w:rsid w:val="002F7C55"/>
    <w:rsid w:val="002F7E55"/>
    <w:rsid w:val="00300273"/>
    <w:rsid w:val="00300668"/>
    <w:rsid w:val="003008AD"/>
    <w:rsid w:val="003008C7"/>
    <w:rsid w:val="00300EA9"/>
    <w:rsid w:val="00301D1E"/>
    <w:rsid w:val="003028DC"/>
    <w:rsid w:val="00302CB9"/>
    <w:rsid w:val="00303854"/>
    <w:rsid w:val="00303B22"/>
    <w:rsid w:val="0030427C"/>
    <w:rsid w:val="00304E0B"/>
    <w:rsid w:val="0030542A"/>
    <w:rsid w:val="00305BE0"/>
    <w:rsid w:val="003061F2"/>
    <w:rsid w:val="00306BA0"/>
    <w:rsid w:val="00306D06"/>
    <w:rsid w:val="00307C41"/>
    <w:rsid w:val="00310234"/>
    <w:rsid w:val="00310939"/>
    <w:rsid w:val="003117ED"/>
    <w:rsid w:val="003123DF"/>
    <w:rsid w:val="00312B1A"/>
    <w:rsid w:val="0031388A"/>
    <w:rsid w:val="003139E9"/>
    <w:rsid w:val="00314862"/>
    <w:rsid w:val="0031512B"/>
    <w:rsid w:val="00315806"/>
    <w:rsid w:val="00317BAB"/>
    <w:rsid w:val="003203BD"/>
    <w:rsid w:val="00320445"/>
    <w:rsid w:val="00320461"/>
    <w:rsid w:val="00320D37"/>
    <w:rsid w:val="00321757"/>
    <w:rsid w:val="00321D95"/>
    <w:rsid w:val="003229C3"/>
    <w:rsid w:val="00322CB4"/>
    <w:rsid w:val="0032338E"/>
    <w:rsid w:val="00323507"/>
    <w:rsid w:val="003235C5"/>
    <w:rsid w:val="003235F1"/>
    <w:rsid w:val="003244C9"/>
    <w:rsid w:val="003249C4"/>
    <w:rsid w:val="00325D1D"/>
    <w:rsid w:val="00325E42"/>
    <w:rsid w:val="00325FEF"/>
    <w:rsid w:val="0032664D"/>
    <w:rsid w:val="003270FC"/>
    <w:rsid w:val="0032710E"/>
    <w:rsid w:val="00327B49"/>
    <w:rsid w:val="003302C3"/>
    <w:rsid w:val="00330A4B"/>
    <w:rsid w:val="0033110B"/>
    <w:rsid w:val="00331BCE"/>
    <w:rsid w:val="003320AE"/>
    <w:rsid w:val="003325F5"/>
    <w:rsid w:val="00332688"/>
    <w:rsid w:val="003327BB"/>
    <w:rsid w:val="00332AB0"/>
    <w:rsid w:val="0033375A"/>
    <w:rsid w:val="00333984"/>
    <w:rsid w:val="00334320"/>
    <w:rsid w:val="00334E7A"/>
    <w:rsid w:val="00335203"/>
    <w:rsid w:val="0033611D"/>
    <w:rsid w:val="00336275"/>
    <w:rsid w:val="003364C6"/>
    <w:rsid w:val="00336B8A"/>
    <w:rsid w:val="00337E2D"/>
    <w:rsid w:val="00340474"/>
    <w:rsid w:val="00340AB5"/>
    <w:rsid w:val="00340EF7"/>
    <w:rsid w:val="00341157"/>
    <w:rsid w:val="00341DF6"/>
    <w:rsid w:val="0034215B"/>
    <w:rsid w:val="00342418"/>
    <w:rsid w:val="0034294E"/>
    <w:rsid w:val="0034341A"/>
    <w:rsid w:val="0034394C"/>
    <w:rsid w:val="00343A8B"/>
    <w:rsid w:val="00343EF1"/>
    <w:rsid w:val="00343F7F"/>
    <w:rsid w:val="0034477F"/>
    <w:rsid w:val="003448A8"/>
    <w:rsid w:val="00344C80"/>
    <w:rsid w:val="00346939"/>
    <w:rsid w:val="00346F21"/>
    <w:rsid w:val="0034719E"/>
    <w:rsid w:val="00347411"/>
    <w:rsid w:val="003474C4"/>
    <w:rsid w:val="003500B8"/>
    <w:rsid w:val="00350430"/>
    <w:rsid w:val="0035055F"/>
    <w:rsid w:val="00350DF4"/>
    <w:rsid w:val="00350F69"/>
    <w:rsid w:val="00351301"/>
    <w:rsid w:val="003518EB"/>
    <w:rsid w:val="0035389B"/>
    <w:rsid w:val="00354472"/>
    <w:rsid w:val="00355D27"/>
    <w:rsid w:val="00355D42"/>
    <w:rsid w:val="0035642D"/>
    <w:rsid w:val="00357056"/>
    <w:rsid w:val="003578DE"/>
    <w:rsid w:val="00357E2C"/>
    <w:rsid w:val="00357E7B"/>
    <w:rsid w:val="00360F1C"/>
    <w:rsid w:val="00360FA1"/>
    <w:rsid w:val="00361AAA"/>
    <w:rsid w:val="00362FCC"/>
    <w:rsid w:val="0036304B"/>
    <w:rsid w:val="003634D0"/>
    <w:rsid w:val="00363D15"/>
    <w:rsid w:val="00363F62"/>
    <w:rsid w:val="00364523"/>
    <w:rsid w:val="00364820"/>
    <w:rsid w:val="00364A8C"/>
    <w:rsid w:val="00364CD5"/>
    <w:rsid w:val="00365685"/>
    <w:rsid w:val="003659A7"/>
    <w:rsid w:val="00365AD7"/>
    <w:rsid w:val="003663BB"/>
    <w:rsid w:val="003678A0"/>
    <w:rsid w:val="00370963"/>
    <w:rsid w:val="00370A49"/>
    <w:rsid w:val="00370A6F"/>
    <w:rsid w:val="00370DF6"/>
    <w:rsid w:val="0037110E"/>
    <w:rsid w:val="003711EF"/>
    <w:rsid w:val="003712D9"/>
    <w:rsid w:val="00372455"/>
    <w:rsid w:val="00372850"/>
    <w:rsid w:val="00372AD5"/>
    <w:rsid w:val="00372DA9"/>
    <w:rsid w:val="003733BF"/>
    <w:rsid w:val="00373F51"/>
    <w:rsid w:val="0037420B"/>
    <w:rsid w:val="00374670"/>
    <w:rsid w:val="0037556F"/>
    <w:rsid w:val="00376099"/>
    <w:rsid w:val="003762B1"/>
    <w:rsid w:val="00380482"/>
    <w:rsid w:val="0038057D"/>
    <w:rsid w:val="00380672"/>
    <w:rsid w:val="003807B7"/>
    <w:rsid w:val="00380B6A"/>
    <w:rsid w:val="00380DDC"/>
    <w:rsid w:val="003811D1"/>
    <w:rsid w:val="00381519"/>
    <w:rsid w:val="00382850"/>
    <w:rsid w:val="00382878"/>
    <w:rsid w:val="00382CEA"/>
    <w:rsid w:val="0038372E"/>
    <w:rsid w:val="0038408A"/>
    <w:rsid w:val="00385273"/>
    <w:rsid w:val="003863F6"/>
    <w:rsid w:val="00386659"/>
    <w:rsid w:val="00386D60"/>
    <w:rsid w:val="00387F62"/>
    <w:rsid w:val="00390B80"/>
    <w:rsid w:val="00390B83"/>
    <w:rsid w:val="00390E55"/>
    <w:rsid w:val="00391077"/>
    <w:rsid w:val="0039114B"/>
    <w:rsid w:val="0039156A"/>
    <w:rsid w:val="00391BA2"/>
    <w:rsid w:val="003923E7"/>
    <w:rsid w:val="003940BD"/>
    <w:rsid w:val="00394728"/>
    <w:rsid w:val="00394732"/>
    <w:rsid w:val="00394DE2"/>
    <w:rsid w:val="0039503E"/>
    <w:rsid w:val="003953C6"/>
    <w:rsid w:val="00395F45"/>
    <w:rsid w:val="00396E34"/>
    <w:rsid w:val="003A03EE"/>
    <w:rsid w:val="003A04E4"/>
    <w:rsid w:val="003A0A5E"/>
    <w:rsid w:val="003A11FE"/>
    <w:rsid w:val="003A130E"/>
    <w:rsid w:val="003A1689"/>
    <w:rsid w:val="003A1B0E"/>
    <w:rsid w:val="003A1E93"/>
    <w:rsid w:val="003A33D0"/>
    <w:rsid w:val="003A36A7"/>
    <w:rsid w:val="003A3CCA"/>
    <w:rsid w:val="003A40F0"/>
    <w:rsid w:val="003A4A4B"/>
    <w:rsid w:val="003A4D5A"/>
    <w:rsid w:val="003A4DB0"/>
    <w:rsid w:val="003A51D1"/>
    <w:rsid w:val="003A5DAF"/>
    <w:rsid w:val="003A5F01"/>
    <w:rsid w:val="003A6574"/>
    <w:rsid w:val="003A6B40"/>
    <w:rsid w:val="003A71D2"/>
    <w:rsid w:val="003B047A"/>
    <w:rsid w:val="003B0A39"/>
    <w:rsid w:val="003B0D60"/>
    <w:rsid w:val="003B1026"/>
    <w:rsid w:val="003B12AF"/>
    <w:rsid w:val="003B2122"/>
    <w:rsid w:val="003B248A"/>
    <w:rsid w:val="003B2D6A"/>
    <w:rsid w:val="003B3245"/>
    <w:rsid w:val="003B32B1"/>
    <w:rsid w:val="003B4365"/>
    <w:rsid w:val="003B4670"/>
    <w:rsid w:val="003B4706"/>
    <w:rsid w:val="003B510E"/>
    <w:rsid w:val="003B5847"/>
    <w:rsid w:val="003B5A68"/>
    <w:rsid w:val="003B62F7"/>
    <w:rsid w:val="003B6B35"/>
    <w:rsid w:val="003B72AC"/>
    <w:rsid w:val="003B76AB"/>
    <w:rsid w:val="003B77FB"/>
    <w:rsid w:val="003B7A0D"/>
    <w:rsid w:val="003C0151"/>
    <w:rsid w:val="003C030A"/>
    <w:rsid w:val="003C042B"/>
    <w:rsid w:val="003C088A"/>
    <w:rsid w:val="003C0DA9"/>
    <w:rsid w:val="003C1076"/>
    <w:rsid w:val="003C19E5"/>
    <w:rsid w:val="003C2013"/>
    <w:rsid w:val="003C2249"/>
    <w:rsid w:val="003C303F"/>
    <w:rsid w:val="003C3C54"/>
    <w:rsid w:val="003C445A"/>
    <w:rsid w:val="003C5025"/>
    <w:rsid w:val="003C5102"/>
    <w:rsid w:val="003C579B"/>
    <w:rsid w:val="003C7632"/>
    <w:rsid w:val="003C7891"/>
    <w:rsid w:val="003D01E8"/>
    <w:rsid w:val="003D0433"/>
    <w:rsid w:val="003D0A85"/>
    <w:rsid w:val="003D0D16"/>
    <w:rsid w:val="003D1C12"/>
    <w:rsid w:val="003D3B1F"/>
    <w:rsid w:val="003D42CC"/>
    <w:rsid w:val="003D50DA"/>
    <w:rsid w:val="003D5486"/>
    <w:rsid w:val="003D59F0"/>
    <w:rsid w:val="003D5A0B"/>
    <w:rsid w:val="003D5AFC"/>
    <w:rsid w:val="003D5D7A"/>
    <w:rsid w:val="003D5DAC"/>
    <w:rsid w:val="003D5DCA"/>
    <w:rsid w:val="003D706D"/>
    <w:rsid w:val="003D7C10"/>
    <w:rsid w:val="003E0044"/>
    <w:rsid w:val="003E03E0"/>
    <w:rsid w:val="003E1536"/>
    <w:rsid w:val="003E1790"/>
    <w:rsid w:val="003E2189"/>
    <w:rsid w:val="003E340D"/>
    <w:rsid w:val="003E39DB"/>
    <w:rsid w:val="003E3AE4"/>
    <w:rsid w:val="003E403B"/>
    <w:rsid w:val="003E44C0"/>
    <w:rsid w:val="003E4C2E"/>
    <w:rsid w:val="003E4C39"/>
    <w:rsid w:val="003E504C"/>
    <w:rsid w:val="003E5758"/>
    <w:rsid w:val="003E5BCE"/>
    <w:rsid w:val="003E5C0D"/>
    <w:rsid w:val="003E6924"/>
    <w:rsid w:val="003E694A"/>
    <w:rsid w:val="003E6AB6"/>
    <w:rsid w:val="003E6BB4"/>
    <w:rsid w:val="003E6C5B"/>
    <w:rsid w:val="003E6EBB"/>
    <w:rsid w:val="003E7159"/>
    <w:rsid w:val="003E7642"/>
    <w:rsid w:val="003E7AF6"/>
    <w:rsid w:val="003F036E"/>
    <w:rsid w:val="003F05A8"/>
    <w:rsid w:val="003F0B23"/>
    <w:rsid w:val="003F0D89"/>
    <w:rsid w:val="003F0E03"/>
    <w:rsid w:val="003F0E87"/>
    <w:rsid w:val="003F103C"/>
    <w:rsid w:val="003F106D"/>
    <w:rsid w:val="003F187E"/>
    <w:rsid w:val="003F2529"/>
    <w:rsid w:val="003F2C07"/>
    <w:rsid w:val="003F2DC2"/>
    <w:rsid w:val="003F3565"/>
    <w:rsid w:val="003F3F40"/>
    <w:rsid w:val="003F3F5C"/>
    <w:rsid w:val="003F5E55"/>
    <w:rsid w:val="003F6927"/>
    <w:rsid w:val="003F6946"/>
    <w:rsid w:val="003F73F5"/>
    <w:rsid w:val="003F781B"/>
    <w:rsid w:val="003F79B7"/>
    <w:rsid w:val="00400929"/>
    <w:rsid w:val="00400AAE"/>
    <w:rsid w:val="0040180C"/>
    <w:rsid w:val="0040186A"/>
    <w:rsid w:val="00401AE6"/>
    <w:rsid w:val="00401F5C"/>
    <w:rsid w:val="004022DD"/>
    <w:rsid w:val="00402CEA"/>
    <w:rsid w:val="00403022"/>
    <w:rsid w:val="00403677"/>
    <w:rsid w:val="00403FAC"/>
    <w:rsid w:val="0040428C"/>
    <w:rsid w:val="00404601"/>
    <w:rsid w:val="004049EE"/>
    <w:rsid w:val="00405772"/>
    <w:rsid w:val="00405991"/>
    <w:rsid w:val="00405C3B"/>
    <w:rsid w:val="00406287"/>
    <w:rsid w:val="004064F2"/>
    <w:rsid w:val="0040674C"/>
    <w:rsid w:val="00406E25"/>
    <w:rsid w:val="00406F44"/>
    <w:rsid w:val="0040704A"/>
    <w:rsid w:val="00407863"/>
    <w:rsid w:val="00407A15"/>
    <w:rsid w:val="0041059F"/>
    <w:rsid w:val="004109E2"/>
    <w:rsid w:val="004116C1"/>
    <w:rsid w:val="00411C83"/>
    <w:rsid w:val="004120FA"/>
    <w:rsid w:val="00412371"/>
    <w:rsid w:val="00412916"/>
    <w:rsid w:val="0041295F"/>
    <w:rsid w:val="00414E87"/>
    <w:rsid w:val="00414F0E"/>
    <w:rsid w:val="00415098"/>
    <w:rsid w:val="0041580B"/>
    <w:rsid w:val="00415D20"/>
    <w:rsid w:val="004160EB"/>
    <w:rsid w:val="00416A26"/>
    <w:rsid w:val="0041766B"/>
    <w:rsid w:val="00417A97"/>
    <w:rsid w:val="00417E1F"/>
    <w:rsid w:val="00420070"/>
    <w:rsid w:val="00420F10"/>
    <w:rsid w:val="00420F5E"/>
    <w:rsid w:val="0042371D"/>
    <w:rsid w:val="0042388E"/>
    <w:rsid w:val="0042413C"/>
    <w:rsid w:val="004241E6"/>
    <w:rsid w:val="004245F9"/>
    <w:rsid w:val="00424A9C"/>
    <w:rsid w:val="00424AC1"/>
    <w:rsid w:val="0042558D"/>
    <w:rsid w:val="00425F6B"/>
    <w:rsid w:val="00426087"/>
    <w:rsid w:val="00426104"/>
    <w:rsid w:val="0042616D"/>
    <w:rsid w:val="00426D17"/>
    <w:rsid w:val="00426DB3"/>
    <w:rsid w:val="00426FCA"/>
    <w:rsid w:val="00426FE0"/>
    <w:rsid w:val="004271CC"/>
    <w:rsid w:val="00427778"/>
    <w:rsid w:val="0043015F"/>
    <w:rsid w:val="004303A7"/>
    <w:rsid w:val="00430BEC"/>
    <w:rsid w:val="00431238"/>
    <w:rsid w:val="00431B1D"/>
    <w:rsid w:val="00431D7C"/>
    <w:rsid w:val="00431DFB"/>
    <w:rsid w:val="00431DFE"/>
    <w:rsid w:val="00432529"/>
    <w:rsid w:val="00432655"/>
    <w:rsid w:val="004328A8"/>
    <w:rsid w:val="00432E42"/>
    <w:rsid w:val="00433527"/>
    <w:rsid w:val="00433EE2"/>
    <w:rsid w:val="00433FA7"/>
    <w:rsid w:val="004355BE"/>
    <w:rsid w:val="004357AC"/>
    <w:rsid w:val="004359AB"/>
    <w:rsid w:val="00435BE5"/>
    <w:rsid w:val="004364A3"/>
    <w:rsid w:val="00436D70"/>
    <w:rsid w:val="00436E65"/>
    <w:rsid w:val="00437295"/>
    <w:rsid w:val="0043785D"/>
    <w:rsid w:val="00437A54"/>
    <w:rsid w:val="004407A0"/>
    <w:rsid w:val="004407E6"/>
    <w:rsid w:val="00440B4B"/>
    <w:rsid w:val="00440F7C"/>
    <w:rsid w:val="00440F98"/>
    <w:rsid w:val="0044179F"/>
    <w:rsid w:val="00442204"/>
    <w:rsid w:val="0044246B"/>
    <w:rsid w:val="004426B0"/>
    <w:rsid w:val="00442D45"/>
    <w:rsid w:val="00443EDB"/>
    <w:rsid w:val="004440E4"/>
    <w:rsid w:val="00444367"/>
    <w:rsid w:val="0044505D"/>
    <w:rsid w:val="00445791"/>
    <w:rsid w:val="00445805"/>
    <w:rsid w:val="00446820"/>
    <w:rsid w:val="00446FBF"/>
    <w:rsid w:val="00447C80"/>
    <w:rsid w:val="00447FB0"/>
    <w:rsid w:val="004500CE"/>
    <w:rsid w:val="00450194"/>
    <w:rsid w:val="004505D3"/>
    <w:rsid w:val="004508EE"/>
    <w:rsid w:val="0045091A"/>
    <w:rsid w:val="00450D68"/>
    <w:rsid w:val="004510CA"/>
    <w:rsid w:val="00452206"/>
    <w:rsid w:val="00452AC5"/>
    <w:rsid w:val="00452BB6"/>
    <w:rsid w:val="00453206"/>
    <w:rsid w:val="004541CA"/>
    <w:rsid w:val="00454F25"/>
    <w:rsid w:val="00455501"/>
    <w:rsid w:val="00455931"/>
    <w:rsid w:val="00455B4F"/>
    <w:rsid w:val="00456F75"/>
    <w:rsid w:val="00457017"/>
    <w:rsid w:val="00457328"/>
    <w:rsid w:val="00457879"/>
    <w:rsid w:val="004579F3"/>
    <w:rsid w:val="00457A0C"/>
    <w:rsid w:val="004602B2"/>
    <w:rsid w:val="004606BA"/>
    <w:rsid w:val="00460727"/>
    <w:rsid w:val="00460F43"/>
    <w:rsid w:val="0046134D"/>
    <w:rsid w:val="0046157A"/>
    <w:rsid w:val="00461690"/>
    <w:rsid w:val="004618D0"/>
    <w:rsid w:val="00461ACB"/>
    <w:rsid w:val="00461D76"/>
    <w:rsid w:val="004620A4"/>
    <w:rsid w:val="0046220C"/>
    <w:rsid w:val="0046233D"/>
    <w:rsid w:val="00462600"/>
    <w:rsid w:val="0046298A"/>
    <w:rsid w:val="00462A1E"/>
    <w:rsid w:val="0046320D"/>
    <w:rsid w:val="0046337D"/>
    <w:rsid w:val="00463A71"/>
    <w:rsid w:val="00463AA4"/>
    <w:rsid w:val="00464018"/>
    <w:rsid w:val="00464620"/>
    <w:rsid w:val="00464AF0"/>
    <w:rsid w:val="004654D9"/>
    <w:rsid w:val="00465B42"/>
    <w:rsid w:val="00465C96"/>
    <w:rsid w:val="00465DF9"/>
    <w:rsid w:val="00466273"/>
    <w:rsid w:val="004679F7"/>
    <w:rsid w:val="0047012C"/>
    <w:rsid w:val="00470BEA"/>
    <w:rsid w:val="00471090"/>
    <w:rsid w:val="004710E5"/>
    <w:rsid w:val="0047251A"/>
    <w:rsid w:val="00472A55"/>
    <w:rsid w:val="004734DA"/>
    <w:rsid w:val="00474DD4"/>
    <w:rsid w:val="00475000"/>
    <w:rsid w:val="00475527"/>
    <w:rsid w:val="0047562B"/>
    <w:rsid w:val="00475ECF"/>
    <w:rsid w:val="004771F1"/>
    <w:rsid w:val="0047768E"/>
    <w:rsid w:val="004778E6"/>
    <w:rsid w:val="00477EAE"/>
    <w:rsid w:val="00480C2D"/>
    <w:rsid w:val="00480D5A"/>
    <w:rsid w:val="0048123F"/>
    <w:rsid w:val="004814D0"/>
    <w:rsid w:val="00481517"/>
    <w:rsid w:val="0048172A"/>
    <w:rsid w:val="00482747"/>
    <w:rsid w:val="004828B1"/>
    <w:rsid w:val="00482BF1"/>
    <w:rsid w:val="00482ED0"/>
    <w:rsid w:val="0048517C"/>
    <w:rsid w:val="0048537D"/>
    <w:rsid w:val="00485C04"/>
    <w:rsid w:val="00485DC4"/>
    <w:rsid w:val="0048760E"/>
    <w:rsid w:val="00490308"/>
    <w:rsid w:val="00490381"/>
    <w:rsid w:val="0049048F"/>
    <w:rsid w:val="00490686"/>
    <w:rsid w:val="004909C9"/>
    <w:rsid w:val="00490C78"/>
    <w:rsid w:val="00490FF8"/>
    <w:rsid w:val="00491472"/>
    <w:rsid w:val="00491513"/>
    <w:rsid w:val="004933B2"/>
    <w:rsid w:val="004935CD"/>
    <w:rsid w:val="004939B3"/>
    <w:rsid w:val="00493BAC"/>
    <w:rsid w:val="004942D5"/>
    <w:rsid w:val="00494D6D"/>
    <w:rsid w:val="00495576"/>
    <w:rsid w:val="00496EE1"/>
    <w:rsid w:val="004A16E2"/>
    <w:rsid w:val="004A2027"/>
    <w:rsid w:val="004A2421"/>
    <w:rsid w:val="004A27B5"/>
    <w:rsid w:val="004A2A23"/>
    <w:rsid w:val="004A2CEB"/>
    <w:rsid w:val="004A343E"/>
    <w:rsid w:val="004A4600"/>
    <w:rsid w:val="004A477E"/>
    <w:rsid w:val="004A51FB"/>
    <w:rsid w:val="004A57AF"/>
    <w:rsid w:val="004A5B6D"/>
    <w:rsid w:val="004A5E94"/>
    <w:rsid w:val="004A6457"/>
    <w:rsid w:val="004A6F5C"/>
    <w:rsid w:val="004A6F8B"/>
    <w:rsid w:val="004A71F5"/>
    <w:rsid w:val="004A76C4"/>
    <w:rsid w:val="004A7725"/>
    <w:rsid w:val="004A7927"/>
    <w:rsid w:val="004A7B3A"/>
    <w:rsid w:val="004A7DB5"/>
    <w:rsid w:val="004B00FC"/>
    <w:rsid w:val="004B1061"/>
    <w:rsid w:val="004B1641"/>
    <w:rsid w:val="004B1ACD"/>
    <w:rsid w:val="004B2083"/>
    <w:rsid w:val="004B2560"/>
    <w:rsid w:val="004B25B2"/>
    <w:rsid w:val="004B2667"/>
    <w:rsid w:val="004B27A6"/>
    <w:rsid w:val="004B324A"/>
    <w:rsid w:val="004B3408"/>
    <w:rsid w:val="004B37D1"/>
    <w:rsid w:val="004B3827"/>
    <w:rsid w:val="004B3984"/>
    <w:rsid w:val="004B3FDE"/>
    <w:rsid w:val="004B4DE2"/>
    <w:rsid w:val="004B51C1"/>
    <w:rsid w:val="004B59F5"/>
    <w:rsid w:val="004B5AA3"/>
    <w:rsid w:val="004B6343"/>
    <w:rsid w:val="004B691F"/>
    <w:rsid w:val="004B71F5"/>
    <w:rsid w:val="004B760D"/>
    <w:rsid w:val="004B77B6"/>
    <w:rsid w:val="004B77FA"/>
    <w:rsid w:val="004B78C2"/>
    <w:rsid w:val="004B7D2D"/>
    <w:rsid w:val="004B7D34"/>
    <w:rsid w:val="004B7D66"/>
    <w:rsid w:val="004C010E"/>
    <w:rsid w:val="004C01AD"/>
    <w:rsid w:val="004C021D"/>
    <w:rsid w:val="004C07B7"/>
    <w:rsid w:val="004C197D"/>
    <w:rsid w:val="004C1A0B"/>
    <w:rsid w:val="004C209B"/>
    <w:rsid w:val="004C2CD4"/>
    <w:rsid w:val="004C3AD9"/>
    <w:rsid w:val="004C42DC"/>
    <w:rsid w:val="004C46CF"/>
    <w:rsid w:val="004C4E74"/>
    <w:rsid w:val="004C4E94"/>
    <w:rsid w:val="004C5376"/>
    <w:rsid w:val="004C5D3D"/>
    <w:rsid w:val="004C6891"/>
    <w:rsid w:val="004C7126"/>
    <w:rsid w:val="004C7237"/>
    <w:rsid w:val="004D0058"/>
    <w:rsid w:val="004D010A"/>
    <w:rsid w:val="004D05A4"/>
    <w:rsid w:val="004D07BD"/>
    <w:rsid w:val="004D090F"/>
    <w:rsid w:val="004D0B55"/>
    <w:rsid w:val="004D14D3"/>
    <w:rsid w:val="004D1A14"/>
    <w:rsid w:val="004D1C1C"/>
    <w:rsid w:val="004D1DBB"/>
    <w:rsid w:val="004D1EDD"/>
    <w:rsid w:val="004D20F8"/>
    <w:rsid w:val="004D3758"/>
    <w:rsid w:val="004D39B0"/>
    <w:rsid w:val="004D3A73"/>
    <w:rsid w:val="004D3A79"/>
    <w:rsid w:val="004D3AD8"/>
    <w:rsid w:val="004D40E7"/>
    <w:rsid w:val="004D4382"/>
    <w:rsid w:val="004D48AC"/>
    <w:rsid w:val="004D5F9E"/>
    <w:rsid w:val="004D6184"/>
    <w:rsid w:val="004D6561"/>
    <w:rsid w:val="004D6B22"/>
    <w:rsid w:val="004D7CCE"/>
    <w:rsid w:val="004E0828"/>
    <w:rsid w:val="004E0D89"/>
    <w:rsid w:val="004E0E2F"/>
    <w:rsid w:val="004E205A"/>
    <w:rsid w:val="004E27C5"/>
    <w:rsid w:val="004E27D2"/>
    <w:rsid w:val="004E2933"/>
    <w:rsid w:val="004E31C0"/>
    <w:rsid w:val="004E3546"/>
    <w:rsid w:val="004E3D9D"/>
    <w:rsid w:val="004E4DC6"/>
    <w:rsid w:val="004E516B"/>
    <w:rsid w:val="004E6DE1"/>
    <w:rsid w:val="004E7485"/>
    <w:rsid w:val="004E748B"/>
    <w:rsid w:val="004F05BF"/>
    <w:rsid w:val="004F08A0"/>
    <w:rsid w:val="004F0B87"/>
    <w:rsid w:val="004F10ED"/>
    <w:rsid w:val="004F1F93"/>
    <w:rsid w:val="004F2328"/>
    <w:rsid w:val="004F261E"/>
    <w:rsid w:val="004F39A2"/>
    <w:rsid w:val="004F3AE7"/>
    <w:rsid w:val="004F3B24"/>
    <w:rsid w:val="004F3DCC"/>
    <w:rsid w:val="004F403C"/>
    <w:rsid w:val="004F4501"/>
    <w:rsid w:val="004F4518"/>
    <w:rsid w:val="004F4526"/>
    <w:rsid w:val="004F4565"/>
    <w:rsid w:val="004F4808"/>
    <w:rsid w:val="004F4D5A"/>
    <w:rsid w:val="004F51D5"/>
    <w:rsid w:val="004F5A57"/>
    <w:rsid w:val="004F6BE1"/>
    <w:rsid w:val="004F6BF4"/>
    <w:rsid w:val="004F75A7"/>
    <w:rsid w:val="00500089"/>
    <w:rsid w:val="00500300"/>
    <w:rsid w:val="0050120D"/>
    <w:rsid w:val="00501ABF"/>
    <w:rsid w:val="00501DE2"/>
    <w:rsid w:val="0050227C"/>
    <w:rsid w:val="005022A0"/>
    <w:rsid w:val="00502398"/>
    <w:rsid w:val="005025FF"/>
    <w:rsid w:val="00502D0F"/>
    <w:rsid w:val="00502EDE"/>
    <w:rsid w:val="005032A2"/>
    <w:rsid w:val="005037E9"/>
    <w:rsid w:val="00503999"/>
    <w:rsid w:val="00503D64"/>
    <w:rsid w:val="00503E32"/>
    <w:rsid w:val="005047CB"/>
    <w:rsid w:val="00504B59"/>
    <w:rsid w:val="00505027"/>
    <w:rsid w:val="0050575F"/>
    <w:rsid w:val="00506002"/>
    <w:rsid w:val="0050642C"/>
    <w:rsid w:val="00506DF2"/>
    <w:rsid w:val="00506E30"/>
    <w:rsid w:val="00510163"/>
    <w:rsid w:val="005101AC"/>
    <w:rsid w:val="00510C90"/>
    <w:rsid w:val="005110BB"/>
    <w:rsid w:val="005115F5"/>
    <w:rsid w:val="00511CD3"/>
    <w:rsid w:val="0051217F"/>
    <w:rsid w:val="0051221C"/>
    <w:rsid w:val="0051222A"/>
    <w:rsid w:val="00512473"/>
    <w:rsid w:val="00512D07"/>
    <w:rsid w:val="005131E0"/>
    <w:rsid w:val="00513899"/>
    <w:rsid w:val="00513AC6"/>
    <w:rsid w:val="0051438F"/>
    <w:rsid w:val="0051503E"/>
    <w:rsid w:val="00515AA8"/>
    <w:rsid w:val="00515D1B"/>
    <w:rsid w:val="00515F1B"/>
    <w:rsid w:val="00516061"/>
    <w:rsid w:val="00516098"/>
    <w:rsid w:val="00516233"/>
    <w:rsid w:val="0051630F"/>
    <w:rsid w:val="005163F4"/>
    <w:rsid w:val="0051654C"/>
    <w:rsid w:val="0051660A"/>
    <w:rsid w:val="005168D3"/>
    <w:rsid w:val="005176C4"/>
    <w:rsid w:val="00517890"/>
    <w:rsid w:val="00517C82"/>
    <w:rsid w:val="0052021F"/>
    <w:rsid w:val="00520791"/>
    <w:rsid w:val="00520F6A"/>
    <w:rsid w:val="00521732"/>
    <w:rsid w:val="005219DF"/>
    <w:rsid w:val="00521DAB"/>
    <w:rsid w:val="00522383"/>
    <w:rsid w:val="00522750"/>
    <w:rsid w:val="00523346"/>
    <w:rsid w:val="00523CF5"/>
    <w:rsid w:val="00523F56"/>
    <w:rsid w:val="005242F6"/>
    <w:rsid w:val="00524C0A"/>
    <w:rsid w:val="00524F79"/>
    <w:rsid w:val="0052666D"/>
    <w:rsid w:val="00527125"/>
    <w:rsid w:val="005305BC"/>
    <w:rsid w:val="00530DC0"/>
    <w:rsid w:val="0053208A"/>
    <w:rsid w:val="00532539"/>
    <w:rsid w:val="00532911"/>
    <w:rsid w:val="00532C81"/>
    <w:rsid w:val="0053458A"/>
    <w:rsid w:val="0053488A"/>
    <w:rsid w:val="00534C4D"/>
    <w:rsid w:val="00534C9F"/>
    <w:rsid w:val="00535352"/>
    <w:rsid w:val="00535E2F"/>
    <w:rsid w:val="00536462"/>
    <w:rsid w:val="005365A7"/>
    <w:rsid w:val="0053669B"/>
    <w:rsid w:val="00536710"/>
    <w:rsid w:val="00536D41"/>
    <w:rsid w:val="0053719C"/>
    <w:rsid w:val="00537303"/>
    <w:rsid w:val="00537368"/>
    <w:rsid w:val="00537A97"/>
    <w:rsid w:val="00537FF3"/>
    <w:rsid w:val="00540228"/>
    <w:rsid w:val="005408CC"/>
    <w:rsid w:val="00540924"/>
    <w:rsid w:val="00541020"/>
    <w:rsid w:val="00541427"/>
    <w:rsid w:val="0054146B"/>
    <w:rsid w:val="00541BD2"/>
    <w:rsid w:val="00541E1C"/>
    <w:rsid w:val="00541ED8"/>
    <w:rsid w:val="0054233A"/>
    <w:rsid w:val="00542BD8"/>
    <w:rsid w:val="00542EFA"/>
    <w:rsid w:val="005433B2"/>
    <w:rsid w:val="00543729"/>
    <w:rsid w:val="00543EC4"/>
    <w:rsid w:val="00544046"/>
    <w:rsid w:val="00545279"/>
    <w:rsid w:val="00545672"/>
    <w:rsid w:val="0054591F"/>
    <w:rsid w:val="00545A75"/>
    <w:rsid w:val="00545FF9"/>
    <w:rsid w:val="00546BA4"/>
    <w:rsid w:val="00546D3E"/>
    <w:rsid w:val="0054721A"/>
    <w:rsid w:val="00547483"/>
    <w:rsid w:val="00547490"/>
    <w:rsid w:val="0054767F"/>
    <w:rsid w:val="00547BDB"/>
    <w:rsid w:val="00550098"/>
    <w:rsid w:val="005502E0"/>
    <w:rsid w:val="0055151C"/>
    <w:rsid w:val="00551D82"/>
    <w:rsid w:val="005520FE"/>
    <w:rsid w:val="00553866"/>
    <w:rsid w:val="00554092"/>
    <w:rsid w:val="00554781"/>
    <w:rsid w:val="00554BFD"/>
    <w:rsid w:val="00555941"/>
    <w:rsid w:val="00555F39"/>
    <w:rsid w:val="005563A6"/>
    <w:rsid w:val="00556632"/>
    <w:rsid w:val="00556E4A"/>
    <w:rsid w:val="00556EAE"/>
    <w:rsid w:val="00557B95"/>
    <w:rsid w:val="00557CBB"/>
    <w:rsid w:val="0056026E"/>
    <w:rsid w:val="00561C0D"/>
    <w:rsid w:val="00561FA5"/>
    <w:rsid w:val="005621BD"/>
    <w:rsid w:val="0056243B"/>
    <w:rsid w:val="005626FF"/>
    <w:rsid w:val="00562BE5"/>
    <w:rsid w:val="00563C62"/>
    <w:rsid w:val="005658B7"/>
    <w:rsid w:val="00565C72"/>
    <w:rsid w:val="00565E62"/>
    <w:rsid w:val="00565EF9"/>
    <w:rsid w:val="00566764"/>
    <w:rsid w:val="00566E9C"/>
    <w:rsid w:val="00567E19"/>
    <w:rsid w:val="00570DC3"/>
    <w:rsid w:val="00572063"/>
    <w:rsid w:val="00572361"/>
    <w:rsid w:val="005727DA"/>
    <w:rsid w:val="005728E8"/>
    <w:rsid w:val="00573512"/>
    <w:rsid w:val="00574297"/>
    <w:rsid w:val="00574B9A"/>
    <w:rsid w:val="00574CC8"/>
    <w:rsid w:val="00575405"/>
    <w:rsid w:val="005754A3"/>
    <w:rsid w:val="005762B2"/>
    <w:rsid w:val="005764A1"/>
    <w:rsid w:val="005766B8"/>
    <w:rsid w:val="00577D6A"/>
    <w:rsid w:val="0058089A"/>
    <w:rsid w:val="00580D60"/>
    <w:rsid w:val="005811EB"/>
    <w:rsid w:val="005819FD"/>
    <w:rsid w:val="00581FA0"/>
    <w:rsid w:val="00583893"/>
    <w:rsid w:val="00583987"/>
    <w:rsid w:val="00583DDE"/>
    <w:rsid w:val="00583E3E"/>
    <w:rsid w:val="00583E68"/>
    <w:rsid w:val="005844A6"/>
    <w:rsid w:val="005846FE"/>
    <w:rsid w:val="0058477A"/>
    <w:rsid w:val="00584DB8"/>
    <w:rsid w:val="00584E16"/>
    <w:rsid w:val="00584EDC"/>
    <w:rsid w:val="00585E0C"/>
    <w:rsid w:val="00585E5D"/>
    <w:rsid w:val="00586181"/>
    <w:rsid w:val="005863FF"/>
    <w:rsid w:val="00586726"/>
    <w:rsid w:val="005869E3"/>
    <w:rsid w:val="00586D16"/>
    <w:rsid w:val="005871C0"/>
    <w:rsid w:val="00587214"/>
    <w:rsid w:val="0059028F"/>
    <w:rsid w:val="005902B2"/>
    <w:rsid w:val="00590679"/>
    <w:rsid w:val="00592D41"/>
    <w:rsid w:val="00593120"/>
    <w:rsid w:val="00594279"/>
    <w:rsid w:val="0059450F"/>
    <w:rsid w:val="00594A4F"/>
    <w:rsid w:val="005954B2"/>
    <w:rsid w:val="00596F72"/>
    <w:rsid w:val="00597EB9"/>
    <w:rsid w:val="005A02D4"/>
    <w:rsid w:val="005A0FA5"/>
    <w:rsid w:val="005A1520"/>
    <w:rsid w:val="005A1E19"/>
    <w:rsid w:val="005A21E5"/>
    <w:rsid w:val="005A2337"/>
    <w:rsid w:val="005A2DC4"/>
    <w:rsid w:val="005A3063"/>
    <w:rsid w:val="005A3158"/>
    <w:rsid w:val="005A39CE"/>
    <w:rsid w:val="005A3B8F"/>
    <w:rsid w:val="005A3F88"/>
    <w:rsid w:val="005A441A"/>
    <w:rsid w:val="005A4538"/>
    <w:rsid w:val="005A4562"/>
    <w:rsid w:val="005A4715"/>
    <w:rsid w:val="005A5575"/>
    <w:rsid w:val="005A5607"/>
    <w:rsid w:val="005A5B62"/>
    <w:rsid w:val="005A62D1"/>
    <w:rsid w:val="005A651F"/>
    <w:rsid w:val="005A6AC4"/>
    <w:rsid w:val="005B037F"/>
    <w:rsid w:val="005B0595"/>
    <w:rsid w:val="005B0C95"/>
    <w:rsid w:val="005B1155"/>
    <w:rsid w:val="005B1931"/>
    <w:rsid w:val="005B1BAF"/>
    <w:rsid w:val="005B419F"/>
    <w:rsid w:val="005B4686"/>
    <w:rsid w:val="005B551F"/>
    <w:rsid w:val="005B5D03"/>
    <w:rsid w:val="005B6AD6"/>
    <w:rsid w:val="005B6B09"/>
    <w:rsid w:val="005B6E62"/>
    <w:rsid w:val="005B7090"/>
    <w:rsid w:val="005B7568"/>
    <w:rsid w:val="005B7FEE"/>
    <w:rsid w:val="005C08CC"/>
    <w:rsid w:val="005C0EA4"/>
    <w:rsid w:val="005C14C9"/>
    <w:rsid w:val="005C16D1"/>
    <w:rsid w:val="005C1952"/>
    <w:rsid w:val="005C1D62"/>
    <w:rsid w:val="005C1FF5"/>
    <w:rsid w:val="005C2620"/>
    <w:rsid w:val="005C2799"/>
    <w:rsid w:val="005C32CF"/>
    <w:rsid w:val="005C3368"/>
    <w:rsid w:val="005C397E"/>
    <w:rsid w:val="005C46D2"/>
    <w:rsid w:val="005C4D12"/>
    <w:rsid w:val="005C52DB"/>
    <w:rsid w:val="005C6271"/>
    <w:rsid w:val="005C62D4"/>
    <w:rsid w:val="005C6586"/>
    <w:rsid w:val="005C6C22"/>
    <w:rsid w:val="005C777A"/>
    <w:rsid w:val="005C7C18"/>
    <w:rsid w:val="005D018B"/>
    <w:rsid w:val="005D057E"/>
    <w:rsid w:val="005D09AD"/>
    <w:rsid w:val="005D118D"/>
    <w:rsid w:val="005D1A0C"/>
    <w:rsid w:val="005D1ACD"/>
    <w:rsid w:val="005D1AF7"/>
    <w:rsid w:val="005D1B36"/>
    <w:rsid w:val="005D1B53"/>
    <w:rsid w:val="005D21CB"/>
    <w:rsid w:val="005D3716"/>
    <w:rsid w:val="005D3FA4"/>
    <w:rsid w:val="005D40D0"/>
    <w:rsid w:val="005D541F"/>
    <w:rsid w:val="005D57A6"/>
    <w:rsid w:val="005D5FAF"/>
    <w:rsid w:val="005D606E"/>
    <w:rsid w:val="005D6541"/>
    <w:rsid w:val="005D772C"/>
    <w:rsid w:val="005D7820"/>
    <w:rsid w:val="005E008D"/>
    <w:rsid w:val="005E102E"/>
    <w:rsid w:val="005E108F"/>
    <w:rsid w:val="005E1332"/>
    <w:rsid w:val="005E1ED7"/>
    <w:rsid w:val="005E21D0"/>
    <w:rsid w:val="005E3BF0"/>
    <w:rsid w:val="005E3C5F"/>
    <w:rsid w:val="005E3D6A"/>
    <w:rsid w:val="005E436F"/>
    <w:rsid w:val="005E4397"/>
    <w:rsid w:val="005E4625"/>
    <w:rsid w:val="005E4C42"/>
    <w:rsid w:val="005E4CB5"/>
    <w:rsid w:val="005E4DB8"/>
    <w:rsid w:val="005E544A"/>
    <w:rsid w:val="005E5B47"/>
    <w:rsid w:val="005E61CF"/>
    <w:rsid w:val="005E68AB"/>
    <w:rsid w:val="005F0AEF"/>
    <w:rsid w:val="005F163C"/>
    <w:rsid w:val="005F1C8D"/>
    <w:rsid w:val="005F1EF0"/>
    <w:rsid w:val="005F2176"/>
    <w:rsid w:val="005F304D"/>
    <w:rsid w:val="005F3238"/>
    <w:rsid w:val="005F3285"/>
    <w:rsid w:val="005F3FE5"/>
    <w:rsid w:val="005F4534"/>
    <w:rsid w:val="005F47A8"/>
    <w:rsid w:val="005F52EC"/>
    <w:rsid w:val="005F5406"/>
    <w:rsid w:val="005F5503"/>
    <w:rsid w:val="005F5BA0"/>
    <w:rsid w:val="005F5D8C"/>
    <w:rsid w:val="005F6CBB"/>
    <w:rsid w:val="005F6E4F"/>
    <w:rsid w:val="005F6E7B"/>
    <w:rsid w:val="005F7234"/>
    <w:rsid w:val="005F7606"/>
    <w:rsid w:val="005F7714"/>
    <w:rsid w:val="005F7B0F"/>
    <w:rsid w:val="006000C8"/>
    <w:rsid w:val="00600225"/>
    <w:rsid w:val="00600985"/>
    <w:rsid w:val="0060177F"/>
    <w:rsid w:val="006023E9"/>
    <w:rsid w:val="0060262D"/>
    <w:rsid w:val="006028CB"/>
    <w:rsid w:val="00603144"/>
    <w:rsid w:val="00604C43"/>
    <w:rsid w:val="00604C48"/>
    <w:rsid w:val="00604F04"/>
    <w:rsid w:val="0060522D"/>
    <w:rsid w:val="0060574B"/>
    <w:rsid w:val="006059E5"/>
    <w:rsid w:val="00606076"/>
    <w:rsid w:val="00606430"/>
    <w:rsid w:val="00606F16"/>
    <w:rsid w:val="006071B3"/>
    <w:rsid w:val="00607A36"/>
    <w:rsid w:val="006109F1"/>
    <w:rsid w:val="00611A46"/>
    <w:rsid w:val="0061203F"/>
    <w:rsid w:val="00612D26"/>
    <w:rsid w:val="00612EFF"/>
    <w:rsid w:val="00613950"/>
    <w:rsid w:val="00613C36"/>
    <w:rsid w:val="00613E40"/>
    <w:rsid w:val="00614166"/>
    <w:rsid w:val="00614510"/>
    <w:rsid w:val="00614ACE"/>
    <w:rsid w:val="00615350"/>
    <w:rsid w:val="006160F4"/>
    <w:rsid w:val="00616162"/>
    <w:rsid w:val="0061644C"/>
    <w:rsid w:val="00616ADF"/>
    <w:rsid w:val="00617426"/>
    <w:rsid w:val="006175C3"/>
    <w:rsid w:val="00617CBC"/>
    <w:rsid w:val="00617EA2"/>
    <w:rsid w:val="0062014C"/>
    <w:rsid w:val="00620277"/>
    <w:rsid w:val="006207A7"/>
    <w:rsid w:val="00620C40"/>
    <w:rsid w:val="00621227"/>
    <w:rsid w:val="0062124A"/>
    <w:rsid w:val="00621411"/>
    <w:rsid w:val="006215C4"/>
    <w:rsid w:val="00621771"/>
    <w:rsid w:val="006218B0"/>
    <w:rsid w:val="00621B16"/>
    <w:rsid w:val="00621DA5"/>
    <w:rsid w:val="00622810"/>
    <w:rsid w:val="006236BD"/>
    <w:rsid w:val="00623747"/>
    <w:rsid w:val="006247C8"/>
    <w:rsid w:val="00624804"/>
    <w:rsid w:val="00624DB6"/>
    <w:rsid w:val="00624F38"/>
    <w:rsid w:val="0062548F"/>
    <w:rsid w:val="0062563F"/>
    <w:rsid w:val="006258B2"/>
    <w:rsid w:val="00625988"/>
    <w:rsid w:val="00626762"/>
    <w:rsid w:val="006268AA"/>
    <w:rsid w:val="0062722C"/>
    <w:rsid w:val="0062724C"/>
    <w:rsid w:val="006276A0"/>
    <w:rsid w:val="0062774F"/>
    <w:rsid w:val="006277B4"/>
    <w:rsid w:val="00627B09"/>
    <w:rsid w:val="00630038"/>
    <w:rsid w:val="006301F2"/>
    <w:rsid w:val="00630921"/>
    <w:rsid w:val="00630C3C"/>
    <w:rsid w:val="006315FB"/>
    <w:rsid w:val="00631838"/>
    <w:rsid w:val="00631BAE"/>
    <w:rsid w:val="00631E63"/>
    <w:rsid w:val="00631E7A"/>
    <w:rsid w:val="00632650"/>
    <w:rsid w:val="0063279D"/>
    <w:rsid w:val="00632A6A"/>
    <w:rsid w:val="00632D16"/>
    <w:rsid w:val="00632DBD"/>
    <w:rsid w:val="00632EF5"/>
    <w:rsid w:val="00632F06"/>
    <w:rsid w:val="006330F6"/>
    <w:rsid w:val="00633645"/>
    <w:rsid w:val="006337B1"/>
    <w:rsid w:val="006344B5"/>
    <w:rsid w:val="006344DE"/>
    <w:rsid w:val="006349E9"/>
    <w:rsid w:val="00634A7A"/>
    <w:rsid w:val="00634A8F"/>
    <w:rsid w:val="00636001"/>
    <w:rsid w:val="00636A18"/>
    <w:rsid w:val="00636BF7"/>
    <w:rsid w:val="0063720C"/>
    <w:rsid w:val="006372E8"/>
    <w:rsid w:val="00637703"/>
    <w:rsid w:val="00637EF7"/>
    <w:rsid w:val="00640903"/>
    <w:rsid w:val="006413D2"/>
    <w:rsid w:val="00642595"/>
    <w:rsid w:val="00642AC0"/>
    <w:rsid w:val="0064322C"/>
    <w:rsid w:val="00643406"/>
    <w:rsid w:val="00643441"/>
    <w:rsid w:val="00643775"/>
    <w:rsid w:val="0064419F"/>
    <w:rsid w:val="0064429A"/>
    <w:rsid w:val="00644A8C"/>
    <w:rsid w:val="00644F70"/>
    <w:rsid w:val="0064515C"/>
    <w:rsid w:val="0064545B"/>
    <w:rsid w:val="0064580C"/>
    <w:rsid w:val="00646172"/>
    <w:rsid w:val="00647260"/>
    <w:rsid w:val="00647A9B"/>
    <w:rsid w:val="00650053"/>
    <w:rsid w:val="0065105F"/>
    <w:rsid w:val="00652037"/>
    <w:rsid w:val="0065308D"/>
    <w:rsid w:val="0065311C"/>
    <w:rsid w:val="00653607"/>
    <w:rsid w:val="0065381E"/>
    <w:rsid w:val="006538DE"/>
    <w:rsid w:val="00653C62"/>
    <w:rsid w:val="00653FC3"/>
    <w:rsid w:val="006540E0"/>
    <w:rsid w:val="00654ACA"/>
    <w:rsid w:val="00654B1B"/>
    <w:rsid w:val="00654D50"/>
    <w:rsid w:val="00654F03"/>
    <w:rsid w:val="0065570F"/>
    <w:rsid w:val="006557D0"/>
    <w:rsid w:val="00656A81"/>
    <w:rsid w:val="006571D7"/>
    <w:rsid w:val="00657350"/>
    <w:rsid w:val="0065758F"/>
    <w:rsid w:val="0065784F"/>
    <w:rsid w:val="00657A4C"/>
    <w:rsid w:val="006603D8"/>
    <w:rsid w:val="006605DE"/>
    <w:rsid w:val="0066073F"/>
    <w:rsid w:val="00660FF5"/>
    <w:rsid w:val="0066122A"/>
    <w:rsid w:val="0066227D"/>
    <w:rsid w:val="00663119"/>
    <w:rsid w:val="00663284"/>
    <w:rsid w:val="006634F8"/>
    <w:rsid w:val="0066373B"/>
    <w:rsid w:val="00664159"/>
    <w:rsid w:val="00664251"/>
    <w:rsid w:val="00664CF6"/>
    <w:rsid w:val="00665337"/>
    <w:rsid w:val="006656DF"/>
    <w:rsid w:val="00665D68"/>
    <w:rsid w:val="006666C0"/>
    <w:rsid w:val="00666A59"/>
    <w:rsid w:val="00666DB8"/>
    <w:rsid w:val="00666EB5"/>
    <w:rsid w:val="00666FC7"/>
    <w:rsid w:val="0066718F"/>
    <w:rsid w:val="00667332"/>
    <w:rsid w:val="0067007E"/>
    <w:rsid w:val="00670BC7"/>
    <w:rsid w:val="00670D9A"/>
    <w:rsid w:val="006714B6"/>
    <w:rsid w:val="00671567"/>
    <w:rsid w:val="00671B0F"/>
    <w:rsid w:val="00671D44"/>
    <w:rsid w:val="00671EC4"/>
    <w:rsid w:val="0067206D"/>
    <w:rsid w:val="006729C0"/>
    <w:rsid w:val="00673423"/>
    <w:rsid w:val="00673745"/>
    <w:rsid w:val="00673B65"/>
    <w:rsid w:val="00673D33"/>
    <w:rsid w:val="00674287"/>
    <w:rsid w:val="006744EE"/>
    <w:rsid w:val="00674F6F"/>
    <w:rsid w:val="00675091"/>
    <w:rsid w:val="00675888"/>
    <w:rsid w:val="006778C0"/>
    <w:rsid w:val="00680190"/>
    <w:rsid w:val="00680395"/>
    <w:rsid w:val="0068069B"/>
    <w:rsid w:val="00680C6E"/>
    <w:rsid w:val="00681194"/>
    <w:rsid w:val="0068151F"/>
    <w:rsid w:val="00681641"/>
    <w:rsid w:val="00681850"/>
    <w:rsid w:val="00681982"/>
    <w:rsid w:val="0068249E"/>
    <w:rsid w:val="006827FE"/>
    <w:rsid w:val="00682CDF"/>
    <w:rsid w:val="006832C4"/>
    <w:rsid w:val="0068355C"/>
    <w:rsid w:val="00683771"/>
    <w:rsid w:val="00684897"/>
    <w:rsid w:val="00684BE7"/>
    <w:rsid w:val="006850C9"/>
    <w:rsid w:val="0068525C"/>
    <w:rsid w:val="006853AA"/>
    <w:rsid w:val="00685592"/>
    <w:rsid w:val="0068573F"/>
    <w:rsid w:val="00686319"/>
    <w:rsid w:val="00686563"/>
    <w:rsid w:val="0068683F"/>
    <w:rsid w:val="00687280"/>
    <w:rsid w:val="00687508"/>
    <w:rsid w:val="00687834"/>
    <w:rsid w:val="00690F85"/>
    <w:rsid w:val="006916D8"/>
    <w:rsid w:val="00691858"/>
    <w:rsid w:val="006920CB"/>
    <w:rsid w:val="00692518"/>
    <w:rsid w:val="00692A6B"/>
    <w:rsid w:val="00693130"/>
    <w:rsid w:val="0069320F"/>
    <w:rsid w:val="00693855"/>
    <w:rsid w:val="0069445D"/>
    <w:rsid w:val="0069480F"/>
    <w:rsid w:val="00694C1B"/>
    <w:rsid w:val="0069545F"/>
    <w:rsid w:val="0069565E"/>
    <w:rsid w:val="00695C96"/>
    <w:rsid w:val="0069612F"/>
    <w:rsid w:val="006961E8"/>
    <w:rsid w:val="006962E3"/>
    <w:rsid w:val="006966E9"/>
    <w:rsid w:val="00696FDB"/>
    <w:rsid w:val="006974A6"/>
    <w:rsid w:val="006975E8"/>
    <w:rsid w:val="006A0915"/>
    <w:rsid w:val="006A114A"/>
    <w:rsid w:val="006A15E5"/>
    <w:rsid w:val="006A1A26"/>
    <w:rsid w:val="006A1B08"/>
    <w:rsid w:val="006A2D55"/>
    <w:rsid w:val="006A3102"/>
    <w:rsid w:val="006A415F"/>
    <w:rsid w:val="006A421E"/>
    <w:rsid w:val="006A4D76"/>
    <w:rsid w:val="006A5ABC"/>
    <w:rsid w:val="006A67AF"/>
    <w:rsid w:val="006A6AC8"/>
    <w:rsid w:val="006A73AC"/>
    <w:rsid w:val="006A7429"/>
    <w:rsid w:val="006A7493"/>
    <w:rsid w:val="006B00BC"/>
    <w:rsid w:val="006B10B9"/>
    <w:rsid w:val="006B19E8"/>
    <w:rsid w:val="006B204E"/>
    <w:rsid w:val="006B2095"/>
    <w:rsid w:val="006B2C21"/>
    <w:rsid w:val="006B2CBB"/>
    <w:rsid w:val="006B368A"/>
    <w:rsid w:val="006B3EDB"/>
    <w:rsid w:val="006B430A"/>
    <w:rsid w:val="006B46A9"/>
    <w:rsid w:val="006B56E2"/>
    <w:rsid w:val="006B58FF"/>
    <w:rsid w:val="006B5B7D"/>
    <w:rsid w:val="006B5C89"/>
    <w:rsid w:val="006B6468"/>
    <w:rsid w:val="006B7615"/>
    <w:rsid w:val="006B77EA"/>
    <w:rsid w:val="006B7C43"/>
    <w:rsid w:val="006C0D84"/>
    <w:rsid w:val="006C1503"/>
    <w:rsid w:val="006C1637"/>
    <w:rsid w:val="006C1864"/>
    <w:rsid w:val="006C1E54"/>
    <w:rsid w:val="006C2861"/>
    <w:rsid w:val="006C2898"/>
    <w:rsid w:val="006C2988"/>
    <w:rsid w:val="006C3B31"/>
    <w:rsid w:val="006C3C08"/>
    <w:rsid w:val="006C490E"/>
    <w:rsid w:val="006C4E19"/>
    <w:rsid w:val="006C5125"/>
    <w:rsid w:val="006C5375"/>
    <w:rsid w:val="006C5702"/>
    <w:rsid w:val="006C596A"/>
    <w:rsid w:val="006C597A"/>
    <w:rsid w:val="006C6334"/>
    <w:rsid w:val="006C6635"/>
    <w:rsid w:val="006C6901"/>
    <w:rsid w:val="006C69BD"/>
    <w:rsid w:val="006C6F72"/>
    <w:rsid w:val="006C718F"/>
    <w:rsid w:val="006C73E2"/>
    <w:rsid w:val="006D002D"/>
    <w:rsid w:val="006D026E"/>
    <w:rsid w:val="006D079F"/>
    <w:rsid w:val="006D0A41"/>
    <w:rsid w:val="006D1695"/>
    <w:rsid w:val="006D172D"/>
    <w:rsid w:val="006D2109"/>
    <w:rsid w:val="006D24EB"/>
    <w:rsid w:val="006D3236"/>
    <w:rsid w:val="006D40A9"/>
    <w:rsid w:val="006D4BF9"/>
    <w:rsid w:val="006D5115"/>
    <w:rsid w:val="006D5CCD"/>
    <w:rsid w:val="006D6529"/>
    <w:rsid w:val="006D68E1"/>
    <w:rsid w:val="006D76BB"/>
    <w:rsid w:val="006D770C"/>
    <w:rsid w:val="006E06A7"/>
    <w:rsid w:val="006E0D4E"/>
    <w:rsid w:val="006E1720"/>
    <w:rsid w:val="006E2631"/>
    <w:rsid w:val="006E2B0F"/>
    <w:rsid w:val="006E31FA"/>
    <w:rsid w:val="006E331F"/>
    <w:rsid w:val="006E4221"/>
    <w:rsid w:val="006E4873"/>
    <w:rsid w:val="006E49BD"/>
    <w:rsid w:val="006E4E93"/>
    <w:rsid w:val="006E5565"/>
    <w:rsid w:val="006E5630"/>
    <w:rsid w:val="006E5795"/>
    <w:rsid w:val="006E6741"/>
    <w:rsid w:val="006E6CE8"/>
    <w:rsid w:val="006E7611"/>
    <w:rsid w:val="006E79AF"/>
    <w:rsid w:val="006E7CFC"/>
    <w:rsid w:val="006F1564"/>
    <w:rsid w:val="006F1743"/>
    <w:rsid w:val="006F1CBF"/>
    <w:rsid w:val="006F27AC"/>
    <w:rsid w:val="006F29DC"/>
    <w:rsid w:val="006F2DCF"/>
    <w:rsid w:val="006F2EAC"/>
    <w:rsid w:val="006F3107"/>
    <w:rsid w:val="006F36E1"/>
    <w:rsid w:val="006F46EC"/>
    <w:rsid w:val="006F472B"/>
    <w:rsid w:val="006F4E02"/>
    <w:rsid w:val="006F54A2"/>
    <w:rsid w:val="006F5FB4"/>
    <w:rsid w:val="006F6784"/>
    <w:rsid w:val="006F6D58"/>
    <w:rsid w:val="00700903"/>
    <w:rsid w:val="00700DEE"/>
    <w:rsid w:val="00700F7B"/>
    <w:rsid w:val="00701514"/>
    <w:rsid w:val="00701F6C"/>
    <w:rsid w:val="00702F89"/>
    <w:rsid w:val="00703115"/>
    <w:rsid w:val="00703455"/>
    <w:rsid w:val="0070384D"/>
    <w:rsid w:val="00703860"/>
    <w:rsid w:val="00704434"/>
    <w:rsid w:val="007044D6"/>
    <w:rsid w:val="007071EF"/>
    <w:rsid w:val="00707C28"/>
    <w:rsid w:val="00707C2F"/>
    <w:rsid w:val="00707DE9"/>
    <w:rsid w:val="007103AF"/>
    <w:rsid w:val="00710531"/>
    <w:rsid w:val="0071081D"/>
    <w:rsid w:val="00710E59"/>
    <w:rsid w:val="00711643"/>
    <w:rsid w:val="00712079"/>
    <w:rsid w:val="007122FB"/>
    <w:rsid w:val="00712A16"/>
    <w:rsid w:val="00712F46"/>
    <w:rsid w:val="007131D8"/>
    <w:rsid w:val="00713271"/>
    <w:rsid w:val="007132B5"/>
    <w:rsid w:val="0071336B"/>
    <w:rsid w:val="0071361E"/>
    <w:rsid w:val="007137BF"/>
    <w:rsid w:val="007142D0"/>
    <w:rsid w:val="007144FC"/>
    <w:rsid w:val="0071484A"/>
    <w:rsid w:val="00714E13"/>
    <w:rsid w:val="007156C9"/>
    <w:rsid w:val="007159C7"/>
    <w:rsid w:val="00715C44"/>
    <w:rsid w:val="00715D26"/>
    <w:rsid w:val="0071612F"/>
    <w:rsid w:val="0071699B"/>
    <w:rsid w:val="00716CE3"/>
    <w:rsid w:val="00716DB0"/>
    <w:rsid w:val="007176CB"/>
    <w:rsid w:val="00717909"/>
    <w:rsid w:val="00717DBA"/>
    <w:rsid w:val="007202F2"/>
    <w:rsid w:val="0072058B"/>
    <w:rsid w:val="007213B5"/>
    <w:rsid w:val="00721D53"/>
    <w:rsid w:val="00722300"/>
    <w:rsid w:val="00722EF0"/>
    <w:rsid w:val="00722F65"/>
    <w:rsid w:val="0072322A"/>
    <w:rsid w:val="00723341"/>
    <w:rsid w:val="00723370"/>
    <w:rsid w:val="00723425"/>
    <w:rsid w:val="00723C76"/>
    <w:rsid w:val="007241B6"/>
    <w:rsid w:val="007243CF"/>
    <w:rsid w:val="00724D7A"/>
    <w:rsid w:val="0072593F"/>
    <w:rsid w:val="00725A35"/>
    <w:rsid w:val="0072658E"/>
    <w:rsid w:val="0072730C"/>
    <w:rsid w:val="00727388"/>
    <w:rsid w:val="00727442"/>
    <w:rsid w:val="00727C9D"/>
    <w:rsid w:val="00727E9E"/>
    <w:rsid w:val="00731C6B"/>
    <w:rsid w:val="00732423"/>
    <w:rsid w:val="00732BDC"/>
    <w:rsid w:val="007338E7"/>
    <w:rsid w:val="00733C32"/>
    <w:rsid w:val="007343AF"/>
    <w:rsid w:val="00734B0B"/>
    <w:rsid w:val="00734BEA"/>
    <w:rsid w:val="00734DCA"/>
    <w:rsid w:val="00736384"/>
    <w:rsid w:val="00736459"/>
    <w:rsid w:val="007375CD"/>
    <w:rsid w:val="007377D4"/>
    <w:rsid w:val="00737848"/>
    <w:rsid w:val="007404F5"/>
    <w:rsid w:val="007405DE"/>
    <w:rsid w:val="00743B91"/>
    <w:rsid w:val="0074476D"/>
    <w:rsid w:val="00745604"/>
    <w:rsid w:val="007462AD"/>
    <w:rsid w:val="007462E8"/>
    <w:rsid w:val="007473BD"/>
    <w:rsid w:val="00747AF7"/>
    <w:rsid w:val="00750484"/>
    <w:rsid w:val="007505C1"/>
    <w:rsid w:val="00750885"/>
    <w:rsid w:val="00750A71"/>
    <w:rsid w:val="00750AD6"/>
    <w:rsid w:val="00751143"/>
    <w:rsid w:val="00751B6F"/>
    <w:rsid w:val="0075218F"/>
    <w:rsid w:val="007521D8"/>
    <w:rsid w:val="00752867"/>
    <w:rsid w:val="00752885"/>
    <w:rsid w:val="00753025"/>
    <w:rsid w:val="00753D4B"/>
    <w:rsid w:val="00754272"/>
    <w:rsid w:val="007548F6"/>
    <w:rsid w:val="007549ED"/>
    <w:rsid w:val="00754CB1"/>
    <w:rsid w:val="00756105"/>
    <w:rsid w:val="0075616C"/>
    <w:rsid w:val="00756943"/>
    <w:rsid w:val="00756C4F"/>
    <w:rsid w:val="00756FE5"/>
    <w:rsid w:val="00760897"/>
    <w:rsid w:val="00760B08"/>
    <w:rsid w:val="00760F85"/>
    <w:rsid w:val="00761F55"/>
    <w:rsid w:val="007627B3"/>
    <w:rsid w:val="007630A0"/>
    <w:rsid w:val="00763484"/>
    <w:rsid w:val="00763705"/>
    <w:rsid w:val="0076381B"/>
    <w:rsid w:val="0076592F"/>
    <w:rsid w:val="00765BC0"/>
    <w:rsid w:val="00766C44"/>
    <w:rsid w:val="0076723E"/>
    <w:rsid w:val="00767BBA"/>
    <w:rsid w:val="00767E2F"/>
    <w:rsid w:val="007705CD"/>
    <w:rsid w:val="00770ED6"/>
    <w:rsid w:val="007711CF"/>
    <w:rsid w:val="007715D5"/>
    <w:rsid w:val="00771896"/>
    <w:rsid w:val="0077246F"/>
    <w:rsid w:val="00772B9C"/>
    <w:rsid w:val="007732DB"/>
    <w:rsid w:val="00773343"/>
    <w:rsid w:val="007740D2"/>
    <w:rsid w:val="00774101"/>
    <w:rsid w:val="00774180"/>
    <w:rsid w:val="0077443C"/>
    <w:rsid w:val="00774D0E"/>
    <w:rsid w:val="007757D7"/>
    <w:rsid w:val="00776A56"/>
    <w:rsid w:val="00776BDF"/>
    <w:rsid w:val="0077700C"/>
    <w:rsid w:val="007775EF"/>
    <w:rsid w:val="00777838"/>
    <w:rsid w:val="00777CA5"/>
    <w:rsid w:val="00780346"/>
    <w:rsid w:val="00780380"/>
    <w:rsid w:val="00780544"/>
    <w:rsid w:val="007806F3"/>
    <w:rsid w:val="00780858"/>
    <w:rsid w:val="0078159E"/>
    <w:rsid w:val="00782766"/>
    <w:rsid w:val="00782961"/>
    <w:rsid w:val="00782CBA"/>
    <w:rsid w:val="00782FE6"/>
    <w:rsid w:val="007840DB"/>
    <w:rsid w:val="00784283"/>
    <w:rsid w:val="00786763"/>
    <w:rsid w:val="00787599"/>
    <w:rsid w:val="00787876"/>
    <w:rsid w:val="00790A3A"/>
    <w:rsid w:val="0079112E"/>
    <w:rsid w:val="007912D4"/>
    <w:rsid w:val="007918E7"/>
    <w:rsid w:val="00792158"/>
    <w:rsid w:val="00792271"/>
    <w:rsid w:val="007926AA"/>
    <w:rsid w:val="007926C2"/>
    <w:rsid w:val="007927CD"/>
    <w:rsid w:val="007931CE"/>
    <w:rsid w:val="00793E62"/>
    <w:rsid w:val="00794321"/>
    <w:rsid w:val="00794E9F"/>
    <w:rsid w:val="00795951"/>
    <w:rsid w:val="00797389"/>
    <w:rsid w:val="00797419"/>
    <w:rsid w:val="0079789D"/>
    <w:rsid w:val="00797DCE"/>
    <w:rsid w:val="007A036D"/>
    <w:rsid w:val="007A0DBB"/>
    <w:rsid w:val="007A11B3"/>
    <w:rsid w:val="007A1CE4"/>
    <w:rsid w:val="007A2280"/>
    <w:rsid w:val="007A2C65"/>
    <w:rsid w:val="007A3004"/>
    <w:rsid w:val="007A31CE"/>
    <w:rsid w:val="007A504C"/>
    <w:rsid w:val="007A5BB2"/>
    <w:rsid w:val="007A7210"/>
    <w:rsid w:val="007A7852"/>
    <w:rsid w:val="007B069B"/>
    <w:rsid w:val="007B097E"/>
    <w:rsid w:val="007B1415"/>
    <w:rsid w:val="007B1697"/>
    <w:rsid w:val="007B1FFF"/>
    <w:rsid w:val="007B2D9F"/>
    <w:rsid w:val="007B2DED"/>
    <w:rsid w:val="007B30CC"/>
    <w:rsid w:val="007B3557"/>
    <w:rsid w:val="007B3D7C"/>
    <w:rsid w:val="007B4035"/>
    <w:rsid w:val="007B43D3"/>
    <w:rsid w:val="007B4E3C"/>
    <w:rsid w:val="007B5280"/>
    <w:rsid w:val="007B59FF"/>
    <w:rsid w:val="007B5FA3"/>
    <w:rsid w:val="007B6067"/>
    <w:rsid w:val="007B65F0"/>
    <w:rsid w:val="007B699E"/>
    <w:rsid w:val="007B6C61"/>
    <w:rsid w:val="007B6D7E"/>
    <w:rsid w:val="007B72B9"/>
    <w:rsid w:val="007B76EA"/>
    <w:rsid w:val="007B79EF"/>
    <w:rsid w:val="007B7FDE"/>
    <w:rsid w:val="007C1273"/>
    <w:rsid w:val="007C1636"/>
    <w:rsid w:val="007C22C5"/>
    <w:rsid w:val="007C26B2"/>
    <w:rsid w:val="007C3E17"/>
    <w:rsid w:val="007C45FD"/>
    <w:rsid w:val="007C5CDF"/>
    <w:rsid w:val="007C5D3C"/>
    <w:rsid w:val="007C61D5"/>
    <w:rsid w:val="007C6AF9"/>
    <w:rsid w:val="007C7213"/>
    <w:rsid w:val="007C7697"/>
    <w:rsid w:val="007C7C65"/>
    <w:rsid w:val="007D0BF6"/>
    <w:rsid w:val="007D1409"/>
    <w:rsid w:val="007D15D1"/>
    <w:rsid w:val="007D1806"/>
    <w:rsid w:val="007D24E0"/>
    <w:rsid w:val="007D2D40"/>
    <w:rsid w:val="007D3DC7"/>
    <w:rsid w:val="007D3E1D"/>
    <w:rsid w:val="007D43A8"/>
    <w:rsid w:val="007D487F"/>
    <w:rsid w:val="007D56BD"/>
    <w:rsid w:val="007D5E3F"/>
    <w:rsid w:val="007D5F41"/>
    <w:rsid w:val="007D6717"/>
    <w:rsid w:val="007D680C"/>
    <w:rsid w:val="007D6A9D"/>
    <w:rsid w:val="007D6DEA"/>
    <w:rsid w:val="007D73C5"/>
    <w:rsid w:val="007D7A6E"/>
    <w:rsid w:val="007E024B"/>
    <w:rsid w:val="007E074C"/>
    <w:rsid w:val="007E0C56"/>
    <w:rsid w:val="007E18B0"/>
    <w:rsid w:val="007E1C5C"/>
    <w:rsid w:val="007E2BC7"/>
    <w:rsid w:val="007E362C"/>
    <w:rsid w:val="007E3B3C"/>
    <w:rsid w:val="007E3D12"/>
    <w:rsid w:val="007E4CDB"/>
    <w:rsid w:val="007E5399"/>
    <w:rsid w:val="007E6028"/>
    <w:rsid w:val="007E632A"/>
    <w:rsid w:val="007E6451"/>
    <w:rsid w:val="007E6852"/>
    <w:rsid w:val="007E74BD"/>
    <w:rsid w:val="007F00BE"/>
    <w:rsid w:val="007F15ED"/>
    <w:rsid w:val="007F17DA"/>
    <w:rsid w:val="007F1FE8"/>
    <w:rsid w:val="007F39D1"/>
    <w:rsid w:val="007F62F5"/>
    <w:rsid w:val="007F63C8"/>
    <w:rsid w:val="007F6E64"/>
    <w:rsid w:val="007F730B"/>
    <w:rsid w:val="0080023F"/>
    <w:rsid w:val="00800443"/>
    <w:rsid w:val="008007C7"/>
    <w:rsid w:val="00800E6F"/>
    <w:rsid w:val="00801A93"/>
    <w:rsid w:val="00801C14"/>
    <w:rsid w:val="00802188"/>
    <w:rsid w:val="008024C2"/>
    <w:rsid w:val="00802737"/>
    <w:rsid w:val="0080308A"/>
    <w:rsid w:val="00803599"/>
    <w:rsid w:val="00803A55"/>
    <w:rsid w:val="00803EED"/>
    <w:rsid w:val="0080407D"/>
    <w:rsid w:val="00804D8D"/>
    <w:rsid w:val="00804FD8"/>
    <w:rsid w:val="00805D40"/>
    <w:rsid w:val="00806692"/>
    <w:rsid w:val="00806EA6"/>
    <w:rsid w:val="0080712F"/>
    <w:rsid w:val="00810248"/>
    <w:rsid w:val="00810786"/>
    <w:rsid w:val="0081088B"/>
    <w:rsid w:val="00810CFC"/>
    <w:rsid w:val="00811B57"/>
    <w:rsid w:val="0081224E"/>
    <w:rsid w:val="008124FE"/>
    <w:rsid w:val="00812544"/>
    <w:rsid w:val="00812D7B"/>
    <w:rsid w:val="00813551"/>
    <w:rsid w:val="00813576"/>
    <w:rsid w:val="0081370E"/>
    <w:rsid w:val="00813D9D"/>
    <w:rsid w:val="00813DC0"/>
    <w:rsid w:val="00814170"/>
    <w:rsid w:val="0081459D"/>
    <w:rsid w:val="00814968"/>
    <w:rsid w:val="008149EE"/>
    <w:rsid w:val="00814CD6"/>
    <w:rsid w:val="00814F73"/>
    <w:rsid w:val="008150A6"/>
    <w:rsid w:val="008154E5"/>
    <w:rsid w:val="00815C75"/>
    <w:rsid w:val="00816B66"/>
    <w:rsid w:val="0082002B"/>
    <w:rsid w:val="0082030A"/>
    <w:rsid w:val="00821B88"/>
    <w:rsid w:val="00821E80"/>
    <w:rsid w:val="008226A4"/>
    <w:rsid w:val="0082294B"/>
    <w:rsid w:val="00822DE8"/>
    <w:rsid w:val="0082362B"/>
    <w:rsid w:val="008239F8"/>
    <w:rsid w:val="008240E3"/>
    <w:rsid w:val="0082534F"/>
    <w:rsid w:val="008257F8"/>
    <w:rsid w:val="00825EEF"/>
    <w:rsid w:val="0082684A"/>
    <w:rsid w:val="00826947"/>
    <w:rsid w:val="00826E68"/>
    <w:rsid w:val="0082746E"/>
    <w:rsid w:val="00831243"/>
    <w:rsid w:val="008316C3"/>
    <w:rsid w:val="008317AF"/>
    <w:rsid w:val="00831AE1"/>
    <w:rsid w:val="00831C64"/>
    <w:rsid w:val="0083246A"/>
    <w:rsid w:val="00832772"/>
    <w:rsid w:val="0083288D"/>
    <w:rsid w:val="008336F3"/>
    <w:rsid w:val="0083405B"/>
    <w:rsid w:val="00834589"/>
    <w:rsid w:val="008352C0"/>
    <w:rsid w:val="008352E2"/>
    <w:rsid w:val="00835E27"/>
    <w:rsid w:val="00835FA8"/>
    <w:rsid w:val="00836596"/>
    <w:rsid w:val="00836730"/>
    <w:rsid w:val="00836E2D"/>
    <w:rsid w:val="00836F54"/>
    <w:rsid w:val="00836F95"/>
    <w:rsid w:val="0083729F"/>
    <w:rsid w:val="0083749A"/>
    <w:rsid w:val="00837A44"/>
    <w:rsid w:val="00837E99"/>
    <w:rsid w:val="008400FE"/>
    <w:rsid w:val="008417E6"/>
    <w:rsid w:val="00841CEF"/>
    <w:rsid w:val="00841E10"/>
    <w:rsid w:val="008424C2"/>
    <w:rsid w:val="00843A92"/>
    <w:rsid w:val="00843B66"/>
    <w:rsid w:val="00843C03"/>
    <w:rsid w:val="00844AFC"/>
    <w:rsid w:val="00844EDE"/>
    <w:rsid w:val="008456CE"/>
    <w:rsid w:val="00846084"/>
    <w:rsid w:val="008465AD"/>
    <w:rsid w:val="00846635"/>
    <w:rsid w:val="0084665E"/>
    <w:rsid w:val="00846E3E"/>
    <w:rsid w:val="00846EAB"/>
    <w:rsid w:val="00847DC9"/>
    <w:rsid w:val="008500B7"/>
    <w:rsid w:val="00850190"/>
    <w:rsid w:val="0085088D"/>
    <w:rsid w:val="008513BB"/>
    <w:rsid w:val="00851E92"/>
    <w:rsid w:val="00852579"/>
    <w:rsid w:val="00852818"/>
    <w:rsid w:val="00852AF1"/>
    <w:rsid w:val="008530FD"/>
    <w:rsid w:val="008532C4"/>
    <w:rsid w:val="00853366"/>
    <w:rsid w:val="00854155"/>
    <w:rsid w:val="00854D6F"/>
    <w:rsid w:val="00854F55"/>
    <w:rsid w:val="008550E7"/>
    <w:rsid w:val="008555BD"/>
    <w:rsid w:val="008560E8"/>
    <w:rsid w:val="0085658E"/>
    <w:rsid w:val="00857B95"/>
    <w:rsid w:val="00857BF3"/>
    <w:rsid w:val="0086027D"/>
    <w:rsid w:val="008603B9"/>
    <w:rsid w:val="0086051B"/>
    <w:rsid w:val="008615DA"/>
    <w:rsid w:val="00861730"/>
    <w:rsid w:val="00861B2E"/>
    <w:rsid w:val="00862067"/>
    <w:rsid w:val="0086217C"/>
    <w:rsid w:val="008622A0"/>
    <w:rsid w:val="008623C0"/>
    <w:rsid w:val="0086302F"/>
    <w:rsid w:val="00863608"/>
    <w:rsid w:val="00863A87"/>
    <w:rsid w:val="00863AB8"/>
    <w:rsid w:val="00863CC6"/>
    <w:rsid w:val="00864D4A"/>
    <w:rsid w:val="008655A0"/>
    <w:rsid w:val="0086598B"/>
    <w:rsid w:val="00866586"/>
    <w:rsid w:val="00866C8F"/>
    <w:rsid w:val="008701E0"/>
    <w:rsid w:val="00870BD4"/>
    <w:rsid w:val="00870DBA"/>
    <w:rsid w:val="008727E5"/>
    <w:rsid w:val="00873462"/>
    <w:rsid w:val="008749D1"/>
    <w:rsid w:val="00874C7C"/>
    <w:rsid w:val="00875B33"/>
    <w:rsid w:val="00875C07"/>
    <w:rsid w:val="00876098"/>
    <w:rsid w:val="00876123"/>
    <w:rsid w:val="00876461"/>
    <w:rsid w:val="00876566"/>
    <w:rsid w:val="00876CBA"/>
    <w:rsid w:val="00877247"/>
    <w:rsid w:val="008774CC"/>
    <w:rsid w:val="0087772F"/>
    <w:rsid w:val="00880D10"/>
    <w:rsid w:val="00881E3A"/>
    <w:rsid w:val="00882CB4"/>
    <w:rsid w:val="00882E46"/>
    <w:rsid w:val="008830E5"/>
    <w:rsid w:val="008832DD"/>
    <w:rsid w:val="00883912"/>
    <w:rsid w:val="00883F45"/>
    <w:rsid w:val="00883F57"/>
    <w:rsid w:val="0088435F"/>
    <w:rsid w:val="00884A48"/>
    <w:rsid w:val="008852F7"/>
    <w:rsid w:val="008853F5"/>
    <w:rsid w:val="00885AD2"/>
    <w:rsid w:val="00886961"/>
    <w:rsid w:val="0088726E"/>
    <w:rsid w:val="00887EC1"/>
    <w:rsid w:val="00890C0D"/>
    <w:rsid w:val="00890CC5"/>
    <w:rsid w:val="00890FB4"/>
    <w:rsid w:val="00891255"/>
    <w:rsid w:val="0089136A"/>
    <w:rsid w:val="00891742"/>
    <w:rsid w:val="0089467E"/>
    <w:rsid w:val="008948E1"/>
    <w:rsid w:val="0089544E"/>
    <w:rsid w:val="00895B47"/>
    <w:rsid w:val="00895F5F"/>
    <w:rsid w:val="0089602D"/>
    <w:rsid w:val="008961A8"/>
    <w:rsid w:val="00896D84"/>
    <w:rsid w:val="00896FBB"/>
    <w:rsid w:val="00897767"/>
    <w:rsid w:val="0089797C"/>
    <w:rsid w:val="008979E3"/>
    <w:rsid w:val="00897AC4"/>
    <w:rsid w:val="008A008C"/>
    <w:rsid w:val="008A1A57"/>
    <w:rsid w:val="008A2B02"/>
    <w:rsid w:val="008A3592"/>
    <w:rsid w:val="008A3E87"/>
    <w:rsid w:val="008A40A5"/>
    <w:rsid w:val="008A4871"/>
    <w:rsid w:val="008A50AA"/>
    <w:rsid w:val="008A5F63"/>
    <w:rsid w:val="008A6349"/>
    <w:rsid w:val="008A6C9E"/>
    <w:rsid w:val="008A6F60"/>
    <w:rsid w:val="008B071A"/>
    <w:rsid w:val="008B0DCB"/>
    <w:rsid w:val="008B0E96"/>
    <w:rsid w:val="008B2B7B"/>
    <w:rsid w:val="008B2EB4"/>
    <w:rsid w:val="008B3426"/>
    <w:rsid w:val="008B3665"/>
    <w:rsid w:val="008B3AB0"/>
    <w:rsid w:val="008B3BAB"/>
    <w:rsid w:val="008B41DF"/>
    <w:rsid w:val="008B4A73"/>
    <w:rsid w:val="008B4B4D"/>
    <w:rsid w:val="008B4F61"/>
    <w:rsid w:val="008B6C35"/>
    <w:rsid w:val="008B6D71"/>
    <w:rsid w:val="008B701D"/>
    <w:rsid w:val="008B7ECE"/>
    <w:rsid w:val="008C0BB7"/>
    <w:rsid w:val="008C0F67"/>
    <w:rsid w:val="008C117A"/>
    <w:rsid w:val="008C1756"/>
    <w:rsid w:val="008C177B"/>
    <w:rsid w:val="008C22EC"/>
    <w:rsid w:val="008C243A"/>
    <w:rsid w:val="008C2A33"/>
    <w:rsid w:val="008C3367"/>
    <w:rsid w:val="008C373C"/>
    <w:rsid w:val="008C5653"/>
    <w:rsid w:val="008C5B90"/>
    <w:rsid w:val="008C6895"/>
    <w:rsid w:val="008C7362"/>
    <w:rsid w:val="008C77C9"/>
    <w:rsid w:val="008C7DF5"/>
    <w:rsid w:val="008D0C7A"/>
    <w:rsid w:val="008D127D"/>
    <w:rsid w:val="008D16B4"/>
    <w:rsid w:val="008D1782"/>
    <w:rsid w:val="008D18A3"/>
    <w:rsid w:val="008D1901"/>
    <w:rsid w:val="008D254D"/>
    <w:rsid w:val="008D2FBB"/>
    <w:rsid w:val="008D4589"/>
    <w:rsid w:val="008D47E9"/>
    <w:rsid w:val="008D4DFF"/>
    <w:rsid w:val="008D526F"/>
    <w:rsid w:val="008D54F6"/>
    <w:rsid w:val="008D56BA"/>
    <w:rsid w:val="008D5875"/>
    <w:rsid w:val="008D59A4"/>
    <w:rsid w:val="008D5B31"/>
    <w:rsid w:val="008D646E"/>
    <w:rsid w:val="008D647C"/>
    <w:rsid w:val="008D65B6"/>
    <w:rsid w:val="008D6695"/>
    <w:rsid w:val="008D726E"/>
    <w:rsid w:val="008D7818"/>
    <w:rsid w:val="008E0AFA"/>
    <w:rsid w:val="008E1029"/>
    <w:rsid w:val="008E1A50"/>
    <w:rsid w:val="008E1AB1"/>
    <w:rsid w:val="008E224C"/>
    <w:rsid w:val="008E2592"/>
    <w:rsid w:val="008E26F0"/>
    <w:rsid w:val="008E2BB7"/>
    <w:rsid w:val="008E2CCA"/>
    <w:rsid w:val="008E31C3"/>
    <w:rsid w:val="008E32AD"/>
    <w:rsid w:val="008E3852"/>
    <w:rsid w:val="008E3E02"/>
    <w:rsid w:val="008E3EF8"/>
    <w:rsid w:val="008E4596"/>
    <w:rsid w:val="008E4C0F"/>
    <w:rsid w:val="008E5095"/>
    <w:rsid w:val="008E54F0"/>
    <w:rsid w:val="008E6296"/>
    <w:rsid w:val="008E6546"/>
    <w:rsid w:val="008F0A32"/>
    <w:rsid w:val="008F0D55"/>
    <w:rsid w:val="008F181A"/>
    <w:rsid w:val="008F189A"/>
    <w:rsid w:val="008F1AD3"/>
    <w:rsid w:val="008F2078"/>
    <w:rsid w:val="008F26C2"/>
    <w:rsid w:val="008F36EA"/>
    <w:rsid w:val="008F37C7"/>
    <w:rsid w:val="008F3B76"/>
    <w:rsid w:val="008F4380"/>
    <w:rsid w:val="008F49A8"/>
    <w:rsid w:val="008F4F12"/>
    <w:rsid w:val="008F5200"/>
    <w:rsid w:val="008F575A"/>
    <w:rsid w:val="008F5BF1"/>
    <w:rsid w:val="008F64B7"/>
    <w:rsid w:val="008F659C"/>
    <w:rsid w:val="008F6BBE"/>
    <w:rsid w:val="008F72F6"/>
    <w:rsid w:val="008F7473"/>
    <w:rsid w:val="008F74A3"/>
    <w:rsid w:val="008F7E26"/>
    <w:rsid w:val="00900388"/>
    <w:rsid w:val="00900708"/>
    <w:rsid w:val="009010B6"/>
    <w:rsid w:val="00902374"/>
    <w:rsid w:val="009023D5"/>
    <w:rsid w:val="00902B6F"/>
    <w:rsid w:val="00902F2A"/>
    <w:rsid w:val="009030D9"/>
    <w:rsid w:val="0090320D"/>
    <w:rsid w:val="00903634"/>
    <w:rsid w:val="00903821"/>
    <w:rsid w:val="00903A7D"/>
    <w:rsid w:val="00903B25"/>
    <w:rsid w:val="0090429E"/>
    <w:rsid w:val="00904E30"/>
    <w:rsid w:val="00905BE8"/>
    <w:rsid w:val="00905C83"/>
    <w:rsid w:val="00906E79"/>
    <w:rsid w:val="00910436"/>
    <w:rsid w:val="009105C6"/>
    <w:rsid w:val="00910C77"/>
    <w:rsid w:val="00910CA6"/>
    <w:rsid w:val="0091124B"/>
    <w:rsid w:val="009114AD"/>
    <w:rsid w:val="009115DA"/>
    <w:rsid w:val="009116A7"/>
    <w:rsid w:val="00912637"/>
    <w:rsid w:val="00912EE0"/>
    <w:rsid w:val="00913445"/>
    <w:rsid w:val="00913446"/>
    <w:rsid w:val="00913827"/>
    <w:rsid w:val="00913FE2"/>
    <w:rsid w:val="009155CB"/>
    <w:rsid w:val="00915611"/>
    <w:rsid w:val="0091586A"/>
    <w:rsid w:val="009169CC"/>
    <w:rsid w:val="00917225"/>
    <w:rsid w:val="0091762E"/>
    <w:rsid w:val="0091764B"/>
    <w:rsid w:val="00917F51"/>
    <w:rsid w:val="009213E5"/>
    <w:rsid w:val="0092180B"/>
    <w:rsid w:val="00921F6D"/>
    <w:rsid w:val="009220AA"/>
    <w:rsid w:val="009228E1"/>
    <w:rsid w:val="0092302E"/>
    <w:rsid w:val="009230CC"/>
    <w:rsid w:val="00923E0A"/>
    <w:rsid w:val="00923FAB"/>
    <w:rsid w:val="00924669"/>
    <w:rsid w:val="009246FC"/>
    <w:rsid w:val="00925449"/>
    <w:rsid w:val="009255E0"/>
    <w:rsid w:val="00926693"/>
    <w:rsid w:val="0092759C"/>
    <w:rsid w:val="009278D4"/>
    <w:rsid w:val="009300C1"/>
    <w:rsid w:val="00930672"/>
    <w:rsid w:val="00930D47"/>
    <w:rsid w:val="00930F8C"/>
    <w:rsid w:val="00931327"/>
    <w:rsid w:val="0093141B"/>
    <w:rsid w:val="00931DA3"/>
    <w:rsid w:val="00931FA9"/>
    <w:rsid w:val="00932E1B"/>
    <w:rsid w:val="00933D5E"/>
    <w:rsid w:val="009341AA"/>
    <w:rsid w:val="00934AB1"/>
    <w:rsid w:val="0093537F"/>
    <w:rsid w:val="0093577E"/>
    <w:rsid w:val="009357BF"/>
    <w:rsid w:val="00935D04"/>
    <w:rsid w:val="00936113"/>
    <w:rsid w:val="00936227"/>
    <w:rsid w:val="0093651B"/>
    <w:rsid w:val="009365AD"/>
    <w:rsid w:val="00936BD8"/>
    <w:rsid w:val="00936C7E"/>
    <w:rsid w:val="00937D33"/>
    <w:rsid w:val="00937FFA"/>
    <w:rsid w:val="0094051D"/>
    <w:rsid w:val="00940C1A"/>
    <w:rsid w:val="0094101A"/>
    <w:rsid w:val="009414FD"/>
    <w:rsid w:val="00941A26"/>
    <w:rsid w:val="00941E24"/>
    <w:rsid w:val="00942083"/>
    <w:rsid w:val="009427CF"/>
    <w:rsid w:val="00943143"/>
    <w:rsid w:val="00943169"/>
    <w:rsid w:val="009441F8"/>
    <w:rsid w:val="00944214"/>
    <w:rsid w:val="0094429C"/>
    <w:rsid w:val="00944781"/>
    <w:rsid w:val="009451C5"/>
    <w:rsid w:val="00945598"/>
    <w:rsid w:val="0094562B"/>
    <w:rsid w:val="009457EA"/>
    <w:rsid w:val="00945A10"/>
    <w:rsid w:val="00945D84"/>
    <w:rsid w:val="00946651"/>
    <w:rsid w:val="00946F4C"/>
    <w:rsid w:val="00947654"/>
    <w:rsid w:val="009512F7"/>
    <w:rsid w:val="0095130E"/>
    <w:rsid w:val="0095284D"/>
    <w:rsid w:val="009528BE"/>
    <w:rsid w:val="00952B9E"/>
    <w:rsid w:val="00953494"/>
    <w:rsid w:val="00953E52"/>
    <w:rsid w:val="00953EE7"/>
    <w:rsid w:val="00954567"/>
    <w:rsid w:val="00954780"/>
    <w:rsid w:val="00955388"/>
    <w:rsid w:val="009553FD"/>
    <w:rsid w:val="009559E7"/>
    <w:rsid w:val="00955E61"/>
    <w:rsid w:val="0095664C"/>
    <w:rsid w:val="00957695"/>
    <w:rsid w:val="00957F23"/>
    <w:rsid w:val="009604C6"/>
    <w:rsid w:val="00960D8D"/>
    <w:rsid w:val="00961EF4"/>
    <w:rsid w:val="00962128"/>
    <w:rsid w:val="00962636"/>
    <w:rsid w:val="009628B2"/>
    <w:rsid w:val="009632F8"/>
    <w:rsid w:val="009633ED"/>
    <w:rsid w:val="00963441"/>
    <w:rsid w:val="0096372D"/>
    <w:rsid w:val="00963F3A"/>
    <w:rsid w:val="00964597"/>
    <w:rsid w:val="00964BF5"/>
    <w:rsid w:val="009651E0"/>
    <w:rsid w:val="00965EC4"/>
    <w:rsid w:val="009662B5"/>
    <w:rsid w:val="009662FB"/>
    <w:rsid w:val="009666DF"/>
    <w:rsid w:val="00967A98"/>
    <w:rsid w:val="009702B0"/>
    <w:rsid w:val="00970E15"/>
    <w:rsid w:val="00971103"/>
    <w:rsid w:val="00971339"/>
    <w:rsid w:val="0097143C"/>
    <w:rsid w:val="00971868"/>
    <w:rsid w:val="00972626"/>
    <w:rsid w:val="0097311E"/>
    <w:rsid w:val="009733AF"/>
    <w:rsid w:val="00973DAA"/>
    <w:rsid w:val="00973E62"/>
    <w:rsid w:val="009740B5"/>
    <w:rsid w:val="00974F7E"/>
    <w:rsid w:val="009753D8"/>
    <w:rsid w:val="00975D28"/>
    <w:rsid w:val="0097634E"/>
    <w:rsid w:val="00976AD5"/>
    <w:rsid w:val="00977045"/>
    <w:rsid w:val="00977854"/>
    <w:rsid w:val="00977C1C"/>
    <w:rsid w:val="00980090"/>
    <w:rsid w:val="00980148"/>
    <w:rsid w:val="00980598"/>
    <w:rsid w:val="00980B8D"/>
    <w:rsid w:val="00981369"/>
    <w:rsid w:val="00981502"/>
    <w:rsid w:val="00981EA3"/>
    <w:rsid w:val="00982172"/>
    <w:rsid w:val="0098350E"/>
    <w:rsid w:val="00983BC7"/>
    <w:rsid w:val="00985203"/>
    <w:rsid w:val="00985313"/>
    <w:rsid w:val="0098555B"/>
    <w:rsid w:val="00986B03"/>
    <w:rsid w:val="009873AC"/>
    <w:rsid w:val="0098775E"/>
    <w:rsid w:val="00987F99"/>
    <w:rsid w:val="00990BD2"/>
    <w:rsid w:val="00990D4C"/>
    <w:rsid w:val="0099109F"/>
    <w:rsid w:val="00991567"/>
    <w:rsid w:val="00991C8A"/>
    <w:rsid w:val="00992033"/>
    <w:rsid w:val="00992F81"/>
    <w:rsid w:val="00993A58"/>
    <w:rsid w:val="00993A95"/>
    <w:rsid w:val="00993B9D"/>
    <w:rsid w:val="00993C38"/>
    <w:rsid w:val="0099459D"/>
    <w:rsid w:val="00994E2D"/>
    <w:rsid w:val="00995CCA"/>
    <w:rsid w:val="00996447"/>
    <w:rsid w:val="0099650C"/>
    <w:rsid w:val="00996A6B"/>
    <w:rsid w:val="00996DDC"/>
    <w:rsid w:val="0099702D"/>
    <w:rsid w:val="009A0446"/>
    <w:rsid w:val="009A12F2"/>
    <w:rsid w:val="009A1684"/>
    <w:rsid w:val="009A1B74"/>
    <w:rsid w:val="009A1DBB"/>
    <w:rsid w:val="009A1F1C"/>
    <w:rsid w:val="009A2AF4"/>
    <w:rsid w:val="009A3D8F"/>
    <w:rsid w:val="009A4D15"/>
    <w:rsid w:val="009A5449"/>
    <w:rsid w:val="009A5CB8"/>
    <w:rsid w:val="009A6E9C"/>
    <w:rsid w:val="009A7C3E"/>
    <w:rsid w:val="009B01DF"/>
    <w:rsid w:val="009B03A4"/>
    <w:rsid w:val="009B0419"/>
    <w:rsid w:val="009B0A6D"/>
    <w:rsid w:val="009B0D6B"/>
    <w:rsid w:val="009B12A9"/>
    <w:rsid w:val="009B135A"/>
    <w:rsid w:val="009B1807"/>
    <w:rsid w:val="009B1B6A"/>
    <w:rsid w:val="009B1CE2"/>
    <w:rsid w:val="009B1E32"/>
    <w:rsid w:val="009B1E77"/>
    <w:rsid w:val="009B21F0"/>
    <w:rsid w:val="009B221A"/>
    <w:rsid w:val="009B22E6"/>
    <w:rsid w:val="009B2EA8"/>
    <w:rsid w:val="009B3AA2"/>
    <w:rsid w:val="009B3FCC"/>
    <w:rsid w:val="009B49BC"/>
    <w:rsid w:val="009B4A31"/>
    <w:rsid w:val="009B4B03"/>
    <w:rsid w:val="009B4D0B"/>
    <w:rsid w:val="009B4E7D"/>
    <w:rsid w:val="009B536B"/>
    <w:rsid w:val="009B6505"/>
    <w:rsid w:val="009B6A91"/>
    <w:rsid w:val="009B6B7A"/>
    <w:rsid w:val="009B6DEB"/>
    <w:rsid w:val="009B73FE"/>
    <w:rsid w:val="009B766F"/>
    <w:rsid w:val="009B7AC3"/>
    <w:rsid w:val="009B7C95"/>
    <w:rsid w:val="009C0236"/>
    <w:rsid w:val="009C0C55"/>
    <w:rsid w:val="009C0FF8"/>
    <w:rsid w:val="009C1155"/>
    <w:rsid w:val="009C1565"/>
    <w:rsid w:val="009C1837"/>
    <w:rsid w:val="009C2032"/>
    <w:rsid w:val="009C318B"/>
    <w:rsid w:val="009C3CC7"/>
    <w:rsid w:val="009C4142"/>
    <w:rsid w:val="009C452D"/>
    <w:rsid w:val="009C46A3"/>
    <w:rsid w:val="009C4856"/>
    <w:rsid w:val="009C4F60"/>
    <w:rsid w:val="009C4FA4"/>
    <w:rsid w:val="009C50ED"/>
    <w:rsid w:val="009C5402"/>
    <w:rsid w:val="009C542B"/>
    <w:rsid w:val="009C5600"/>
    <w:rsid w:val="009C5767"/>
    <w:rsid w:val="009C6857"/>
    <w:rsid w:val="009C6E1E"/>
    <w:rsid w:val="009C70A9"/>
    <w:rsid w:val="009C7B4C"/>
    <w:rsid w:val="009C7B69"/>
    <w:rsid w:val="009D0A40"/>
    <w:rsid w:val="009D0F2A"/>
    <w:rsid w:val="009D15B3"/>
    <w:rsid w:val="009D27CD"/>
    <w:rsid w:val="009D2B0C"/>
    <w:rsid w:val="009D31ED"/>
    <w:rsid w:val="009D32AD"/>
    <w:rsid w:val="009D33BC"/>
    <w:rsid w:val="009D3A96"/>
    <w:rsid w:val="009D3F5C"/>
    <w:rsid w:val="009D482E"/>
    <w:rsid w:val="009D4B23"/>
    <w:rsid w:val="009D4C37"/>
    <w:rsid w:val="009D5AE0"/>
    <w:rsid w:val="009D6EEC"/>
    <w:rsid w:val="009D7340"/>
    <w:rsid w:val="009D7AFA"/>
    <w:rsid w:val="009D7E57"/>
    <w:rsid w:val="009E01AB"/>
    <w:rsid w:val="009E112F"/>
    <w:rsid w:val="009E1AEC"/>
    <w:rsid w:val="009E1C86"/>
    <w:rsid w:val="009E1E6C"/>
    <w:rsid w:val="009E2552"/>
    <w:rsid w:val="009E27FE"/>
    <w:rsid w:val="009E28C4"/>
    <w:rsid w:val="009E2F07"/>
    <w:rsid w:val="009E32F9"/>
    <w:rsid w:val="009E36D1"/>
    <w:rsid w:val="009E3F59"/>
    <w:rsid w:val="009E3F5B"/>
    <w:rsid w:val="009E41E0"/>
    <w:rsid w:val="009E4C81"/>
    <w:rsid w:val="009E5AF8"/>
    <w:rsid w:val="009E60EB"/>
    <w:rsid w:val="009E787A"/>
    <w:rsid w:val="009E7920"/>
    <w:rsid w:val="009E7D8F"/>
    <w:rsid w:val="009E7F0A"/>
    <w:rsid w:val="009F0093"/>
    <w:rsid w:val="009F029F"/>
    <w:rsid w:val="009F09A1"/>
    <w:rsid w:val="009F14AC"/>
    <w:rsid w:val="009F14C2"/>
    <w:rsid w:val="009F182A"/>
    <w:rsid w:val="009F21EB"/>
    <w:rsid w:val="009F25D4"/>
    <w:rsid w:val="009F2877"/>
    <w:rsid w:val="009F4E3C"/>
    <w:rsid w:val="009F50BC"/>
    <w:rsid w:val="009F5406"/>
    <w:rsid w:val="009F5535"/>
    <w:rsid w:val="009F5ABB"/>
    <w:rsid w:val="009F60B9"/>
    <w:rsid w:val="009F6F82"/>
    <w:rsid w:val="009F72E5"/>
    <w:rsid w:val="009F738A"/>
    <w:rsid w:val="009F758B"/>
    <w:rsid w:val="00A004ED"/>
    <w:rsid w:val="00A00B80"/>
    <w:rsid w:val="00A010B1"/>
    <w:rsid w:val="00A0160C"/>
    <w:rsid w:val="00A016E8"/>
    <w:rsid w:val="00A01B51"/>
    <w:rsid w:val="00A020CE"/>
    <w:rsid w:val="00A03007"/>
    <w:rsid w:val="00A0304B"/>
    <w:rsid w:val="00A031D4"/>
    <w:rsid w:val="00A0399E"/>
    <w:rsid w:val="00A0503C"/>
    <w:rsid w:val="00A053B7"/>
    <w:rsid w:val="00A05AB3"/>
    <w:rsid w:val="00A0616D"/>
    <w:rsid w:val="00A0682B"/>
    <w:rsid w:val="00A07BFE"/>
    <w:rsid w:val="00A07DFB"/>
    <w:rsid w:val="00A07E5F"/>
    <w:rsid w:val="00A1067A"/>
    <w:rsid w:val="00A10AAE"/>
    <w:rsid w:val="00A10F8B"/>
    <w:rsid w:val="00A1103E"/>
    <w:rsid w:val="00A11041"/>
    <w:rsid w:val="00A11683"/>
    <w:rsid w:val="00A1249D"/>
    <w:rsid w:val="00A12C47"/>
    <w:rsid w:val="00A12F2F"/>
    <w:rsid w:val="00A1313F"/>
    <w:rsid w:val="00A13523"/>
    <w:rsid w:val="00A13AEA"/>
    <w:rsid w:val="00A13B71"/>
    <w:rsid w:val="00A14536"/>
    <w:rsid w:val="00A15909"/>
    <w:rsid w:val="00A15A6B"/>
    <w:rsid w:val="00A1632E"/>
    <w:rsid w:val="00A164E6"/>
    <w:rsid w:val="00A1664D"/>
    <w:rsid w:val="00A171AF"/>
    <w:rsid w:val="00A17270"/>
    <w:rsid w:val="00A175D4"/>
    <w:rsid w:val="00A20053"/>
    <w:rsid w:val="00A2054B"/>
    <w:rsid w:val="00A20BBC"/>
    <w:rsid w:val="00A20EE4"/>
    <w:rsid w:val="00A2147C"/>
    <w:rsid w:val="00A21C7A"/>
    <w:rsid w:val="00A2235F"/>
    <w:rsid w:val="00A22AA9"/>
    <w:rsid w:val="00A22F84"/>
    <w:rsid w:val="00A23264"/>
    <w:rsid w:val="00A239B0"/>
    <w:rsid w:val="00A23B62"/>
    <w:rsid w:val="00A23B81"/>
    <w:rsid w:val="00A23C41"/>
    <w:rsid w:val="00A23F30"/>
    <w:rsid w:val="00A24067"/>
    <w:rsid w:val="00A24117"/>
    <w:rsid w:val="00A2440D"/>
    <w:rsid w:val="00A2472F"/>
    <w:rsid w:val="00A24F94"/>
    <w:rsid w:val="00A254F5"/>
    <w:rsid w:val="00A25B5C"/>
    <w:rsid w:val="00A2604C"/>
    <w:rsid w:val="00A26098"/>
    <w:rsid w:val="00A27E51"/>
    <w:rsid w:val="00A30361"/>
    <w:rsid w:val="00A3106F"/>
    <w:rsid w:val="00A31672"/>
    <w:rsid w:val="00A318CA"/>
    <w:rsid w:val="00A31952"/>
    <w:rsid w:val="00A335CD"/>
    <w:rsid w:val="00A33BF7"/>
    <w:rsid w:val="00A34480"/>
    <w:rsid w:val="00A34527"/>
    <w:rsid w:val="00A34733"/>
    <w:rsid w:val="00A34871"/>
    <w:rsid w:val="00A34DAE"/>
    <w:rsid w:val="00A34F22"/>
    <w:rsid w:val="00A35DB1"/>
    <w:rsid w:val="00A36030"/>
    <w:rsid w:val="00A363D3"/>
    <w:rsid w:val="00A36B0A"/>
    <w:rsid w:val="00A36DED"/>
    <w:rsid w:val="00A37196"/>
    <w:rsid w:val="00A3741B"/>
    <w:rsid w:val="00A378E4"/>
    <w:rsid w:val="00A37980"/>
    <w:rsid w:val="00A37A3F"/>
    <w:rsid w:val="00A37AAB"/>
    <w:rsid w:val="00A37F06"/>
    <w:rsid w:val="00A4015B"/>
    <w:rsid w:val="00A40202"/>
    <w:rsid w:val="00A40C90"/>
    <w:rsid w:val="00A414B9"/>
    <w:rsid w:val="00A41784"/>
    <w:rsid w:val="00A41F64"/>
    <w:rsid w:val="00A420BD"/>
    <w:rsid w:val="00A421C4"/>
    <w:rsid w:val="00A426EE"/>
    <w:rsid w:val="00A428F2"/>
    <w:rsid w:val="00A4313F"/>
    <w:rsid w:val="00A436EF"/>
    <w:rsid w:val="00A43877"/>
    <w:rsid w:val="00A43AB8"/>
    <w:rsid w:val="00A441CD"/>
    <w:rsid w:val="00A442CE"/>
    <w:rsid w:val="00A44670"/>
    <w:rsid w:val="00A4480C"/>
    <w:rsid w:val="00A450BD"/>
    <w:rsid w:val="00A45E95"/>
    <w:rsid w:val="00A460A5"/>
    <w:rsid w:val="00A46F55"/>
    <w:rsid w:val="00A47B0A"/>
    <w:rsid w:val="00A501A8"/>
    <w:rsid w:val="00A506F3"/>
    <w:rsid w:val="00A51087"/>
    <w:rsid w:val="00A516E8"/>
    <w:rsid w:val="00A51838"/>
    <w:rsid w:val="00A51A8D"/>
    <w:rsid w:val="00A51D2E"/>
    <w:rsid w:val="00A521DF"/>
    <w:rsid w:val="00A524F5"/>
    <w:rsid w:val="00A525D0"/>
    <w:rsid w:val="00A5333D"/>
    <w:rsid w:val="00A53842"/>
    <w:rsid w:val="00A53FDD"/>
    <w:rsid w:val="00A54137"/>
    <w:rsid w:val="00A5439E"/>
    <w:rsid w:val="00A54AF5"/>
    <w:rsid w:val="00A556CA"/>
    <w:rsid w:val="00A55F40"/>
    <w:rsid w:val="00A56EF1"/>
    <w:rsid w:val="00A573B0"/>
    <w:rsid w:val="00A57AED"/>
    <w:rsid w:val="00A57C3B"/>
    <w:rsid w:val="00A57D88"/>
    <w:rsid w:val="00A61982"/>
    <w:rsid w:val="00A6276C"/>
    <w:rsid w:val="00A62B63"/>
    <w:rsid w:val="00A6364A"/>
    <w:rsid w:val="00A637B3"/>
    <w:rsid w:val="00A63EAC"/>
    <w:rsid w:val="00A64277"/>
    <w:rsid w:val="00A644B0"/>
    <w:rsid w:val="00A64AEC"/>
    <w:rsid w:val="00A65559"/>
    <w:rsid w:val="00A65661"/>
    <w:rsid w:val="00A65869"/>
    <w:rsid w:val="00A66B2C"/>
    <w:rsid w:val="00A67012"/>
    <w:rsid w:val="00A70F5F"/>
    <w:rsid w:val="00A711A8"/>
    <w:rsid w:val="00A711DD"/>
    <w:rsid w:val="00A718E1"/>
    <w:rsid w:val="00A72016"/>
    <w:rsid w:val="00A731F1"/>
    <w:rsid w:val="00A7405F"/>
    <w:rsid w:val="00A745D4"/>
    <w:rsid w:val="00A74A8F"/>
    <w:rsid w:val="00A74FE6"/>
    <w:rsid w:val="00A7564D"/>
    <w:rsid w:val="00A75B5F"/>
    <w:rsid w:val="00A75B92"/>
    <w:rsid w:val="00A75D39"/>
    <w:rsid w:val="00A76516"/>
    <w:rsid w:val="00A765EB"/>
    <w:rsid w:val="00A76B05"/>
    <w:rsid w:val="00A77B86"/>
    <w:rsid w:val="00A77EBF"/>
    <w:rsid w:val="00A80047"/>
    <w:rsid w:val="00A80693"/>
    <w:rsid w:val="00A806AB"/>
    <w:rsid w:val="00A8089C"/>
    <w:rsid w:val="00A81386"/>
    <w:rsid w:val="00A815E5"/>
    <w:rsid w:val="00A81E81"/>
    <w:rsid w:val="00A821BD"/>
    <w:rsid w:val="00A8282E"/>
    <w:rsid w:val="00A828BB"/>
    <w:rsid w:val="00A832C5"/>
    <w:rsid w:val="00A83FD6"/>
    <w:rsid w:val="00A8416C"/>
    <w:rsid w:val="00A842AB"/>
    <w:rsid w:val="00A8501C"/>
    <w:rsid w:val="00A8532F"/>
    <w:rsid w:val="00A858F7"/>
    <w:rsid w:val="00A85D70"/>
    <w:rsid w:val="00A86556"/>
    <w:rsid w:val="00A86873"/>
    <w:rsid w:val="00A86DE4"/>
    <w:rsid w:val="00A873BC"/>
    <w:rsid w:val="00A87763"/>
    <w:rsid w:val="00A877AE"/>
    <w:rsid w:val="00A87F17"/>
    <w:rsid w:val="00A90578"/>
    <w:rsid w:val="00A908D4"/>
    <w:rsid w:val="00A90CA6"/>
    <w:rsid w:val="00A90DCA"/>
    <w:rsid w:val="00A91043"/>
    <w:rsid w:val="00A91A53"/>
    <w:rsid w:val="00A91B3C"/>
    <w:rsid w:val="00A923BE"/>
    <w:rsid w:val="00A92D83"/>
    <w:rsid w:val="00A931D9"/>
    <w:rsid w:val="00A93C2F"/>
    <w:rsid w:val="00A94378"/>
    <w:rsid w:val="00A947DA"/>
    <w:rsid w:val="00A94D3C"/>
    <w:rsid w:val="00A954FA"/>
    <w:rsid w:val="00A95A75"/>
    <w:rsid w:val="00A95DA5"/>
    <w:rsid w:val="00A966C1"/>
    <w:rsid w:val="00A96864"/>
    <w:rsid w:val="00A96BFF"/>
    <w:rsid w:val="00A96F20"/>
    <w:rsid w:val="00A97E62"/>
    <w:rsid w:val="00AA06C8"/>
    <w:rsid w:val="00AA07AD"/>
    <w:rsid w:val="00AA0DA0"/>
    <w:rsid w:val="00AA0F5A"/>
    <w:rsid w:val="00AA1C74"/>
    <w:rsid w:val="00AA23C7"/>
    <w:rsid w:val="00AA2962"/>
    <w:rsid w:val="00AA2BC6"/>
    <w:rsid w:val="00AA3F66"/>
    <w:rsid w:val="00AA5412"/>
    <w:rsid w:val="00AA544A"/>
    <w:rsid w:val="00AA594D"/>
    <w:rsid w:val="00AA5DC6"/>
    <w:rsid w:val="00AA5FC3"/>
    <w:rsid w:val="00AA689D"/>
    <w:rsid w:val="00AA6E0D"/>
    <w:rsid w:val="00AA70B8"/>
    <w:rsid w:val="00AA7ADD"/>
    <w:rsid w:val="00AA7B15"/>
    <w:rsid w:val="00AA7DBF"/>
    <w:rsid w:val="00AA7E45"/>
    <w:rsid w:val="00AA7F1C"/>
    <w:rsid w:val="00AB0822"/>
    <w:rsid w:val="00AB0929"/>
    <w:rsid w:val="00AB0BD7"/>
    <w:rsid w:val="00AB0BDE"/>
    <w:rsid w:val="00AB0E28"/>
    <w:rsid w:val="00AB1000"/>
    <w:rsid w:val="00AB21C8"/>
    <w:rsid w:val="00AB2760"/>
    <w:rsid w:val="00AB328E"/>
    <w:rsid w:val="00AB39FE"/>
    <w:rsid w:val="00AB3B06"/>
    <w:rsid w:val="00AB3B40"/>
    <w:rsid w:val="00AB3DD7"/>
    <w:rsid w:val="00AB4B8F"/>
    <w:rsid w:val="00AB61E9"/>
    <w:rsid w:val="00AB6219"/>
    <w:rsid w:val="00AB66E9"/>
    <w:rsid w:val="00AB7098"/>
    <w:rsid w:val="00AB74EC"/>
    <w:rsid w:val="00AB7D30"/>
    <w:rsid w:val="00AC0318"/>
    <w:rsid w:val="00AC05E8"/>
    <w:rsid w:val="00AC06C9"/>
    <w:rsid w:val="00AC1FBF"/>
    <w:rsid w:val="00AC2B69"/>
    <w:rsid w:val="00AC2C36"/>
    <w:rsid w:val="00AC310F"/>
    <w:rsid w:val="00AC3376"/>
    <w:rsid w:val="00AC3537"/>
    <w:rsid w:val="00AC400F"/>
    <w:rsid w:val="00AC4307"/>
    <w:rsid w:val="00AC5C9A"/>
    <w:rsid w:val="00AC725E"/>
    <w:rsid w:val="00AC79D8"/>
    <w:rsid w:val="00AC7CF1"/>
    <w:rsid w:val="00AD0092"/>
    <w:rsid w:val="00AD0187"/>
    <w:rsid w:val="00AD13E6"/>
    <w:rsid w:val="00AD175E"/>
    <w:rsid w:val="00AD1BBD"/>
    <w:rsid w:val="00AD1CC5"/>
    <w:rsid w:val="00AD2AD4"/>
    <w:rsid w:val="00AD2AF0"/>
    <w:rsid w:val="00AD339F"/>
    <w:rsid w:val="00AD36D1"/>
    <w:rsid w:val="00AD3A4E"/>
    <w:rsid w:val="00AD4255"/>
    <w:rsid w:val="00AD4DA2"/>
    <w:rsid w:val="00AD5074"/>
    <w:rsid w:val="00AD517E"/>
    <w:rsid w:val="00AD62BE"/>
    <w:rsid w:val="00AD673E"/>
    <w:rsid w:val="00AD6AC9"/>
    <w:rsid w:val="00AD6D58"/>
    <w:rsid w:val="00AD6DB1"/>
    <w:rsid w:val="00AD773E"/>
    <w:rsid w:val="00AE0421"/>
    <w:rsid w:val="00AE0852"/>
    <w:rsid w:val="00AE1010"/>
    <w:rsid w:val="00AE136B"/>
    <w:rsid w:val="00AE1CCD"/>
    <w:rsid w:val="00AE2AE3"/>
    <w:rsid w:val="00AE2F55"/>
    <w:rsid w:val="00AE3F2A"/>
    <w:rsid w:val="00AE4A27"/>
    <w:rsid w:val="00AE4B23"/>
    <w:rsid w:val="00AE51D5"/>
    <w:rsid w:val="00AE52B8"/>
    <w:rsid w:val="00AE5A86"/>
    <w:rsid w:val="00AE632A"/>
    <w:rsid w:val="00AE65C3"/>
    <w:rsid w:val="00AE7D9A"/>
    <w:rsid w:val="00AF041E"/>
    <w:rsid w:val="00AF0ABE"/>
    <w:rsid w:val="00AF0BC7"/>
    <w:rsid w:val="00AF1162"/>
    <w:rsid w:val="00AF1296"/>
    <w:rsid w:val="00AF13A5"/>
    <w:rsid w:val="00AF2E6F"/>
    <w:rsid w:val="00AF3185"/>
    <w:rsid w:val="00AF4723"/>
    <w:rsid w:val="00AF4FAC"/>
    <w:rsid w:val="00AF4FEF"/>
    <w:rsid w:val="00AF50B3"/>
    <w:rsid w:val="00AF57A1"/>
    <w:rsid w:val="00AF5AD6"/>
    <w:rsid w:val="00AF5F5F"/>
    <w:rsid w:val="00AF61F1"/>
    <w:rsid w:val="00AF6C44"/>
    <w:rsid w:val="00AF74C7"/>
    <w:rsid w:val="00AF76CD"/>
    <w:rsid w:val="00AF7825"/>
    <w:rsid w:val="00AF7A4E"/>
    <w:rsid w:val="00B00695"/>
    <w:rsid w:val="00B00B10"/>
    <w:rsid w:val="00B01357"/>
    <w:rsid w:val="00B01D60"/>
    <w:rsid w:val="00B01E80"/>
    <w:rsid w:val="00B01EA4"/>
    <w:rsid w:val="00B02199"/>
    <w:rsid w:val="00B023EA"/>
    <w:rsid w:val="00B0398C"/>
    <w:rsid w:val="00B03B91"/>
    <w:rsid w:val="00B03F3A"/>
    <w:rsid w:val="00B04387"/>
    <w:rsid w:val="00B049A8"/>
    <w:rsid w:val="00B04D7E"/>
    <w:rsid w:val="00B04ED0"/>
    <w:rsid w:val="00B05E14"/>
    <w:rsid w:val="00B05F8A"/>
    <w:rsid w:val="00B07BE5"/>
    <w:rsid w:val="00B07BF6"/>
    <w:rsid w:val="00B07CF3"/>
    <w:rsid w:val="00B105DF"/>
    <w:rsid w:val="00B107C3"/>
    <w:rsid w:val="00B10ABE"/>
    <w:rsid w:val="00B11026"/>
    <w:rsid w:val="00B11938"/>
    <w:rsid w:val="00B11A2C"/>
    <w:rsid w:val="00B11F11"/>
    <w:rsid w:val="00B12AB0"/>
    <w:rsid w:val="00B13682"/>
    <w:rsid w:val="00B1395C"/>
    <w:rsid w:val="00B13B21"/>
    <w:rsid w:val="00B143F7"/>
    <w:rsid w:val="00B1485B"/>
    <w:rsid w:val="00B16228"/>
    <w:rsid w:val="00B20632"/>
    <w:rsid w:val="00B20698"/>
    <w:rsid w:val="00B206D3"/>
    <w:rsid w:val="00B206F8"/>
    <w:rsid w:val="00B2089A"/>
    <w:rsid w:val="00B21072"/>
    <w:rsid w:val="00B21D48"/>
    <w:rsid w:val="00B21DD0"/>
    <w:rsid w:val="00B22290"/>
    <w:rsid w:val="00B2251A"/>
    <w:rsid w:val="00B23014"/>
    <w:rsid w:val="00B231F0"/>
    <w:rsid w:val="00B233AD"/>
    <w:rsid w:val="00B24C1E"/>
    <w:rsid w:val="00B252E6"/>
    <w:rsid w:val="00B25449"/>
    <w:rsid w:val="00B258A8"/>
    <w:rsid w:val="00B25C07"/>
    <w:rsid w:val="00B25EB3"/>
    <w:rsid w:val="00B26213"/>
    <w:rsid w:val="00B26F24"/>
    <w:rsid w:val="00B27156"/>
    <w:rsid w:val="00B27987"/>
    <w:rsid w:val="00B30893"/>
    <w:rsid w:val="00B30B42"/>
    <w:rsid w:val="00B30F6D"/>
    <w:rsid w:val="00B313C0"/>
    <w:rsid w:val="00B3144B"/>
    <w:rsid w:val="00B33237"/>
    <w:rsid w:val="00B33646"/>
    <w:rsid w:val="00B33EAD"/>
    <w:rsid w:val="00B34091"/>
    <w:rsid w:val="00B34866"/>
    <w:rsid w:val="00B34887"/>
    <w:rsid w:val="00B36388"/>
    <w:rsid w:val="00B363CD"/>
    <w:rsid w:val="00B37C8E"/>
    <w:rsid w:val="00B401F7"/>
    <w:rsid w:val="00B406F3"/>
    <w:rsid w:val="00B40748"/>
    <w:rsid w:val="00B4121B"/>
    <w:rsid w:val="00B41CAF"/>
    <w:rsid w:val="00B436F6"/>
    <w:rsid w:val="00B437DE"/>
    <w:rsid w:val="00B43F65"/>
    <w:rsid w:val="00B4432D"/>
    <w:rsid w:val="00B448D6"/>
    <w:rsid w:val="00B45B5E"/>
    <w:rsid w:val="00B45EEF"/>
    <w:rsid w:val="00B4716C"/>
    <w:rsid w:val="00B47758"/>
    <w:rsid w:val="00B50AB1"/>
    <w:rsid w:val="00B50F9E"/>
    <w:rsid w:val="00B51010"/>
    <w:rsid w:val="00B5137B"/>
    <w:rsid w:val="00B51745"/>
    <w:rsid w:val="00B51A41"/>
    <w:rsid w:val="00B51E7B"/>
    <w:rsid w:val="00B5215B"/>
    <w:rsid w:val="00B5223D"/>
    <w:rsid w:val="00B52BEC"/>
    <w:rsid w:val="00B53906"/>
    <w:rsid w:val="00B56407"/>
    <w:rsid w:val="00B5660E"/>
    <w:rsid w:val="00B56E7C"/>
    <w:rsid w:val="00B5778A"/>
    <w:rsid w:val="00B6046A"/>
    <w:rsid w:val="00B604AD"/>
    <w:rsid w:val="00B60996"/>
    <w:rsid w:val="00B61597"/>
    <w:rsid w:val="00B61A3A"/>
    <w:rsid w:val="00B6248A"/>
    <w:rsid w:val="00B64185"/>
    <w:rsid w:val="00B644DA"/>
    <w:rsid w:val="00B646BF"/>
    <w:rsid w:val="00B656F2"/>
    <w:rsid w:val="00B664AA"/>
    <w:rsid w:val="00B667FB"/>
    <w:rsid w:val="00B66AB9"/>
    <w:rsid w:val="00B6721A"/>
    <w:rsid w:val="00B7018D"/>
    <w:rsid w:val="00B709A0"/>
    <w:rsid w:val="00B71ACB"/>
    <w:rsid w:val="00B71AF8"/>
    <w:rsid w:val="00B71B6A"/>
    <w:rsid w:val="00B71DC1"/>
    <w:rsid w:val="00B72617"/>
    <w:rsid w:val="00B73257"/>
    <w:rsid w:val="00B73475"/>
    <w:rsid w:val="00B73BD6"/>
    <w:rsid w:val="00B74C15"/>
    <w:rsid w:val="00B76489"/>
    <w:rsid w:val="00B76C12"/>
    <w:rsid w:val="00B776DA"/>
    <w:rsid w:val="00B77A45"/>
    <w:rsid w:val="00B800C7"/>
    <w:rsid w:val="00B81AE6"/>
    <w:rsid w:val="00B81ED1"/>
    <w:rsid w:val="00B82742"/>
    <w:rsid w:val="00B82831"/>
    <w:rsid w:val="00B82D99"/>
    <w:rsid w:val="00B83B19"/>
    <w:rsid w:val="00B83D8A"/>
    <w:rsid w:val="00B84236"/>
    <w:rsid w:val="00B84AEA"/>
    <w:rsid w:val="00B859EE"/>
    <w:rsid w:val="00B8649E"/>
    <w:rsid w:val="00B86D0A"/>
    <w:rsid w:val="00B87BEB"/>
    <w:rsid w:val="00B87D1E"/>
    <w:rsid w:val="00B87E64"/>
    <w:rsid w:val="00B90167"/>
    <w:rsid w:val="00B901DC"/>
    <w:rsid w:val="00B905BE"/>
    <w:rsid w:val="00B91167"/>
    <w:rsid w:val="00B9116A"/>
    <w:rsid w:val="00B911A4"/>
    <w:rsid w:val="00B9153C"/>
    <w:rsid w:val="00B91977"/>
    <w:rsid w:val="00B91B2F"/>
    <w:rsid w:val="00B9213F"/>
    <w:rsid w:val="00B923F5"/>
    <w:rsid w:val="00B92443"/>
    <w:rsid w:val="00B9263F"/>
    <w:rsid w:val="00B92ECE"/>
    <w:rsid w:val="00B933F4"/>
    <w:rsid w:val="00B94620"/>
    <w:rsid w:val="00B947E6"/>
    <w:rsid w:val="00B94931"/>
    <w:rsid w:val="00B94A42"/>
    <w:rsid w:val="00B94B84"/>
    <w:rsid w:val="00B95203"/>
    <w:rsid w:val="00B95619"/>
    <w:rsid w:val="00B95B89"/>
    <w:rsid w:val="00B963D5"/>
    <w:rsid w:val="00B96677"/>
    <w:rsid w:val="00B969A6"/>
    <w:rsid w:val="00B969FF"/>
    <w:rsid w:val="00B97121"/>
    <w:rsid w:val="00B972F0"/>
    <w:rsid w:val="00B973CE"/>
    <w:rsid w:val="00B974B8"/>
    <w:rsid w:val="00B974FD"/>
    <w:rsid w:val="00B977A2"/>
    <w:rsid w:val="00BA090B"/>
    <w:rsid w:val="00BA099E"/>
    <w:rsid w:val="00BA0BBF"/>
    <w:rsid w:val="00BA16CF"/>
    <w:rsid w:val="00BA20F6"/>
    <w:rsid w:val="00BA3051"/>
    <w:rsid w:val="00BA31CB"/>
    <w:rsid w:val="00BA4743"/>
    <w:rsid w:val="00BA4880"/>
    <w:rsid w:val="00BA592A"/>
    <w:rsid w:val="00BA5DAB"/>
    <w:rsid w:val="00BA62ED"/>
    <w:rsid w:val="00BA63E9"/>
    <w:rsid w:val="00BA6651"/>
    <w:rsid w:val="00BA6D4C"/>
    <w:rsid w:val="00BA736C"/>
    <w:rsid w:val="00BA7BDE"/>
    <w:rsid w:val="00BB0013"/>
    <w:rsid w:val="00BB0102"/>
    <w:rsid w:val="00BB032D"/>
    <w:rsid w:val="00BB0E01"/>
    <w:rsid w:val="00BB1004"/>
    <w:rsid w:val="00BB10FC"/>
    <w:rsid w:val="00BB11B8"/>
    <w:rsid w:val="00BB1940"/>
    <w:rsid w:val="00BB3318"/>
    <w:rsid w:val="00BB34BA"/>
    <w:rsid w:val="00BB3AF8"/>
    <w:rsid w:val="00BB3AFF"/>
    <w:rsid w:val="00BB3DF4"/>
    <w:rsid w:val="00BB41B8"/>
    <w:rsid w:val="00BB42E6"/>
    <w:rsid w:val="00BB4978"/>
    <w:rsid w:val="00BB4D7A"/>
    <w:rsid w:val="00BB5733"/>
    <w:rsid w:val="00BB588D"/>
    <w:rsid w:val="00BB5F17"/>
    <w:rsid w:val="00BB6060"/>
    <w:rsid w:val="00BB627F"/>
    <w:rsid w:val="00BB63B6"/>
    <w:rsid w:val="00BB67C9"/>
    <w:rsid w:val="00BB6847"/>
    <w:rsid w:val="00BB68AF"/>
    <w:rsid w:val="00BB715E"/>
    <w:rsid w:val="00BB792F"/>
    <w:rsid w:val="00BB7976"/>
    <w:rsid w:val="00BB7E65"/>
    <w:rsid w:val="00BC1652"/>
    <w:rsid w:val="00BC33B0"/>
    <w:rsid w:val="00BC354C"/>
    <w:rsid w:val="00BC457F"/>
    <w:rsid w:val="00BC52C4"/>
    <w:rsid w:val="00BC54C4"/>
    <w:rsid w:val="00BC5DC4"/>
    <w:rsid w:val="00BC5E60"/>
    <w:rsid w:val="00BC5F42"/>
    <w:rsid w:val="00BC6A00"/>
    <w:rsid w:val="00BC6E58"/>
    <w:rsid w:val="00BC7453"/>
    <w:rsid w:val="00BC7D88"/>
    <w:rsid w:val="00BD07E4"/>
    <w:rsid w:val="00BD07FA"/>
    <w:rsid w:val="00BD0E73"/>
    <w:rsid w:val="00BD107B"/>
    <w:rsid w:val="00BD1852"/>
    <w:rsid w:val="00BD1F9A"/>
    <w:rsid w:val="00BD228E"/>
    <w:rsid w:val="00BD2377"/>
    <w:rsid w:val="00BD24C6"/>
    <w:rsid w:val="00BD2CC2"/>
    <w:rsid w:val="00BD2E99"/>
    <w:rsid w:val="00BD31E3"/>
    <w:rsid w:val="00BD3786"/>
    <w:rsid w:val="00BD3D14"/>
    <w:rsid w:val="00BD401D"/>
    <w:rsid w:val="00BD413D"/>
    <w:rsid w:val="00BD4493"/>
    <w:rsid w:val="00BD46B2"/>
    <w:rsid w:val="00BD4B4F"/>
    <w:rsid w:val="00BD4E54"/>
    <w:rsid w:val="00BD54C6"/>
    <w:rsid w:val="00BD5C6F"/>
    <w:rsid w:val="00BD5D28"/>
    <w:rsid w:val="00BD5DAA"/>
    <w:rsid w:val="00BD60F0"/>
    <w:rsid w:val="00BD61B3"/>
    <w:rsid w:val="00BD6B7D"/>
    <w:rsid w:val="00BD6D41"/>
    <w:rsid w:val="00BD6DB7"/>
    <w:rsid w:val="00BD763E"/>
    <w:rsid w:val="00BD7705"/>
    <w:rsid w:val="00BD7CB7"/>
    <w:rsid w:val="00BD7E84"/>
    <w:rsid w:val="00BD7FC2"/>
    <w:rsid w:val="00BE0141"/>
    <w:rsid w:val="00BE02A4"/>
    <w:rsid w:val="00BE045D"/>
    <w:rsid w:val="00BE171A"/>
    <w:rsid w:val="00BE1CE4"/>
    <w:rsid w:val="00BE1E90"/>
    <w:rsid w:val="00BE2852"/>
    <w:rsid w:val="00BE2F6B"/>
    <w:rsid w:val="00BE36C0"/>
    <w:rsid w:val="00BE4675"/>
    <w:rsid w:val="00BE506F"/>
    <w:rsid w:val="00BE58DC"/>
    <w:rsid w:val="00BE6497"/>
    <w:rsid w:val="00BE68F2"/>
    <w:rsid w:val="00BE6EAF"/>
    <w:rsid w:val="00BE6FFD"/>
    <w:rsid w:val="00BE7170"/>
    <w:rsid w:val="00BE75C5"/>
    <w:rsid w:val="00BF0A9E"/>
    <w:rsid w:val="00BF1EA9"/>
    <w:rsid w:val="00BF1F62"/>
    <w:rsid w:val="00BF20AF"/>
    <w:rsid w:val="00BF264C"/>
    <w:rsid w:val="00BF2985"/>
    <w:rsid w:val="00BF4436"/>
    <w:rsid w:val="00BF453A"/>
    <w:rsid w:val="00BF454E"/>
    <w:rsid w:val="00BF489E"/>
    <w:rsid w:val="00BF59C3"/>
    <w:rsid w:val="00C0059A"/>
    <w:rsid w:val="00C006E2"/>
    <w:rsid w:val="00C00FC9"/>
    <w:rsid w:val="00C0193F"/>
    <w:rsid w:val="00C01A8A"/>
    <w:rsid w:val="00C02094"/>
    <w:rsid w:val="00C02D5C"/>
    <w:rsid w:val="00C03300"/>
    <w:rsid w:val="00C03869"/>
    <w:rsid w:val="00C045FB"/>
    <w:rsid w:val="00C04668"/>
    <w:rsid w:val="00C0499C"/>
    <w:rsid w:val="00C04B8E"/>
    <w:rsid w:val="00C05702"/>
    <w:rsid w:val="00C05D1F"/>
    <w:rsid w:val="00C05FEF"/>
    <w:rsid w:val="00C06613"/>
    <w:rsid w:val="00C067C1"/>
    <w:rsid w:val="00C06872"/>
    <w:rsid w:val="00C06874"/>
    <w:rsid w:val="00C06BD8"/>
    <w:rsid w:val="00C0742E"/>
    <w:rsid w:val="00C07F13"/>
    <w:rsid w:val="00C110A6"/>
    <w:rsid w:val="00C11123"/>
    <w:rsid w:val="00C119CD"/>
    <w:rsid w:val="00C11B78"/>
    <w:rsid w:val="00C11C03"/>
    <w:rsid w:val="00C120AF"/>
    <w:rsid w:val="00C12187"/>
    <w:rsid w:val="00C12688"/>
    <w:rsid w:val="00C126D1"/>
    <w:rsid w:val="00C12842"/>
    <w:rsid w:val="00C12C52"/>
    <w:rsid w:val="00C12C7D"/>
    <w:rsid w:val="00C13416"/>
    <w:rsid w:val="00C13B2C"/>
    <w:rsid w:val="00C13F31"/>
    <w:rsid w:val="00C146FF"/>
    <w:rsid w:val="00C14730"/>
    <w:rsid w:val="00C14831"/>
    <w:rsid w:val="00C150AD"/>
    <w:rsid w:val="00C15508"/>
    <w:rsid w:val="00C15911"/>
    <w:rsid w:val="00C161D5"/>
    <w:rsid w:val="00C16E2E"/>
    <w:rsid w:val="00C17868"/>
    <w:rsid w:val="00C17C89"/>
    <w:rsid w:val="00C17D06"/>
    <w:rsid w:val="00C2049E"/>
    <w:rsid w:val="00C20BC0"/>
    <w:rsid w:val="00C20F75"/>
    <w:rsid w:val="00C20F77"/>
    <w:rsid w:val="00C221C0"/>
    <w:rsid w:val="00C22480"/>
    <w:rsid w:val="00C22913"/>
    <w:rsid w:val="00C22BFD"/>
    <w:rsid w:val="00C230CE"/>
    <w:rsid w:val="00C2325D"/>
    <w:rsid w:val="00C2327B"/>
    <w:rsid w:val="00C23990"/>
    <w:rsid w:val="00C23C5E"/>
    <w:rsid w:val="00C24239"/>
    <w:rsid w:val="00C24399"/>
    <w:rsid w:val="00C253BF"/>
    <w:rsid w:val="00C25A35"/>
    <w:rsid w:val="00C25FC8"/>
    <w:rsid w:val="00C26FC0"/>
    <w:rsid w:val="00C2792D"/>
    <w:rsid w:val="00C27FCB"/>
    <w:rsid w:val="00C30469"/>
    <w:rsid w:val="00C3201C"/>
    <w:rsid w:val="00C32362"/>
    <w:rsid w:val="00C327E6"/>
    <w:rsid w:val="00C3281C"/>
    <w:rsid w:val="00C32A0C"/>
    <w:rsid w:val="00C33421"/>
    <w:rsid w:val="00C33863"/>
    <w:rsid w:val="00C33A8C"/>
    <w:rsid w:val="00C34185"/>
    <w:rsid w:val="00C341B0"/>
    <w:rsid w:val="00C36909"/>
    <w:rsid w:val="00C3693A"/>
    <w:rsid w:val="00C36EAD"/>
    <w:rsid w:val="00C37260"/>
    <w:rsid w:val="00C37B8E"/>
    <w:rsid w:val="00C40BBB"/>
    <w:rsid w:val="00C40C8E"/>
    <w:rsid w:val="00C40F5D"/>
    <w:rsid w:val="00C41190"/>
    <w:rsid w:val="00C4157C"/>
    <w:rsid w:val="00C417C0"/>
    <w:rsid w:val="00C41928"/>
    <w:rsid w:val="00C426B1"/>
    <w:rsid w:val="00C426EF"/>
    <w:rsid w:val="00C42D56"/>
    <w:rsid w:val="00C42F39"/>
    <w:rsid w:val="00C4382F"/>
    <w:rsid w:val="00C43C14"/>
    <w:rsid w:val="00C442ED"/>
    <w:rsid w:val="00C44381"/>
    <w:rsid w:val="00C44957"/>
    <w:rsid w:val="00C44E41"/>
    <w:rsid w:val="00C45569"/>
    <w:rsid w:val="00C46533"/>
    <w:rsid w:val="00C471E7"/>
    <w:rsid w:val="00C50E89"/>
    <w:rsid w:val="00C5115F"/>
    <w:rsid w:val="00C51679"/>
    <w:rsid w:val="00C51A19"/>
    <w:rsid w:val="00C51BCB"/>
    <w:rsid w:val="00C52001"/>
    <w:rsid w:val="00C5220A"/>
    <w:rsid w:val="00C535E9"/>
    <w:rsid w:val="00C53885"/>
    <w:rsid w:val="00C5415F"/>
    <w:rsid w:val="00C54A47"/>
    <w:rsid w:val="00C556D3"/>
    <w:rsid w:val="00C55DA6"/>
    <w:rsid w:val="00C56515"/>
    <w:rsid w:val="00C565DB"/>
    <w:rsid w:val="00C56B5B"/>
    <w:rsid w:val="00C56B66"/>
    <w:rsid w:val="00C57477"/>
    <w:rsid w:val="00C57B77"/>
    <w:rsid w:val="00C57C8D"/>
    <w:rsid w:val="00C57FF3"/>
    <w:rsid w:val="00C60489"/>
    <w:rsid w:val="00C60580"/>
    <w:rsid w:val="00C60AA4"/>
    <w:rsid w:val="00C6179C"/>
    <w:rsid w:val="00C62092"/>
    <w:rsid w:val="00C6226C"/>
    <w:rsid w:val="00C62DC3"/>
    <w:rsid w:val="00C6336A"/>
    <w:rsid w:val="00C63A66"/>
    <w:rsid w:val="00C64043"/>
    <w:rsid w:val="00C64177"/>
    <w:rsid w:val="00C64558"/>
    <w:rsid w:val="00C64C5D"/>
    <w:rsid w:val="00C6580F"/>
    <w:rsid w:val="00C65D25"/>
    <w:rsid w:val="00C65F60"/>
    <w:rsid w:val="00C66B40"/>
    <w:rsid w:val="00C67361"/>
    <w:rsid w:val="00C678DD"/>
    <w:rsid w:val="00C70011"/>
    <w:rsid w:val="00C70BE8"/>
    <w:rsid w:val="00C70CDC"/>
    <w:rsid w:val="00C70E63"/>
    <w:rsid w:val="00C71183"/>
    <w:rsid w:val="00C713CD"/>
    <w:rsid w:val="00C7160C"/>
    <w:rsid w:val="00C717E4"/>
    <w:rsid w:val="00C71DAA"/>
    <w:rsid w:val="00C72144"/>
    <w:rsid w:val="00C72480"/>
    <w:rsid w:val="00C730D9"/>
    <w:rsid w:val="00C73954"/>
    <w:rsid w:val="00C73D72"/>
    <w:rsid w:val="00C749ED"/>
    <w:rsid w:val="00C75160"/>
    <w:rsid w:val="00C75236"/>
    <w:rsid w:val="00C75A29"/>
    <w:rsid w:val="00C75C01"/>
    <w:rsid w:val="00C75EB4"/>
    <w:rsid w:val="00C75EC5"/>
    <w:rsid w:val="00C76942"/>
    <w:rsid w:val="00C76C70"/>
    <w:rsid w:val="00C77771"/>
    <w:rsid w:val="00C779D9"/>
    <w:rsid w:val="00C77A8E"/>
    <w:rsid w:val="00C80E14"/>
    <w:rsid w:val="00C80E1B"/>
    <w:rsid w:val="00C8115A"/>
    <w:rsid w:val="00C817C7"/>
    <w:rsid w:val="00C81DFA"/>
    <w:rsid w:val="00C82579"/>
    <w:rsid w:val="00C82F36"/>
    <w:rsid w:val="00C8383E"/>
    <w:rsid w:val="00C839B2"/>
    <w:rsid w:val="00C84114"/>
    <w:rsid w:val="00C8436A"/>
    <w:rsid w:val="00C846DF"/>
    <w:rsid w:val="00C8478D"/>
    <w:rsid w:val="00C849F7"/>
    <w:rsid w:val="00C84A6F"/>
    <w:rsid w:val="00C8569C"/>
    <w:rsid w:val="00C8627B"/>
    <w:rsid w:val="00C86594"/>
    <w:rsid w:val="00C867ED"/>
    <w:rsid w:val="00C86B5C"/>
    <w:rsid w:val="00C86C93"/>
    <w:rsid w:val="00C86E11"/>
    <w:rsid w:val="00C875FB"/>
    <w:rsid w:val="00C90560"/>
    <w:rsid w:val="00C90A9F"/>
    <w:rsid w:val="00C91412"/>
    <w:rsid w:val="00C914F4"/>
    <w:rsid w:val="00C91873"/>
    <w:rsid w:val="00C91CCD"/>
    <w:rsid w:val="00C927A4"/>
    <w:rsid w:val="00C92951"/>
    <w:rsid w:val="00C92D0D"/>
    <w:rsid w:val="00C92F8D"/>
    <w:rsid w:val="00C9345B"/>
    <w:rsid w:val="00C935C7"/>
    <w:rsid w:val="00C93A3C"/>
    <w:rsid w:val="00C93ACE"/>
    <w:rsid w:val="00C94311"/>
    <w:rsid w:val="00C944CD"/>
    <w:rsid w:val="00C95058"/>
    <w:rsid w:val="00C953BA"/>
    <w:rsid w:val="00C9572D"/>
    <w:rsid w:val="00C9574E"/>
    <w:rsid w:val="00C95A06"/>
    <w:rsid w:val="00C95B24"/>
    <w:rsid w:val="00C9603B"/>
    <w:rsid w:val="00C96B10"/>
    <w:rsid w:val="00C9707B"/>
    <w:rsid w:val="00C97A0D"/>
    <w:rsid w:val="00C97CD7"/>
    <w:rsid w:val="00C97D46"/>
    <w:rsid w:val="00C97DC8"/>
    <w:rsid w:val="00C97F03"/>
    <w:rsid w:val="00CA01A3"/>
    <w:rsid w:val="00CA0963"/>
    <w:rsid w:val="00CA0995"/>
    <w:rsid w:val="00CA0D1C"/>
    <w:rsid w:val="00CA0F53"/>
    <w:rsid w:val="00CA182B"/>
    <w:rsid w:val="00CA1F68"/>
    <w:rsid w:val="00CA2331"/>
    <w:rsid w:val="00CA24FB"/>
    <w:rsid w:val="00CA2761"/>
    <w:rsid w:val="00CA2A5D"/>
    <w:rsid w:val="00CA4FB2"/>
    <w:rsid w:val="00CA5099"/>
    <w:rsid w:val="00CA532C"/>
    <w:rsid w:val="00CA608D"/>
    <w:rsid w:val="00CA6868"/>
    <w:rsid w:val="00CA72C8"/>
    <w:rsid w:val="00CA7E0C"/>
    <w:rsid w:val="00CB003C"/>
    <w:rsid w:val="00CB09CC"/>
    <w:rsid w:val="00CB1181"/>
    <w:rsid w:val="00CB125A"/>
    <w:rsid w:val="00CB1A01"/>
    <w:rsid w:val="00CB1C62"/>
    <w:rsid w:val="00CB3E08"/>
    <w:rsid w:val="00CB3F36"/>
    <w:rsid w:val="00CB3F78"/>
    <w:rsid w:val="00CB45AA"/>
    <w:rsid w:val="00CB4E43"/>
    <w:rsid w:val="00CB591E"/>
    <w:rsid w:val="00CB5A27"/>
    <w:rsid w:val="00CB5CCB"/>
    <w:rsid w:val="00CB5E7C"/>
    <w:rsid w:val="00CB6D0E"/>
    <w:rsid w:val="00CB6D96"/>
    <w:rsid w:val="00CB6FB9"/>
    <w:rsid w:val="00CB73E9"/>
    <w:rsid w:val="00CB7817"/>
    <w:rsid w:val="00CB7A37"/>
    <w:rsid w:val="00CC00D2"/>
    <w:rsid w:val="00CC01D8"/>
    <w:rsid w:val="00CC09C4"/>
    <w:rsid w:val="00CC122B"/>
    <w:rsid w:val="00CC15DA"/>
    <w:rsid w:val="00CC1BA5"/>
    <w:rsid w:val="00CC1C5B"/>
    <w:rsid w:val="00CC1D0B"/>
    <w:rsid w:val="00CC3133"/>
    <w:rsid w:val="00CC32CC"/>
    <w:rsid w:val="00CC34AC"/>
    <w:rsid w:val="00CC3FE1"/>
    <w:rsid w:val="00CC4D0E"/>
    <w:rsid w:val="00CC514F"/>
    <w:rsid w:val="00CC544A"/>
    <w:rsid w:val="00CC55C9"/>
    <w:rsid w:val="00CC75D6"/>
    <w:rsid w:val="00CC7A15"/>
    <w:rsid w:val="00CD004E"/>
    <w:rsid w:val="00CD03A4"/>
    <w:rsid w:val="00CD0593"/>
    <w:rsid w:val="00CD1880"/>
    <w:rsid w:val="00CD2E10"/>
    <w:rsid w:val="00CD31B7"/>
    <w:rsid w:val="00CD390D"/>
    <w:rsid w:val="00CD3C92"/>
    <w:rsid w:val="00CD3D38"/>
    <w:rsid w:val="00CD41BB"/>
    <w:rsid w:val="00CD5339"/>
    <w:rsid w:val="00CD5517"/>
    <w:rsid w:val="00CD5920"/>
    <w:rsid w:val="00CD6075"/>
    <w:rsid w:val="00CD6677"/>
    <w:rsid w:val="00CD66EB"/>
    <w:rsid w:val="00CD7652"/>
    <w:rsid w:val="00CD79E0"/>
    <w:rsid w:val="00CD7CC9"/>
    <w:rsid w:val="00CD7FAB"/>
    <w:rsid w:val="00CE0266"/>
    <w:rsid w:val="00CE02CF"/>
    <w:rsid w:val="00CE0E68"/>
    <w:rsid w:val="00CE0FE6"/>
    <w:rsid w:val="00CE2AC8"/>
    <w:rsid w:val="00CE2E3E"/>
    <w:rsid w:val="00CE331D"/>
    <w:rsid w:val="00CE5A3F"/>
    <w:rsid w:val="00CE6051"/>
    <w:rsid w:val="00CE6D55"/>
    <w:rsid w:val="00CE73C0"/>
    <w:rsid w:val="00CE79FF"/>
    <w:rsid w:val="00CF055D"/>
    <w:rsid w:val="00CF0F69"/>
    <w:rsid w:val="00CF14D8"/>
    <w:rsid w:val="00CF18E1"/>
    <w:rsid w:val="00CF19D0"/>
    <w:rsid w:val="00CF1B0F"/>
    <w:rsid w:val="00CF21EA"/>
    <w:rsid w:val="00CF2E94"/>
    <w:rsid w:val="00CF371F"/>
    <w:rsid w:val="00CF4276"/>
    <w:rsid w:val="00CF45E2"/>
    <w:rsid w:val="00CF47FF"/>
    <w:rsid w:val="00CF48F6"/>
    <w:rsid w:val="00CF4929"/>
    <w:rsid w:val="00CF543C"/>
    <w:rsid w:val="00CF5F38"/>
    <w:rsid w:val="00CF6980"/>
    <w:rsid w:val="00CF7B6D"/>
    <w:rsid w:val="00CF7BFF"/>
    <w:rsid w:val="00D00415"/>
    <w:rsid w:val="00D00482"/>
    <w:rsid w:val="00D00637"/>
    <w:rsid w:val="00D00AC9"/>
    <w:rsid w:val="00D0121D"/>
    <w:rsid w:val="00D024C6"/>
    <w:rsid w:val="00D02BBC"/>
    <w:rsid w:val="00D02C66"/>
    <w:rsid w:val="00D02F4E"/>
    <w:rsid w:val="00D03077"/>
    <w:rsid w:val="00D046E2"/>
    <w:rsid w:val="00D04B80"/>
    <w:rsid w:val="00D04B8F"/>
    <w:rsid w:val="00D04EC5"/>
    <w:rsid w:val="00D0536D"/>
    <w:rsid w:val="00D05C82"/>
    <w:rsid w:val="00D06A1F"/>
    <w:rsid w:val="00D06E27"/>
    <w:rsid w:val="00D0702E"/>
    <w:rsid w:val="00D07A1D"/>
    <w:rsid w:val="00D07F22"/>
    <w:rsid w:val="00D10145"/>
    <w:rsid w:val="00D1049E"/>
    <w:rsid w:val="00D12BA4"/>
    <w:rsid w:val="00D13774"/>
    <w:rsid w:val="00D13CF8"/>
    <w:rsid w:val="00D142C2"/>
    <w:rsid w:val="00D14BF1"/>
    <w:rsid w:val="00D1545B"/>
    <w:rsid w:val="00D1574D"/>
    <w:rsid w:val="00D16674"/>
    <w:rsid w:val="00D17273"/>
    <w:rsid w:val="00D200AC"/>
    <w:rsid w:val="00D20144"/>
    <w:rsid w:val="00D20826"/>
    <w:rsid w:val="00D21247"/>
    <w:rsid w:val="00D21415"/>
    <w:rsid w:val="00D21989"/>
    <w:rsid w:val="00D21F0D"/>
    <w:rsid w:val="00D222AB"/>
    <w:rsid w:val="00D2237D"/>
    <w:rsid w:val="00D22819"/>
    <w:rsid w:val="00D23840"/>
    <w:rsid w:val="00D23A2D"/>
    <w:rsid w:val="00D23B60"/>
    <w:rsid w:val="00D23D2E"/>
    <w:rsid w:val="00D2511B"/>
    <w:rsid w:val="00D25A53"/>
    <w:rsid w:val="00D26729"/>
    <w:rsid w:val="00D272C5"/>
    <w:rsid w:val="00D27969"/>
    <w:rsid w:val="00D27B26"/>
    <w:rsid w:val="00D301BC"/>
    <w:rsid w:val="00D3038F"/>
    <w:rsid w:val="00D3127C"/>
    <w:rsid w:val="00D31550"/>
    <w:rsid w:val="00D31AA3"/>
    <w:rsid w:val="00D31B79"/>
    <w:rsid w:val="00D31FEB"/>
    <w:rsid w:val="00D320AB"/>
    <w:rsid w:val="00D321A4"/>
    <w:rsid w:val="00D32981"/>
    <w:rsid w:val="00D32C10"/>
    <w:rsid w:val="00D32FE4"/>
    <w:rsid w:val="00D33192"/>
    <w:rsid w:val="00D3345C"/>
    <w:rsid w:val="00D340A0"/>
    <w:rsid w:val="00D341A2"/>
    <w:rsid w:val="00D341F4"/>
    <w:rsid w:val="00D34ED2"/>
    <w:rsid w:val="00D34FB1"/>
    <w:rsid w:val="00D3513D"/>
    <w:rsid w:val="00D35553"/>
    <w:rsid w:val="00D358E2"/>
    <w:rsid w:val="00D35F4F"/>
    <w:rsid w:val="00D362FD"/>
    <w:rsid w:val="00D3649A"/>
    <w:rsid w:val="00D36537"/>
    <w:rsid w:val="00D36AE6"/>
    <w:rsid w:val="00D36D87"/>
    <w:rsid w:val="00D36EA4"/>
    <w:rsid w:val="00D36F57"/>
    <w:rsid w:val="00D36F64"/>
    <w:rsid w:val="00D370D2"/>
    <w:rsid w:val="00D37907"/>
    <w:rsid w:val="00D37B0F"/>
    <w:rsid w:val="00D37D01"/>
    <w:rsid w:val="00D40230"/>
    <w:rsid w:val="00D40879"/>
    <w:rsid w:val="00D4094C"/>
    <w:rsid w:val="00D409AF"/>
    <w:rsid w:val="00D40D40"/>
    <w:rsid w:val="00D40FA8"/>
    <w:rsid w:val="00D413AD"/>
    <w:rsid w:val="00D42858"/>
    <w:rsid w:val="00D42990"/>
    <w:rsid w:val="00D42FD2"/>
    <w:rsid w:val="00D431C0"/>
    <w:rsid w:val="00D4403D"/>
    <w:rsid w:val="00D44207"/>
    <w:rsid w:val="00D44881"/>
    <w:rsid w:val="00D44B39"/>
    <w:rsid w:val="00D44B7C"/>
    <w:rsid w:val="00D44EEE"/>
    <w:rsid w:val="00D4659C"/>
    <w:rsid w:val="00D46A31"/>
    <w:rsid w:val="00D46A4B"/>
    <w:rsid w:val="00D473B9"/>
    <w:rsid w:val="00D477B1"/>
    <w:rsid w:val="00D478B9"/>
    <w:rsid w:val="00D502D4"/>
    <w:rsid w:val="00D50358"/>
    <w:rsid w:val="00D51CEF"/>
    <w:rsid w:val="00D51E3A"/>
    <w:rsid w:val="00D5271E"/>
    <w:rsid w:val="00D52A4B"/>
    <w:rsid w:val="00D53020"/>
    <w:rsid w:val="00D53298"/>
    <w:rsid w:val="00D532EB"/>
    <w:rsid w:val="00D5371D"/>
    <w:rsid w:val="00D53896"/>
    <w:rsid w:val="00D53E88"/>
    <w:rsid w:val="00D54346"/>
    <w:rsid w:val="00D54BE3"/>
    <w:rsid w:val="00D54E28"/>
    <w:rsid w:val="00D550F3"/>
    <w:rsid w:val="00D55589"/>
    <w:rsid w:val="00D55626"/>
    <w:rsid w:val="00D55932"/>
    <w:rsid w:val="00D561BE"/>
    <w:rsid w:val="00D5655C"/>
    <w:rsid w:val="00D56DB5"/>
    <w:rsid w:val="00D56E3C"/>
    <w:rsid w:val="00D576B6"/>
    <w:rsid w:val="00D60389"/>
    <w:rsid w:val="00D60DE1"/>
    <w:rsid w:val="00D61669"/>
    <w:rsid w:val="00D62048"/>
    <w:rsid w:val="00D62828"/>
    <w:rsid w:val="00D62831"/>
    <w:rsid w:val="00D62EE4"/>
    <w:rsid w:val="00D63754"/>
    <w:rsid w:val="00D63930"/>
    <w:rsid w:val="00D63A71"/>
    <w:rsid w:val="00D63AF8"/>
    <w:rsid w:val="00D6403A"/>
    <w:rsid w:val="00D64162"/>
    <w:rsid w:val="00D65048"/>
    <w:rsid w:val="00D6518D"/>
    <w:rsid w:val="00D657E2"/>
    <w:rsid w:val="00D6630E"/>
    <w:rsid w:val="00D66873"/>
    <w:rsid w:val="00D66945"/>
    <w:rsid w:val="00D678C6"/>
    <w:rsid w:val="00D701F7"/>
    <w:rsid w:val="00D70764"/>
    <w:rsid w:val="00D71560"/>
    <w:rsid w:val="00D71673"/>
    <w:rsid w:val="00D71C0D"/>
    <w:rsid w:val="00D72399"/>
    <w:rsid w:val="00D7248A"/>
    <w:rsid w:val="00D72D0C"/>
    <w:rsid w:val="00D734E7"/>
    <w:rsid w:val="00D73580"/>
    <w:rsid w:val="00D739F7"/>
    <w:rsid w:val="00D73F7D"/>
    <w:rsid w:val="00D74EB1"/>
    <w:rsid w:val="00D7541A"/>
    <w:rsid w:val="00D755E7"/>
    <w:rsid w:val="00D75685"/>
    <w:rsid w:val="00D7615F"/>
    <w:rsid w:val="00D7679C"/>
    <w:rsid w:val="00D76E9A"/>
    <w:rsid w:val="00D772BC"/>
    <w:rsid w:val="00D77477"/>
    <w:rsid w:val="00D800AB"/>
    <w:rsid w:val="00D803FD"/>
    <w:rsid w:val="00D80DD4"/>
    <w:rsid w:val="00D8321A"/>
    <w:rsid w:val="00D84171"/>
    <w:rsid w:val="00D85781"/>
    <w:rsid w:val="00D85EB1"/>
    <w:rsid w:val="00D86308"/>
    <w:rsid w:val="00D866B6"/>
    <w:rsid w:val="00D86731"/>
    <w:rsid w:val="00D867D1"/>
    <w:rsid w:val="00D868FC"/>
    <w:rsid w:val="00D86AEE"/>
    <w:rsid w:val="00D87B16"/>
    <w:rsid w:val="00D87D1B"/>
    <w:rsid w:val="00D900F8"/>
    <w:rsid w:val="00D90560"/>
    <w:rsid w:val="00D90583"/>
    <w:rsid w:val="00D90BB1"/>
    <w:rsid w:val="00D91994"/>
    <w:rsid w:val="00D91B8D"/>
    <w:rsid w:val="00D91CA9"/>
    <w:rsid w:val="00D920CC"/>
    <w:rsid w:val="00D925E1"/>
    <w:rsid w:val="00D927E4"/>
    <w:rsid w:val="00D92EB2"/>
    <w:rsid w:val="00D93127"/>
    <w:rsid w:val="00D939EF"/>
    <w:rsid w:val="00D93B8B"/>
    <w:rsid w:val="00D943A0"/>
    <w:rsid w:val="00D94400"/>
    <w:rsid w:val="00D94C68"/>
    <w:rsid w:val="00D953F8"/>
    <w:rsid w:val="00D9562E"/>
    <w:rsid w:val="00D96326"/>
    <w:rsid w:val="00D97711"/>
    <w:rsid w:val="00D97C75"/>
    <w:rsid w:val="00D97DBB"/>
    <w:rsid w:val="00DA0039"/>
    <w:rsid w:val="00DA0476"/>
    <w:rsid w:val="00DA0842"/>
    <w:rsid w:val="00DA0941"/>
    <w:rsid w:val="00DA121A"/>
    <w:rsid w:val="00DA13A3"/>
    <w:rsid w:val="00DA1942"/>
    <w:rsid w:val="00DA1BB5"/>
    <w:rsid w:val="00DA25F7"/>
    <w:rsid w:val="00DA2EE8"/>
    <w:rsid w:val="00DA346E"/>
    <w:rsid w:val="00DA385E"/>
    <w:rsid w:val="00DA41E1"/>
    <w:rsid w:val="00DA42C1"/>
    <w:rsid w:val="00DA4343"/>
    <w:rsid w:val="00DA4416"/>
    <w:rsid w:val="00DA4498"/>
    <w:rsid w:val="00DA473E"/>
    <w:rsid w:val="00DA4A14"/>
    <w:rsid w:val="00DA5604"/>
    <w:rsid w:val="00DA5A8F"/>
    <w:rsid w:val="00DA5E3C"/>
    <w:rsid w:val="00DA6000"/>
    <w:rsid w:val="00DA6500"/>
    <w:rsid w:val="00DA70E9"/>
    <w:rsid w:val="00DA7413"/>
    <w:rsid w:val="00DA769C"/>
    <w:rsid w:val="00DA7C2A"/>
    <w:rsid w:val="00DA7DB7"/>
    <w:rsid w:val="00DB007C"/>
    <w:rsid w:val="00DB019E"/>
    <w:rsid w:val="00DB2843"/>
    <w:rsid w:val="00DB338D"/>
    <w:rsid w:val="00DB38AA"/>
    <w:rsid w:val="00DB3C63"/>
    <w:rsid w:val="00DB3DC2"/>
    <w:rsid w:val="00DB4249"/>
    <w:rsid w:val="00DB4406"/>
    <w:rsid w:val="00DB44C3"/>
    <w:rsid w:val="00DB4A8F"/>
    <w:rsid w:val="00DB4D21"/>
    <w:rsid w:val="00DB4E11"/>
    <w:rsid w:val="00DB4EAF"/>
    <w:rsid w:val="00DB4F07"/>
    <w:rsid w:val="00DB5AFE"/>
    <w:rsid w:val="00DB5D06"/>
    <w:rsid w:val="00DB64CE"/>
    <w:rsid w:val="00DB6956"/>
    <w:rsid w:val="00DB6C63"/>
    <w:rsid w:val="00DB6DF7"/>
    <w:rsid w:val="00DB70B1"/>
    <w:rsid w:val="00DB792E"/>
    <w:rsid w:val="00DB7FA6"/>
    <w:rsid w:val="00DC0E71"/>
    <w:rsid w:val="00DC2470"/>
    <w:rsid w:val="00DC27C3"/>
    <w:rsid w:val="00DC2D12"/>
    <w:rsid w:val="00DC376D"/>
    <w:rsid w:val="00DC416D"/>
    <w:rsid w:val="00DC44A2"/>
    <w:rsid w:val="00DC4DD1"/>
    <w:rsid w:val="00DC582A"/>
    <w:rsid w:val="00DC64F3"/>
    <w:rsid w:val="00DC6EF1"/>
    <w:rsid w:val="00DC770A"/>
    <w:rsid w:val="00DC7B27"/>
    <w:rsid w:val="00DD014C"/>
    <w:rsid w:val="00DD0711"/>
    <w:rsid w:val="00DD0906"/>
    <w:rsid w:val="00DD1025"/>
    <w:rsid w:val="00DD11A8"/>
    <w:rsid w:val="00DD133F"/>
    <w:rsid w:val="00DD1CE3"/>
    <w:rsid w:val="00DD285F"/>
    <w:rsid w:val="00DD2D50"/>
    <w:rsid w:val="00DD3508"/>
    <w:rsid w:val="00DD38DA"/>
    <w:rsid w:val="00DD390B"/>
    <w:rsid w:val="00DD3EA5"/>
    <w:rsid w:val="00DD4108"/>
    <w:rsid w:val="00DD43E0"/>
    <w:rsid w:val="00DD4440"/>
    <w:rsid w:val="00DD48AF"/>
    <w:rsid w:val="00DD498A"/>
    <w:rsid w:val="00DD4B9D"/>
    <w:rsid w:val="00DD5954"/>
    <w:rsid w:val="00DD5AE1"/>
    <w:rsid w:val="00DD5D3C"/>
    <w:rsid w:val="00DD5E3C"/>
    <w:rsid w:val="00DD5F9D"/>
    <w:rsid w:val="00DD71BB"/>
    <w:rsid w:val="00DD792F"/>
    <w:rsid w:val="00DE054A"/>
    <w:rsid w:val="00DE0711"/>
    <w:rsid w:val="00DE0F98"/>
    <w:rsid w:val="00DE11C5"/>
    <w:rsid w:val="00DE1B59"/>
    <w:rsid w:val="00DE1FBC"/>
    <w:rsid w:val="00DE2716"/>
    <w:rsid w:val="00DE2886"/>
    <w:rsid w:val="00DE2BEC"/>
    <w:rsid w:val="00DE2E21"/>
    <w:rsid w:val="00DE3613"/>
    <w:rsid w:val="00DE381C"/>
    <w:rsid w:val="00DE3B29"/>
    <w:rsid w:val="00DE3C9A"/>
    <w:rsid w:val="00DE4793"/>
    <w:rsid w:val="00DE6049"/>
    <w:rsid w:val="00DE64CC"/>
    <w:rsid w:val="00DE7073"/>
    <w:rsid w:val="00DE7558"/>
    <w:rsid w:val="00DE7E0F"/>
    <w:rsid w:val="00DE7F81"/>
    <w:rsid w:val="00DF000A"/>
    <w:rsid w:val="00DF08E9"/>
    <w:rsid w:val="00DF0F08"/>
    <w:rsid w:val="00DF19DC"/>
    <w:rsid w:val="00DF1C29"/>
    <w:rsid w:val="00DF20F1"/>
    <w:rsid w:val="00DF23BB"/>
    <w:rsid w:val="00DF2811"/>
    <w:rsid w:val="00DF2AEA"/>
    <w:rsid w:val="00DF2D6D"/>
    <w:rsid w:val="00DF2DA8"/>
    <w:rsid w:val="00DF2F34"/>
    <w:rsid w:val="00DF3112"/>
    <w:rsid w:val="00DF3287"/>
    <w:rsid w:val="00DF39C2"/>
    <w:rsid w:val="00DF41BD"/>
    <w:rsid w:val="00DF4431"/>
    <w:rsid w:val="00DF49F4"/>
    <w:rsid w:val="00DF6954"/>
    <w:rsid w:val="00DF6B0F"/>
    <w:rsid w:val="00DF6CD3"/>
    <w:rsid w:val="00DF704B"/>
    <w:rsid w:val="00DF78ED"/>
    <w:rsid w:val="00E00B6E"/>
    <w:rsid w:val="00E00F2F"/>
    <w:rsid w:val="00E013E6"/>
    <w:rsid w:val="00E014BB"/>
    <w:rsid w:val="00E01AA8"/>
    <w:rsid w:val="00E01E86"/>
    <w:rsid w:val="00E022C5"/>
    <w:rsid w:val="00E028A6"/>
    <w:rsid w:val="00E02911"/>
    <w:rsid w:val="00E02ACF"/>
    <w:rsid w:val="00E02B45"/>
    <w:rsid w:val="00E02D04"/>
    <w:rsid w:val="00E030E2"/>
    <w:rsid w:val="00E03603"/>
    <w:rsid w:val="00E03835"/>
    <w:rsid w:val="00E03C22"/>
    <w:rsid w:val="00E03F71"/>
    <w:rsid w:val="00E04782"/>
    <w:rsid w:val="00E0483A"/>
    <w:rsid w:val="00E05BCC"/>
    <w:rsid w:val="00E05FDC"/>
    <w:rsid w:val="00E07851"/>
    <w:rsid w:val="00E07E79"/>
    <w:rsid w:val="00E105CE"/>
    <w:rsid w:val="00E109F3"/>
    <w:rsid w:val="00E11121"/>
    <w:rsid w:val="00E1190F"/>
    <w:rsid w:val="00E119FC"/>
    <w:rsid w:val="00E11B94"/>
    <w:rsid w:val="00E131C2"/>
    <w:rsid w:val="00E13B82"/>
    <w:rsid w:val="00E14B8B"/>
    <w:rsid w:val="00E14C3B"/>
    <w:rsid w:val="00E15020"/>
    <w:rsid w:val="00E150CF"/>
    <w:rsid w:val="00E151C7"/>
    <w:rsid w:val="00E15A1D"/>
    <w:rsid w:val="00E15A41"/>
    <w:rsid w:val="00E15FBA"/>
    <w:rsid w:val="00E15FF2"/>
    <w:rsid w:val="00E16740"/>
    <w:rsid w:val="00E16AD8"/>
    <w:rsid w:val="00E16D56"/>
    <w:rsid w:val="00E17CDB"/>
    <w:rsid w:val="00E208BC"/>
    <w:rsid w:val="00E20C1E"/>
    <w:rsid w:val="00E21546"/>
    <w:rsid w:val="00E21807"/>
    <w:rsid w:val="00E218ED"/>
    <w:rsid w:val="00E21926"/>
    <w:rsid w:val="00E233FE"/>
    <w:rsid w:val="00E24302"/>
    <w:rsid w:val="00E24444"/>
    <w:rsid w:val="00E24728"/>
    <w:rsid w:val="00E2493A"/>
    <w:rsid w:val="00E256EE"/>
    <w:rsid w:val="00E25E46"/>
    <w:rsid w:val="00E26A17"/>
    <w:rsid w:val="00E26F5F"/>
    <w:rsid w:val="00E30120"/>
    <w:rsid w:val="00E30AA8"/>
    <w:rsid w:val="00E31137"/>
    <w:rsid w:val="00E31596"/>
    <w:rsid w:val="00E31920"/>
    <w:rsid w:val="00E319D6"/>
    <w:rsid w:val="00E31A50"/>
    <w:rsid w:val="00E31CAB"/>
    <w:rsid w:val="00E31DD6"/>
    <w:rsid w:val="00E31E9C"/>
    <w:rsid w:val="00E32590"/>
    <w:rsid w:val="00E337A1"/>
    <w:rsid w:val="00E33883"/>
    <w:rsid w:val="00E34E84"/>
    <w:rsid w:val="00E35201"/>
    <w:rsid w:val="00E35CE8"/>
    <w:rsid w:val="00E35DD8"/>
    <w:rsid w:val="00E361D2"/>
    <w:rsid w:val="00E37243"/>
    <w:rsid w:val="00E3724B"/>
    <w:rsid w:val="00E37A57"/>
    <w:rsid w:val="00E40311"/>
    <w:rsid w:val="00E403F6"/>
    <w:rsid w:val="00E40E8F"/>
    <w:rsid w:val="00E4130F"/>
    <w:rsid w:val="00E42327"/>
    <w:rsid w:val="00E42499"/>
    <w:rsid w:val="00E424F5"/>
    <w:rsid w:val="00E42AE9"/>
    <w:rsid w:val="00E431B1"/>
    <w:rsid w:val="00E44BAF"/>
    <w:rsid w:val="00E45035"/>
    <w:rsid w:val="00E45157"/>
    <w:rsid w:val="00E45A22"/>
    <w:rsid w:val="00E45A4C"/>
    <w:rsid w:val="00E4671D"/>
    <w:rsid w:val="00E47C93"/>
    <w:rsid w:val="00E502EF"/>
    <w:rsid w:val="00E50A28"/>
    <w:rsid w:val="00E5215C"/>
    <w:rsid w:val="00E525AE"/>
    <w:rsid w:val="00E52B57"/>
    <w:rsid w:val="00E53001"/>
    <w:rsid w:val="00E531E5"/>
    <w:rsid w:val="00E5347E"/>
    <w:rsid w:val="00E53E5D"/>
    <w:rsid w:val="00E54639"/>
    <w:rsid w:val="00E54A7C"/>
    <w:rsid w:val="00E54ABF"/>
    <w:rsid w:val="00E54C39"/>
    <w:rsid w:val="00E55880"/>
    <w:rsid w:val="00E559D5"/>
    <w:rsid w:val="00E55FB8"/>
    <w:rsid w:val="00E56344"/>
    <w:rsid w:val="00E57751"/>
    <w:rsid w:val="00E5786C"/>
    <w:rsid w:val="00E57B91"/>
    <w:rsid w:val="00E60DC2"/>
    <w:rsid w:val="00E60DFC"/>
    <w:rsid w:val="00E61495"/>
    <w:rsid w:val="00E61853"/>
    <w:rsid w:val="00E61B98"/>
    <w:rsid w:val="00E62055"/>
    <w:rsid w:val="00E62531"/>
    <w:rsid w:val="00E62644"/>
    <w:rsid w:val="00E63247"/>
    <w:rsid w:val="00E63DB6"/>
    <w:rsid w:val="00E63FF4"/>
    <w:rsid w:val="00E640F5"/>
    <w:rsid w:val="00E651A2"/>
    <w:rsid w:val="00E65506"/>
    <w:rsid w:val="00E65E74"/>
    <w:rsid w:val="00E66708"/>
    <w:rsid w:val="00E66B39"/>
    <w:rsid w:val="00E66E03"/>
    <w:rsid w:val="00E66F61"/>
    <w:rsid w:val="00E67252"/>
    <w:rsid w:val="00E67D71"/>
    <w:rsid w:val="00E70302"/>
    <w:rsid w:val="00E70A50"/>
    <w:rsid w:val="00E72431"/>
    <w:rsid w:val="00E72568"/>
    <w:rsid w:val="00E728AF"/>
    <w:rsid w:val="00E73A3C"/>
    <w:rsid w:val="00E744EC"/>
    <w:rsid w:val="00E74E17"/>
    <w:rsid w:val="00E7589F"/>
    <w:rsid w:val="00E75947"/>
    <w:rsid w:val="00E75DD3"/>
    <w:rsid w:val="00E763B7"/>
    <w:rsid w:val="00E76AA7"/>
    <w:rsid w:val="00E7724A"/>
    <w:rsid w:val="00E77251"/>
    <w:rsid w:val="00E77B4E"/>
    <w:rsid w:val="00E80143"/>
    <w:rsid w:val="00E80533"/>
    <w:rsid w:val="00E80908"/>
    <w:rsid w:val="00E80BFC"/>
    <w:rsid w:val="00E80C25"/>
    <w:rsid w:val="00E80EFC"/>
    <w:rsid w:val="00E81951"/>
    <w:rsid w:val="00E81B23"/>
    <w:rsid w:val="00E82DEA"/>
    <w:rsid w:val="00E82FC2"/>
    <w:rsid w:val="00E84674"/>
    <w:rsid w:val="00E852B5"/>
    <w:rsid w:val="00E853D3"/>
    <w:rsid w:val="00E858E3"/>
    <w:rsid w:val="00E85DA8"/>
    <w:rsid w:val="00E861CB"/>
    <w:rsid w:val="00E86570"/>
    <w:rsid w:val="00E86AC0"/>
    <w:rsid w:val="00E87041"/>
    <w:rsid w:val="00E871C7"/>
    <w:rsid w:val="00E872F4"/>
    <w:rsid w:val="00E87314"/>
    <w:rsid w:val="00E87A2A"/>
    <w:rsid w:val="00E87CAF"/>
    <w:rsid w:val="00E905FB"/>
    <w:rsid w:val="00E90888"/>
    <w:rsid w:val="00E91352"/>
    <w:rsid w:val="00E91AAE"/>
    <w:rsid w:val="00E91E6A"/>
    <w:rsid w:val="00E91ED3"/>
    <w:rsid w:val="00E9226A"/>
    <w:rsid w:val="00E92662"/>
    <w:rsid w:val="00E92AF4"/>
    <w:rsid w:val="00E92DA4"/>
    <w:rsid w:val="00E9337F"/>
    <w:rsid w:val="00E933D2"/>
    <w:rsid w:val="00E93647"/>
    <w:rsid w:val="00E940D5"/>
    <w:rsid w:val="00E944F9"/>
    <w:rsid w:val="00E94AB9"/>
    <w:rsid w:val="00E95768"/>
    <w:rsid w:val="00E96439"/>
    <w:rsid w:val="00E9730D"/>
    <w:rsid w:val="00E97966"/>
    <w:rsid w:val="00E97CAB"/>
    <w:rsid w:val="00EA02EA"/>
    <w:rsid w:val="00EA1625"/>
    <w:rsid w:val="00EA1647"/>
    <w:rsid w:val="00EA2963"/>
    <w:rsid w:val="00EA2C35"/>
    <w:rsid w:val="00EA3051"/>
    <w:rsid w:val="00EA33C0"/>
    <w:rsid w:val="00EA4288"/>
    <w:rsid w:val="00EA51FE"/>
    <w:rsid w:val="00EA576C"/>
    <w:rsid w:val="00EA57AF"/>
    <w:rsid w:val="00EA5B5E"/>
    <w:rsid w:val="00EA5D21"/>
    <w:rsid w:val="00EA64E6"/>
    <w:rsid w:val="00EA67CB"/>
    <w:rsid w:val="00EA6998"/>
    <w:rsid w:val="00EA7250"/>
    <w:rsid w:val="00EA7595"/>
    <w:rsid w:val="00EA7BFA"/>
    <w:rsid w:val="00EB07A9"/>
    <w:rsid w:val="00EB0D98"/>
    <w:rsid w:val="00EB1926"/>
    <w:rsid w:val="00EB23AD"/>
    <w:rsid w:val="00EB2D43"/>
    <w:rsid w:val="00EB30A5"/>
    <w:rsid w:val="00EB4C4E"/>
    <w:rsid w:val="00EB4E09"/>
    <w:rsid w:val="00EB53AC"/>
    <w:rsid w:val="00EB5917"/>
    <w:rsid w:val="00EB5C4F"/>
    <w:rsid w:val="00EB623E"/>
    <w:rsid w:val="00EB62CC"/>
    <w:rsid w:val="00EB645B"/>
    <w:rsid w:val="00EB6F6A"/>
    <w:rsid w:val="00EB70B5"/>
    <w:rsid w:val="00EB7107"/>
    <w:rsid w:val="00EB7F74"/>
    <w:rsid w:val="00EC08A2"/>
    <w:rsid w:val="00EC101B"/>
    <w:rsid w:val="00EC2320"/>
    <w:rsid w:val="00EC26D8"/>
    <w:rsid w:val="00EC2B1F"/>
    <w:rsid w:val="00EC3171"/>
    <w:rsid w:val="00EC31C8"/>
    <w:rsid w:val="00EC3B5D"/>
    <w:rsid w:val="00EC3DF6"/>
    <w:rsid w:val="00EC424D"/>
    <w:rsid w:val="00EC485A"/>
    <w:rsid w:val="00EC4B2D"/>
    <w:rsid w:val="00EC51BF"/>
    <w:rsid w:val="00EC5214"/>
    <w:rsid w:val="00EC62F0"/>
    <w:rsid w:val="00EC675F"/>
    <w:rsid w:val="00EC6A1B"/>
    <w:rsid w:val="00EC77BB"/>
    <w:rsid w:val="00ED0698"/>
    <w:rsid w:val="00ED06DF"/>
    <w:rsid w:val="00ED21C0"/>
    <w:rsid w:val="00ED2EEA"/>
    <w:rsid w:val="00ED3143"/>
    <w:rsid w:val="00ED5EDC"/>
    <w:rsid w:val="00ED65CF"/>
    <w:rsid w:val="00ED6685"/>
    <w:rsid w:val="00ED674A"/>
    <w:rsid w:val="00ED6B9A"/>
    <w:rsid w:val="00ED6E00"/>
    <w:rsid w:val="00ED70F7"/>
    <w:rsid w:val="00ED716D"/>
    <w:rsid w:val="00EE173F"/>
    <w:rsid w:val="00EE21FB"/>
    <w:rsid w:val="00EE2242"/>
    <w:rsid w:val="00EE25C4"/>
    <w:rsid w:val="00EE2815"/>
    <w:rsid w:val="00EE2BDE"/>
    <w:rsid w:val="00EE33A5"/>
    <w:rsid w:val="00EE362B"/>
    <w:rsid w:val="00EE3DFE"/>
    <w:rsid w:val="00EE3E46"/>
    <w:rsid w:val="00EE3F4E"/>
    <w:rsid w:val="00EE3F5E"/>
    <w:rsid w:val="00EE4FC1"/>
    <w:rsid w:val="00EE5A0F"/>
    <w:rsid w:val="00EE5CE2"/>
    <w:rsid w:val="00EE6679"/>
    <w:rsid w:val="00EE678E"/>
    <w:rsid w:val="00EE6D00"/>
    <w:rsid w:val="00EE751D"/>
    <w:rsid w:val="00EE782F"/>
    <w:rsid w:val="00EE79A1"/>
    <w:rsid w:val="00EE7E9B"/>
    <w:rsid w:val="00EF023A"/>
    <w:rsid w:val="00EF0520"/>
    <w:rsid w:val="00EF0555"/>
    <w:rsid w:val="00EF0BE5"/>
    <w:rsid w:val="00EF1A03"/>
    <w:rsid w:val="00EF2C9B"/>
    <w:rsid w:val="00EF2EAE"/>
    <w:rsid w:val="00EF328F"/>
    <w:rsid w:val="00EF3952"/>
    <w:rsid w:val="00EF4DF1"/>
    <w:rsid w:val="00EF4EF1"/>
    <w:rsid w:val="00EF4F5D"/>
    <w:rsid w:val="00EF5730"/>
    <w:rsid w:val="00EF676F"/>
    <w:rsid w:val="00EF69A1"/>
    <w:rsid w:val="00EF74EB"/>
    <w:rsid w:val="00EF7704"/>
    <w:rsid w:val="00F0012E"/>
    <w:rsid w:val="00F00708"/>
    <w:rsid w:val="00F00790"/>
    <w:rsid w:val="00F00DAE"/>
    <w:rsid w:val="00F02A33"/>
    <w:rsid w:val="00F02C83"/>
    <w:rsid w:val="00F0308A"/>
    <w:rsid w:val="00F03677"/>
    <w:rsid w:val="00F03955"/>
    <w:rsid w:val="00F039B5"/>
    <w:rsid w:val="00F03F5A"/>
    <w:rsid w:val="00F03FBC"/>
    <w:rsid w:val="00F048A4"/>
    <w:rsid w:val="00F04B1F"/>
    <w:rsid w:val="00F04B72"/>
    <w:rsid w:val="00F04BEF"/>
    <w:rsid w:val="00F052E6"/>
    <w:rsid w:val="00F0567A"/>
    <w:rsid w:val="00F05AFE"/>
    <w:rsid w:val="00F05B38"/>
    <w:rsid w:val="00F05E2F"/>
    <w:rsid w:val="00F06314"/>
    <w:rsid w:val="00F0648D"/>
    <w:rsid w:val="00F06852"/>
    <w:rsid w:val="00F075A5"/>
    <w:rsid w:val="00F07694"/>
    <w:rsid w:val="00F1066F"/>
    <w:rsid w:val="00F10880"/>
    <w:rsid w:val="00F10C20"/>
    <w:rsid w:val="00F110A0"/>
    <w:rsid w:val="00F1171A"/>
    <w:rsid w:val="00F12C8C"/>
    <w:rsid w:val="00F12EA8"/>
    <w:rsid w:val="00F13254"/>
    <w:rsid w:val="00F141DA"/>
    <w:rsid w:val="00F142C4"/>
    <w:rsid w:val="00F14535"/>
    <w:rsid w:val="00F14660"/>
    <w:rsid w:val="00F149D0"/>
    <w:rsid w:val="00F14A24"/>
    <w:rsid w:val="00F14CEE"/>
    <w:rsid w:val="00F159C8"/>
    <w:rsid w:val="00F15F34"/>
    <w:rsid w:val="00F163C7"/>
    <w:rsid w:val="00F167BA"/>
    <w:rsid w:val="00F16F40"/>
    <w:rsid w:val="00F174AA"/>
    <w:rsid w:val="00F1773D"/>
    <w:rsid w:val="00F17790"/>
    <w:rsid w:val="00F202E8"/>
    <w:rsid w:val="00F215A3"/>
    <w:rsid w:val="00F21B39"/>
    <w:rsid w:val="00F21C8A"/>
    <w:rsid w:val="00F225B4"/>
    <w:rsid w:val="00F22D92"/>
    <w:rsid w:val="00F22EBE"/>
    <w:rsid w:val="00F2311C"/>
    <w:rsid w:val="00F23166"/>
    <w:rsid w:val="00F2347C"/>
    <w:rsid w:val="00F23D91"/>
    <w:rsid w:val="00F23E6E"/>
    <w:rsid w:val="00F24D96"/>
    <w:rsid w:val="00F24F8A"/>
    <w:rsid w:val="00F25369"/>
    <w:rsid w:val="00F25833"/>
    <w:rsid w:val="00F25CDD"/>
    <w:rsid w:val="00F261DC"/>
    <w:rsid w:val="00F26542"/>
    <w:rsid w:val="00F26A68"/>
    <w:rsid w:val="00F27474"/>
    <w:rsid w:val="00F27CCD"/>
    <w:rsid w:val="00F27E56"/>
    <w:rsid w:val="00F27ED5"/>
    <w:rsid w:val="00F30773"/>
    <w:rsid w:val="00F308C0"/>
    <w:rsid w:val="00F30C38"/>
    <w:rsid w:val="00F315C9"/>
    <w:rsid w:val="00F31848"/>
    <w:rsid w:val="00F31902"/>
    <w:rsid w:val="00F31BE1"/>
    <w:rsid w:val="00F31EE1"/>
    <w:rsid w:val="00F3291C"/>
    <w:rsid w:val="00F32A1C"/>
    <w:rsid w:val="00F33348"/>
    <w:rsid w:val="00F333C9"/>
    <w:rsid w:val="00F33EA0"/>
    <w:rsid w:val="00F3496C"/>
    <w:rsid w:val="00F34EE6"/>
    <w:rsid w:val="00F35426"/>
    <w:rsid w:val="00F3548E"/>
    <w:rsid w:val="00F358DC"/>
    <w:rsid w:val="00F3720B"/>
    <w:rsid w:val="00F37439"/>
    <w:rsid w:val="00F37C45"/>
    <w:rsid w:val="00F40378"/>
    <w:rsid w:val="00F414F0"/>
    <w:rsid w:val="00F41B76"/>
    <w:rsid w:val="00F42079"/>
    <w:rsid w:val="00F42090"/>
    <w:rsid w:val="00F4209D"/>
    <w:rsid w:val="00F438C7"/>
    <w:rsid w:val="00F43B22"/>
    <w:rsid w:val="00F445CB"/>
    <w:rsid w:val="00F45844"/>
    <w:rsid w:val="00F46BC1"/>
    <w:rsid w:val="00F473EB"/>
    <w:rsid w:val="00F47BB8"/>
    <w:rsid w:val="00F47EFC"/>
    <w:rsid w:val="00F50156"/>
    <w:rsid w:val="00F508B1"/>
    <w:rsid w:val="00F50C48"/>
    <w:rsid w:val="00F50FE5"/>
    <w:rsid w:val="00F51231"/>
    <w:rsid w:val="00F514CD"/>
    <w:rsid w:val="00F51757"/>
    <w:rsid w:val="00F52079"/>
    <w:rsid w:val="00F52F63"/>
    <w:rsid w:val="00F53614"/>
    <w:rsid w:val="00F53957"/>
    <w:rsid w:val="00F54144"/>
    <w:rsid w:val="00F545CB"/>
    <w:rsid w:val="00F54E29"/>
    <w:rsid w:val="00F54EA5"/>
    <w:rsid w:val="00F54FA9"/>
    <w:rsid w:val="00F550F5"/>
    <w:rsid w:val="00F55F25"/>
    <w:rsid w:val="00F56574"/>
    <w:rsid w:val="00F565FF"/>
    <w:rsid w:val="00F56B3C"/>
    <w:rsid w:val="00F57ED0"/>
    <w:rsid w:val="00F57EDF"/>
    <w:rsid w:val="00F60371"/>
    <w:rsid w:val="00F608EE"/>
    <w:rsid w:val="00F60F3C"/>
    <w:rsid w:val="00F615CC"/>
    <w:rsid w:val="00F61FD9"/>
    <w:rsid w:val="00F6206F"/>
    <w:rsid w:val="00F63A58"/>
    <w:rsid w:val="00F63F7F"/>
    <w:rsid w:val="00F6425A"/>
    <w:rsid w:val="00F6550D"/>
    <w:rsid w:val="00F65704"/>
    <w:rsid w:val="00F65BB0"/>
    <w:rsid w:val="00F6750C"/>
    <w:rsid w:val="00F675DE"/>
    <w:rsid w:val="00F676C1"/>
    <w:rsid w:val="00F714F4"/>
    <w:rsid w:val="00F71C00"/>
    <w:rsid w:val="00F71C34"/>
    <w:rsid w:val="00F72221"/>
    <w:rsid w:val="00F72AD4"/>
    <w:rsid w:val="00F72EF7"/>
    <w:rsid w:val="00F735FD"/>
    <w:rsid w:val="00F73771"/>
    <w:rsid w:val="00F73800"/>
    <w:rsid w:val="00F74A8C"/>
    <w:rsid w:val="00F74D18"/>
    <w:rsid w:val="00F74DE0"/>
    <w:rsid w:val="00F74EEA"/>
    <w:rsid w:val="00F75492"/>
    <w:rsid w:val="00F75853"/>
    <w:rsid w:val="00F75E9E"/>
    <w:rsid w:val="00F76030"/>
    <w:rsid w:val="00F76802"/>
    <w:rsid w:val="00F776FF"/>
    <w:rsid w:val="00F77783"/>
    <w:rsid w:val="00F77A94"/>
    <w:rsid w:val="00F77B98"/>
    <w:rsid w:val="00F806D6"/>
    <w:rsid w:val="00F81D1F"/>
    <w:rsid w:val="00F8201D"/>
    <w:rsid w:val="00F8210E"/>
    <w:rsid w:val="00F82C52"/>
    <w:rsid w:val="00F82E54"/>
    <w:rsid w:val="00F83D64"/>
    <w:rsid w:val="00F8495C"/>
    <w:rsid w:val="00F85E04"/>
    <w:rsid w:val="00F85EA1"/>
    <w:rsid w:val="00F866FD"/>
    <w:rsid w:val="00F867A4"/>
    <w:rsid w:val="00F87323"/>
    <w:rsid w:val="00F87768"/>
    <w:rsid w:val="00F90049"/>
    <w:rsid w:val="00F90204"/>
    <w:rsid w:val="00F90B46"/>
    <w:rsid w:val="00F90BF8"/>
    <w:rsid w:val="00F91679"/>
    <w:rsid w:val="00F91AC4"/>
    <w:rsid w:val="00F92466"/>
    <w:rsid w:val="00F92BC6"/>
    <w:rsid w:val="00F9320C"/>
    <w:rsid w:val="00F93921"/>
    <w:rsid w:val="00F94022"/>
    <w:rsid w:val="00F94661"/>
    <w:rsid w:val="00F94C89"/>
    <w:rsid w:val="00F951C1"/>
    <w:rsid w:val="00F95DE5"/>
    <w:rsid w:val="00F96F39"/>
    <w:rsid w:val="00F9755E"/>
    <w:rsid w:val="00FA0F93"/>
    <w:rsid w:val="00FA1545"/>
    <w:rsid w:val="00FA1CAA"/>
    <w:rsid w:val="00FA1EFC"/>
    <w:rsid w:val="00FA1F21"/>
    <w:rsid w:val="00FA266C"/>
    <w:rsid w:val="00FA2E4A"/>
    <w:rsid w:val="00FA36D8"/>
    <w:rsid w:val="00FA38C5"/>
    <w:rsid w:val="00FA405E"/>
    <w:rsid w:val="00FA4082"/>
    <w:rsid w:val="00FA40DC"/>
    <w:rsid w:val="00FA4294"/>
    <w:rsid w:val="00FA4653"/>
    <w:rsid w:val="00FA47B8"/>
    <w:rsid w:val="00FA48ED"/>
    <w:rsid w:val="00FA4A1E"/>
    <w:rsid w:val="00FA52DE"/>
    <w:rsid w:val="00FA5A39"/>
    <w:rsid w:val="00FA6302"/>
    <w:rsid w:val="00FA63EF"/>
    <w:rsid w:val="00FA6747"/>
    <w:rsid w:val="00FA682A"/>
    <w:rsid w:val="00FA6D59"/>
    <w:rsid w:val="00FA764F"/>
    <w:rsid w:val="00FB002D"/>
    <w:rsid w:val="00FB046C"/>
    <w:rsid w:val="00FB1B84"/>
    <w:rsid w:val="00FB22FC"/>
    <w:rsid w:val="00FB2BE9"/>
    <w:rsid w:val="00FB3155"/>
    <w:rsid w:val="00FB41D7"/>
    <w:rsid w:val="00FB4DA9"/>
    <w:rsid w:val="00FB4EDD"/>
    <w:rsid w:val="00FB4EF3"/>
    <w:rsid w:val="00FB5BB5"/>
    <w:rsid w:val="00FB5D63"/>
    <w:rsid w:val="00FB5E2A"/>
    <w:rsid w:val="00FB667A"/>
    <w:rsid w:val="00FB7068"/>
    <w:rsid w:val="00FC0733"/>
    <w:rsid w:val="00FC0849"/>
    <w:rsid w:val="00FC0855"/>
    <w:rsid w:val="00FC0ADC"/>
    <w:rsid w:val="00FC0DDE"/>
    <w:rsid w:val="00FC0FF7"/>
    <w:rsid w:val="00FC1028"/>
    <w:rsid w:val="00FC165F"/>
    <w:rsid w:val="00FC1774"/>
    <w:rsid w:val="00FC17A4"/>
    <w:rsid w:val="00FC21D4"/>
    <w:rsid w:val="00FC22B8"/>
    <w:rsid w:val="00FC2EF2"/>
    <w:rsid w:val="00FC36F7"/>
    <w:rsid w:val="00FC3E5F"/>
    <w:rsid w:val="00FC41BD"/>
    <w:rsid w:val="00FC477B"/>
    <w:rsid w:val="00FC4D8D"/>
    <w:rsid w:val="00FC4DF9"/>
    <w:rsid w:val="00FC51B9"/>
    <w:rsid w:val="00FC52C3"/>
    <w:rsid w:val="00FC5BB4"/>
    <w:rsid w:val="00FC5C69"/>
    <w:rsid w:val="00FC715D"/>
    <w:rsid w:val="00FD063A"/>
    <w:rsid w:val="00FD0712"/>
    <w:rsid w:val="00FD1DC9"/>
    <w:rsid w:val="00FD1EF9"/>
    <w:rsid w:val="00FD205E"/>
    <w:rsid w:val="00FD22D4"/>
    <w:rsid w:val="00FD2560"/>
    <w:rsid w:val="00FD2809"/>
    <w:rsid w:val="00FD2FBE"/>
    <w:rsid w:val="00FD3597"/>
    <w:rsid w:val="00FD43C1"/>
    <w:rsid w:val="00FD54FF"/>
    <w:rsid w:val="00FD5B90"/>
    <w:rsid w:val="00FD5D06"/>
    <w:rsid w:val="00FD5DEA"/>
    <w:rsid w:val="00FD658D"/>
    <w:rsid w:val="00FD6750"/>
    <w:rsid w:val="00FD692B"/>
    <w:rsid w:val="00FD69E3"/>
    <w:rsid w:val="00FD716D"/>
    <w:rsid w:val="00FD728D"/>
    <w:rsid w:val="00FD72F9"/>
    <w:rsid w:val="00FD76F6"/>
    <w:rsid w:val="00FD7706"/>
    <w:rsid w:val="00FD7B07"/>
    <w:rsid w:val="00FD7C95"/>
    <w:rsid w:val="00FD7FB6"/>
    <w:rsid w:val="00FD7FB8"/>
    <w:rsid w:val="00FE044A"/>
    <w:rsid w:val="00FE0773"/>
    <w:rsid w:val="00FE0E25"/>
    <w:rsid w:val="00FE0ED0"/>
    <w:rsid w:val="00FE0F9A"/>
    <w:rsid w:val="00FE1705"/>
    <w:rsid w:val="00FE1F9B"/>
    <w:rsid w:val="00FE2183"/>
    <w:rsid w:val="00FE2299"/>
    <w:rsid w:val="00FE2656"/>
    <w:rsid w:val="00FE2866"/>
    <w:rsid w:val="00FE2993"/>
    <w:rsid w:val="00FE3242"/>
    <w:rsid w:val="00FE3551"/>
    <w:rsid w:val="00FE39FE"/>
    <w:rsid w:val="00FE46DB"/>
    <w:rsid w:val="00FE47A4"/>
    <w:rsid w:val="00FE47AF"/>
    <w:rsid w:val="00FE4943"/>
    <w:rsid w:val="00FE4B20"/>
    <w:rsid w:val="00FE4F80"/>
    <w:rsid w:val="00FE53F9"/>
    <w:rsid w:val="00FE5777"/>
    <w:rsid w:val="00FE57D3"/>
    <w:rsid w:val="00FE6077"/>
    <w:rsid w:val="00FE6143"/>
    <w:rsid w:val="00FE7080"/>
    <w:rsid w:val="00FE754B"/>
    <w:rsid w:val="00FE7CDF"/>
    <w:rsid w:val="00FF005B"/>
    <w:rsid w:val="00FF07A4"/>
    <w:rsid w:val="00FF0FE5"/>
    <w:rsid w:val="00FF16C5"/>
    <w:rsid w:val="00FF1F3F"/>
    <w:rsid w:val="00FF2910"/>
    <w:rsid w:val="00FF2ACA"/>
    <w:rsid w:val="00FF2CC1"/>
    <w:rsid w:val="00FF3922"/>
    <w:rsid w:val="00FF3AEB"/>
    <w:rsid w:val="00FF41B1"/>
    <w:rsid w:val="00FF460D"/>
    <w:rsid w:val="00FF509D"/>
    <w:rsid w:val="00FF51B9"/>
    <w:rsid w:val="00FF5E4F"/>
    <w:rsid w:val="00FF5FA7"/>
    <w:rsid w:val="00FF602E"/>
    <w:rsid w:val="00FF61FC"/>
    <w:rsid w:val="00FF62E0"/>
    <w:rsid w:val="00FF78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506"/>
    <w:pPr>
      <w:widowControl w:val="0"/>
    </w:pPr>
    <w:rPr>
      <w:rFonts w:eastAsia="微軟正黑體"/>
      <w:sz w:val="20"/>
    </w:rPr>
  </w:style>
  <w:style w:type="paragraph" w:styleId="Heading1">
    <w:name w:val="heading 1"/>
    <w:basedOn w:val="Normal"/>
    <w:next w:val="Normal"/>
    <w:link w:val="Heading1Char"/>
    <w:uiPriority w:val="99"/>
    <w:qFormat/>
    <w:rsid w:val="00631BAE"/>
    <w:pPr>
      <w:keepNext/>
      <w:spacing w:before="180" w:after="180" w:line="720" w:lineRule="auto"/>
      <w:outlineLvl w:val="0"/>
    </w:pPr>
    <w:rPr>
      <w:rFonts w:ascii="Cambria" w:eastAsia="新細明體" w:hAnsi="Cambria"/>
      <w:b/>
      <w:bCs/>
      <w:kern w:val="52"/>
      <w:sz w:val="52"/>
      <w:szCs w:val="52"/>
    </w:rPr>
  </w:style>
  <w:style w:type="paragraph" w:styleId="Heading2">
    <w:name w:val="heading 2"/>
    <w:aliases w:val="節-標題"/>
    <w:basedOn w:val="a1"/>
    <w:next w:val="Normal"/>
    <w:link w:val="Heading2Char"/>
    <w:uiPriority w:val="99"/>
    <w:qFormat/>
    <w:rsid w:val="00CC7A15"/>
    <w:pPr>
      <w:pBdr>
        <w:bottom w:val="single" w:sz="12" w:space="1" w:color="auto"/>
      </w:pBdr>
      <w:spacing w:before="320" w:after="270"/>
      <w:outlineLvl w:val="1"/>
    </w:pPr>
    <w:rPr>
      <w:rFonts w:ascii="Britannic Bold" w:hAnsi="Britannic Bold"/>
    </w:rPr>
  </w:style>
  <w:style w:type="paragraph" w:styleId="Heading3">
    <w:name w:val="heading 3"/>
    <w:aliases w:val="節-次標題"/>
    <w:basedOn w:val="Normal"/>
    <w:next w:val="Normal"/>
    <w:link w:val="Heading3Char"/>
    <w:uiPriority w:val="99"/>
    <w:qFormat/>
    <w:rsid w:val="000F2CDF"/>
    <w:pPr>
      <w:keepNext/>
      <w:spacing w:line="720" w:lineRule="auto"/>
      <w:outlineLvl w:val="2"/>
    </w:pPr>
    <w:rPr>
      <w:rFonts w:ascii="Britannic Bold" w:eastAsia="華康粗黑體" w:hAnsi="Britannic Bold"/>
      <w:bCs/>
      <w:sz w:val="28"/>
      <w:szCs w:val="36"/>
    </w:rPr>
  </w:style>
  <w:style w:type="paragraph" w:styleId="Heading4">
    <w:name w:val="heading 4"/>
    <w:basedOn w:val="Normal"/>
    <w:next w:val="Normal"/>
    <w:link w:val="Heading4Char"/>
    <w:uiPriority w:val="99"/>
    <w:qFormat/>
    <w:rsid w:val="00B107C3"/>
    <w:pPr>
      <w:keepNext/>
      <w:spacing w:line="720" w:lineRule="auto"/>
      <w:outlineLvl w:val="3"/>
    </w:pPr>
    <w:rPr>
      <w:rFonts w:ascii="Cambria" w:eastAsia="新細明體" w:hAnsi="Cambria"/>
      <w:sz w:val="36"/>
      <w:szCs w:val="36"/>
    </w:rPr>
  </w:style>
  <w:style w:type="paragraph" w:styleId="Heading5">
    <w:name w:val="heading 5"/>
    <w:basedOn w:val="Normal"/>
    <w:next w:val="Normal"/>
    <w:link w:val="Heading5Char"/>
    <w:uiPriority w:val="99"/>
    <w:qFormat/>
    <w:rsid w:val="00EB23AD"/>
    <w:pPr>
      <w:keepNext/>
      <w:spacing w:line="720" w:lineRule="auto"/>
      <w:ind w:leftChars="200" w:left="200"/>
      <w:outlineLvl w:val="4"/>
    </w:pPr>
    <w:rPr>
      <w:rFonts w:ascii="Cambria" w:eastAsia="華康超明體" w:hAnsi="Cambria"/>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31BAE"/>
    <w:rPr>
      <w:rFonts w:ascii="Cambria" w:eastAsia="新細明體" w:hAnsi="Cambria" w:cs="Times New Roman"/>
      <w:b/>
      <w:bCs/>
      <w:kern w:val="52"/>
      <w:sz w:val="52"/>
      <w:szCs w:val="52"/>
    </w:rPr>
  </w:style>
  <w:style w:type="character" w:customStyle="1" w:styleId="Heading2Char">
    <w:name w:val="Heading 2 Char"/>
    <w:aliases w:val="節-標題 Char"/>
    <w:basedOn w:val="DefaultParagraphFont"/>
    <w:link w:val="Heading2"/>
    <w:uiPriority w:val="99"/>
    <w:locked/>
    <w:rsid w:val="00CC7A15"/>
    <w:rPr>
      <w:rFonts w:ascii="Britannic Bold" w:eastAsia="華康超明體" w:hAnsi="Britannic Bold" w:cs="Times New Roman"/>
      <w:spacing w:val="6"/>
      <w:w w:val="105"/>
      <w:kern w:val="0"/>
      <w:sz w:val="32"/>
      <w:szCs w:val="32"/>
    </w:rPr>
  </w:style>
  <w:style w:type="character" w:customStyle="1" w:styleId="Heading3Char">
    <w:name w:val="Heading 3 Char"/>
    <w:aliases w:val="節-次標題 Char"/>
    <w:basedOn w:val="DefaultParagraphFont"/>
    <w:link w:val="Heading3"/>
    <w:uiPriority w:val="99"/>
    <w:locked/>
    <w:rsid w:val="000F2CDF"/>
    <w:rPr>
      <w:rFonts w:ascii="Britannic Bold" w:eastAsia="華康粗黑體" w:hAnsi="Britannic Bold" w:cs="Times New Roman"/>
      <w:bCs/>
      <w:sz w:val="36"/>
      <w:szCs w:val="36"/>
    </w:rPr>
  </w:style>
  <w:style w:type="character" w:customStyle="1" w:styleId="Heading4Char">
    <w:name w:val="Heading 4 Char"/>
    <w:basedOn w:val="DefaultParagraphFont"/>
    <w:link w:val="Heading4"/>
    <w:uiPriority w:val="99"/>
    <w:semiHidden/>
    <w:locked/>
    <w:rsid w:val="00B107C3"/>
    <w:rPr>
      <w:rFonts w:ascii="Cambria" w:eastAsia="新細明體" w:hAnsi="Cambria" w:cs="Times New Roman"/>
      <w:sz w:val="36"/>
      <w:szCs w:val="36"/>
    </w:rPr>
  </w:style>
  <w:style w:type="character" w:customStyle="1" w:styleId="Heading5Char">
    <w:name w:val="Heading 5 Char"/>
    <w:basedOn w:val="DefaultParagraphFont"/>
    <w:link w:val="Heading5"/>
    <w:uiPriority w:val="99"/>
    <w:locked/>
    <w:rsid w:val="00EB23AD"/>
    <w:rPr>
      <w:rFonts w:ascii="Cambria" w:eastAsia="華康超明體" w:hAnsi="Cambria" w:cs="Times New Roman"/>
      <w:bCs/>
      <w:sz w:val="36"/>
      <w:szCs w:val="36"/>
    </w:rPr>
  </w:style>
  <w:style w:type="paragraph" w:customStyle="1" w:styleId="a2">
    <w:name w:val="章名"/>
    <w:basedOn w:val="Heading1"/>
    <w:link w:val="a3"/>
    <w:uiPriority w:val="99"/>
    <w:rsid w:val="00631BAE"/>
    <w:pPr>
      <w:keepNext w:val="0"/>
      <w:pageBreakBefore/>
      <w:widowControl/>
      <w:adjustRightInd w:val="0"/>
      <w:spacing w:before="820" w:after="1000" w:line="680" w:lineRule="atLeast"/>
      <w:ind w:left="964"/>
      <w:textAlignment w:val="center"/>
    </w:pPr>
    <w:rPr>
      <w:rFonts w:ascii="Britannic Bold" w:eastAsia="華康超明體" w:hAnsi="Britannic Bold"/>
      <w:b w:val="0"/>
      <w:bCs w:val="0"/>
      <w:color w:val="FFFFFF"/>
      <w:spacing w:val="8"/>
      <w:w w:val="105"/>
      <w:kern w:val="0"/>
      <w:szCs w:val="46"/>
    </w:rPr>
  </w:style>
  <w:style w:type="paragraph" w:customStyle="1" w:styleId="a4">
    <w:name w:val="開端"/>
    <w:basedOn w:val="Normal"/>
    <w:link w:val="a5"/>
    <w:uiPriority w:val="99"/>
    <w:rsid w:val="00631BAE"/>
    <w:pPr>
      <w:widowControl/>
      <w:adjustRightInd w:val="0"/>
      <w:spacing w:before="60" w:after="60" w:line="310" w:lineRule="atLeast"/>
      <w:ind w:left="964"/>
      <w:jc w:val="both"/>
      <w:textAlignment w:val="center"/>
    </w:pPr>
    <w:rPr>
      <w:rFonts w:ascii="Times New Roman" w:hAnsi="Times New Roman"/>
      <w:spacing w:val="6"/>
      <w:w w:val="105"/>
      <w:kern w:val="0"/>
      <w:sz w:val="19"/>
      <w:szCs w:val="19"/>
    </w:rPr>
  </w:style>
  <w:style w:type="paragraph" w:styleId="BalloonText">
    <w:name w:val="Balloon Text"/>
    <w:basedOn w:val="Normal"/>
    <w:link w:val="BalloonTextChar"/>
    <w:uiPriority w:val="99"/>
    <w:semiHidden/>
    <w:rsid w:val="00631BAE"/>
    <w:rPr>
      <w:rFonts w:ascii="Cambria" w:eastAsia="新細明體" w:hAnsi="Cambria"/>
      <w:sz w:val="18"/>
      <w:szCs w:val="18"/>
    </w:rPr>
  </w:style>
  <w:style w:type="character" w:customStyle="1" w:styleId="BalloonTextChar">
    <w:name w:val="Balloon Text Char"/>
    <w:basedOn w:val="DefaultParagraphFont"/>
    <w:link w:val="BalloonText"/>
    <w:uiPriority w:val="99"/>
    <w:semiHidden/>
    <w:locked/>
    <w:rsid w:val="00631BAE"/>
    <w:rPr>
      <w:rFonts w:ascii="Cambria" w:eastAsia="新細明體" w:hAnsi="Cambria" w:cs="Times New Roman"/>
      <w:sz w:val="18"/>
      <w:szCs w:val="18"/>
    </w:rPr>
  </w:style>
  <w:style w:type="paragraph" w:styleId="Header">
    <w:name w:val="header"/>
    <w:basedOn w:val="Normal"/>
    <w:link w:val="HeaderChar"/>
    <w:uiPriority w:val="99"/>
    <w:rsid w:val="00631BAE"/>
    <w:pPr>
      <w:tabs>
        <w:tab w:val="center" w:pos="4153"/>
        <w:tab w:val="right" w:pos="8306"/>
      </w:tabs>
      <w:snapToGrid w:val="0"/>
    </w:pPr>
    <w:rPr>
      <w:szCs w:val="20"/>
    </w:rPr>
  </w:style>
  <w:style w:type="character" w:customStyle="1" w:styleId="HeaderChar">
    <w:name w:val="Header Char"/>
    <w:basedOn w:val="DefaultParagraphFont"/>
    <w:link w:val="Header"/>
    <w:uiPriority w:val="99"/>
    <w:locked/>
    <w:rsid w:val="00631BAE"/>
    <w:rPr>
      <w:rFonts w:cs="Times New Roman"/>
      <w:sz w:val="20"/>
      <w:szCs w:val="20"/>
    </w:rPr>
  </w:style>
  <w:style w:type="paragraph" w:styleId="Footer">
    <w:name w:val="footer"/>
    <w:basedOn w:val="Normal"/>
    <w:link w:val="FooterChar"/>
    <w:uiPriority w:val="99"/>
    <w:rsid w:val="00631BAE"/>
    <w:pPr>
      <w:tabs>
        <w:tab w:val="center" w:pos="4153"/>
        <w:tab w:val="right" w:pos="8306"/>
      </w:tabs>
      <w:snapToGrid w:val="0"/>
    </w:pPr>
    <w:rPr>
      <w:szCs w:val="20"/>
    </w:rPr>
  </w:style>
  <w:style w:type="character" w:customStyle="1" w:styleId="FooterChar">
    <w:name w:val="Footer Char"/>
    <w:basedOn w:val="DefaultParagraphFont"/>
    <w:link w:val="Footer"/>
    <w:uiPriority w:val="99"/>
    <w:locked/>
    <w:rsid w:val="00631BAE"/>
    <w:rPr>
      <w:rFonts w:cs="Times New Roman"/>
      <w:sz w:val="20"/>
      <w:szCs w:val="20"/>
    </w:rPr>
  </w:style>
  <w:style w:type="paragraph" w:customStyle="1" w:styleId="-">
    <w:name w:val="章-大標題"/>
    <w:basedOn w:val="a2"/>
    <w:link w:val="-0"/>
    <w:uiPriority w:val="99"/>
    <w:rsid w:val="004F0B87"/>
    <w:pPr>
      <w:wordWrap w:val="0"/>
      <w:jc w:val="right"/>
    </w:pPr>
    <w:rPr>
      <w:color w:val="auto"/>
    </w:rPr>
  </w:style>
  <w:style w:type="character" w:customStyle="1" w:styleId="a3">
    <w:name w:val="章名 字元"/>
    <w:basedOn w:val="Heading1Char"/>
    <w:link w:val="a2"/>
    <w:uiPriority w:val="99"/>
    <w:locked/>
    <w:rsid w:val="004F0B87"/>
    <w:rPr>
      <w:rFonts w:ascii="Britannic Bold" w:eastAsia="華康超明體" w:hAnsi="Britannic Bold"/>
      <w:color w:val="FFFFFF"/>
      <w:spacing w:val="8"/>
      <w:w w:val="105"/>
      <w:kern w:val="0"/>
      <w:sz w:val="46"/>
      <w:szCs w:val="46"/>
    </w:rPr>
  </w:style>
  <w:style w:type="character" w:customStyle="1" w:styleId="-0">
    <w:name w:val="章-大標題 字元"/>
    <w:basedOn w:val="a3"/>
    <w:link w:val="-"/>
    <w:uiPriority w:val="99"/>
    <w:locked/>
    <w:rsid w:val="004F0B87"/>
  </w:style>
  <w:style w:type="paragraph" w:customStyle="1" w:styleId="a">
    <w:name w:val="編號"/>
    <w:basedOn w:val="Normal"/>
    <w:uiPriority w:val="99"/>
    <w:rsid w:val="000F377B"/>
    <w:pPr>
      <w:widowControl/>
      <w:numPr>
        <w:numId w:val="1"/>
      </w:numPr>
      <w:adjustRightInd w:val="0"/>
      <w:spacing w:before="40" w:after="40" w:line="310" w:lineRule="atLeast"/>
      <w:jc w:val="both"/>
      <w:textAlignment w:val="center"/>
    </w:pPr>
    <w:rPr>
      <w:rFonts w:ascii="Times New Roman" w:hAnsi="Times New Roman"/>
      <w:spacing w:val="6"/>
      <w:w w:val="105"/>
      <w:kern w:val="0"/>
      <w:sz w:val="19"/>
      <w:szCs w:val="18"/>
    </w:rPr>
  </w:style>
  <w:style w:type="paragraph" w:customStyle="1" w:styleId="-1">
    <w:name w:val="開端-項目"/>
    <w:basedOn w:val="a4"/>
    <w:link w:val="-2"/>
    <w:uiPriority w:val="99"/>
    <w:rsid w:val="000F377B"/>
    <w:pPr>
      <w:tabs>
        <w:tab w:val="num" w:pos="360"/>
        <w:tab w:val="left" w:pos="1304"/>
      </w:tabs>
      <w:spacing w:before="30" w:after="30"/>
      <w:ind w:right="113"/>
    </w:pPr>
  </w:style>
  <w:style w:type="paragraph" w:styleId="NoSpacing">
    <w:name w:val="No Spacing"/>
    <w:link w:val="NoSpacingChar"/>
    <w:uiPriority w:val="99"/>
    <w:qFormat/>
    <w:rsid w:val="000F377B"/>
    <w:rPr>
      <w:kern w:val="0"/>
      <w:sz w:val="22"/>
    </w:rPr>
  </w:style>
  <w:style w:type="character" w:customStyle="1" w:styleId="NoSpacingChar">
    <w:name w:val="No Spacing Char"/>
    <w:basedOn w:val="DefaultParagraphFont"/>
    <w:link w:val="NoSpacing"/>
    <w:uiPriority w:val="99"/>
    <w:locked/>
    <w:rsid w:val="000F377B"/>
    <w:rPr>
      <w:rFonts w:cs="Times New Roman"/>
      <w:sz w:val="22"/>
      <w:szCs w:val="22"/>
      <w:lang w:val="en-US" w:eastAsia="zh-TW" w:bidi="ar-SA"/>
    </w:rPr>
  </w:style>
  <w:style w:type="paragraph" w:customStyle="1" w:styleId="a6">
    <w:name w:val="章節簡介"/>
    <w:basedOn w:val="a4"/>
    <w:link w:val="a7"/>
    <w:uiPriority w:val="99"/>
    <w:rsid w:val="00C62092"/>
  </w:style>
  <w:style w:type="character" w:customStyle="1" w:styleId="a5">
    <w:name w:val="開端 字元"/>
    <w:basedOn w:val="DefaultParagraphFont"/>
    <w:link w:val="a4"/>
    <w:uiPriority w:val="99"/>
    <w:locked/>
    <w:rsid w:val="00C62092"/>
    <w:rPr>
      <w:rFonts w:ascii="Times New Roman" w:eastAsia="華康細黑體" w:hAnsi="Times New Roman" w:cs="Times New Roman"/>
      <w:spacing w:val="6"/>
      <w:w w:val="105"/>
      <w:kern w:val="0"/>
      <w:sz w:val="19"/>
      <w:szCs w:val="19"/>
    </w:rPr>
  </w:style>
  <w:style w:type="character" w:customStyle="1" w:styleId="a7">
    <w:name w:val="章節簡介 字元"/>
    <w:basedOn w:val="a5"/>
    <w:link w:val="a6"/>
    <w:uiPriority w:val="99"/>
    <w:locked/>
    <w:rsid w:val="00C62092"/>
  </w:style>
  <w:style w:type="paragraph" w:customStyle="1" w:styleId="a1">
    <w:name w:val="小節標題"/>
    <w:basedOn w:val="-1"/>
    <w:link w:val="a8"/>
    <w:uiPriority w:val="99"/>
    <w:rsid w:val="00803599"/>
    <w:pPr>
      <w:tabs>
        <w:tab w:val="clear" w:pos="360"/>
      </w:tabs>
      <w:spacing w:before="80"/>
      <w:ind w:left="0"/>
    </w:pPr>
    <w:rPr>
      <w:rFonts w:ascii="華康超明體" w:eastAsia="華康超明體"/>
      <w:sz w:val="32"/>
      <w:szCs w:val="32"/>
    </w:rPr>
  </w:style>
  <w:style w:type="character" w:customStyle="1" w:styleId="-2">
    <w:name w:val="開端-項目 字元"/>
    <w:basedOn w:val="a5"/>
    <w:link w:val="-1"/>
    <w:uiPriority w:val="99"/>
    <w:locked/>
    <w:rsid w:val="00803599"/>
  </w:style>
  <w:style w:type="character" w:customStyle="1" w:styleId="a8">
    <w:name w:val="小節標題 字元"/>
    <w:basedOn w:val="-2"/>
    <w:link w:val="a1"/>
    <w:uiPriority w:val="99"/>
    <w:locked/>
    <w:rsid w:val="00803599"/>
    <w:rPr>
      <w:rFonts w:ascii="華康超明體" w:eastAsia="華康超明體"/>
      <w:sz w:val="32"/>
      <w:szCs w:val="32"/>
    </w:rPr>
  </w:style>
  <w:style w:type="paragraph" w:customStyle="1" w:styleId="a9">
    <w:name w:val="注意"/>
    <w:basedOn w:val="Normal"/>
    <w:uiPriority w:val="99"/>
    <w:rsid w:val="00B107C3"/>
    <w:pPr>
      <w:widowControl/>
      <w:adjustRightInd w:val="0"/>
      <w:snapToGrid w:val="0"/>
      <w:spacing w:before="60" w:after="100" w:line="300" w:lineRule="atLeast"/>
      <w:ind w:left="113" w:right="170"/>
      <w:jc w:val="both"/>
      <w:textAlignment w:val="center"/>
    </w:pPr>
    <w:rPr>
      <w:rFonts w:ascii="Swis721 Lt BT" w:eastAsia="華康細圓體" w:hAnsi="Swis721 Lt BT"/>
      <w:spacing w:val="6"/>
      <w:w w:val="105"/>
      <w:kern w:val="0"/>
      <w:sz w:val="18"/>
      <w:szCs w:val="17"/>
    </w:rPr>
  </w:style>
  <w:style w:type="table" w:styleId="TableGrid">
    <w:name w:val="Table Grid"/>
    <w:basedOn w:val="TableNormal"/>
    <w:uiPriority w:val="99"/>
    <w:rsid w:val="00B107C3"/>
    <w:pPr>
      <w:adjustRightInd w:val="0"/>
      <w:spacing w:before="120" w:after="120" w:line="320" w:lineRule="atLeast"/>
      <w:ind w:firstLine="204"/>
      <w:jc w:val="both"/>
      <w:textAlignment w:val="center"/>
    </w:pPr>
    <w:rPr>
      <w:rFonts w:ascii="Times New Roman" w:eastAsia="細明體" w:hAnsi="Times New Roman"/>
      <w:kern w:val="0"/>
      <w:sz w:val="20"/>
      <w:szCs w:val="20"/>
    </w:rPr>
    <w:tblPr>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a">
    <w:name w:val="小圖"/>
    <w:basedOn w:val="Normal"/>
    <w:uiPriority w:val="99"/>
    <w:rsid w:val="00B107C3"/>
    <w:pPr>
      <w:widowControl/>
      <w:adjustRightInd w:val="0"/>
      <w:spacing w:before="120" w:after="80" w:line="310" w:lineRule="atLeast"/>
      <w:ind w:left="113"/>
      <w:jc w:val="both"/>
      <w:textAlignment w:val="center"/>
    </w:pPr>
    <w:rPr>
      <w:rFonts w:ascii="Times New Roman" w:eastAsia="新細明體" w:hAnsi="Times New Roman"/>
      <w:spacing w:val="6"/>
      <w:w w:val="105"/>
      <w:kern w:val="0"/>
      <w:sz w:val="19"/>
      <w:szCs w:val="18"/>
    </w:rPr>
  </w:style>
  <w:style w:type="paragraph" w:customStyle="1" w:styleId="ab">
    <w:name w:val="附註"/>
    <w:aliases w:val="秘訣,警告"/>
    <w:basedOn w:val="Normal"/>
    <w:link w:val="ac"/>
    <w:uiPriority w:val="99"/>
    <w:rsid w:val="00E76AA7"/>
    <w:rPr>
      <w:rFonts w:eastAsia="華康細圓體"/>
      <w:sz w:val="18"/>
    </w:rPr>
  </w:style>
  <w:style w:type="paragraph" w:customStyle="1" w:styleId="ad">
    <w:name w:val="程式碼段落"/>
    <w:basedOn w:val="Normal"/>
    <w:next w:val="Normal"/>
    <w:link w:val="ae"/>
    <w:uiPriority w:val="99"/>
    <w:rsid w:val="00863AB8"/>
    <w:pPr>
      <w:pBdr>
        <w:top w:val="single" w:sz="24" w:space="1" w:color="BFBFBF"/>
        <w:bottom w:val="single" w:sz="24" w:space="1" w:color="BFBFBF"/>
      </w:pBdr>
    </w:pPr>
    <w:rPr>
      <w:rFonts w:ascii="Courier New" w:eastAsia="新細明體" w:hAnsi="Courier New" w:cs="Courier New"/>
    </w:rPr>
  </w:style>
  <w:style w:type="character" w:customStyle="1" w:styleId="ac">
    <w:name w:val="附註 字元"/>
    <w:aliases w:val="秘訣 字元,警告 字元"/>
    <w:basedOn w:val="DefaultParagraphFont"/>
    <w:link w:val="ab"/>
    <w:uiPriority w:val="99"/>
    <w:locked/>
    <w:rsid w:val="00E76AA7"/>
    <w:rPr>
      <w:rFonts w:eastAsia="華康細圓體" w:cs="Times New Roman"/>
      <w:sz w:val="18"/>
    </w:rPr>
  </w:style>
  <w:style w:type="paragraph" w:customStyle="1" w:styleId="af">
    <w:name w:val="程式關鍵字"/>
    <w:basedOn w:val="Normal"/>
    <w:link w:val="af0"/>
    <w:uiPriority w:val="99"/>
    <w:rsid w:val="007B699E"/>
    <w:rPr>
      <w:rFonts w:ascii="Consolas" w:eastAsia="新細明體" w:hAnsi="Consolas" w:cs="Consolas"/>
      <w:b/>
    </w:rPr>
  </w:style>
  <w:style w:type="character" w:customStyle="1" w:styleId="ae">
    <w:name w:val="程式碼段落 字元"/>
    <w:basedOn w:val="DefaultParagraphFont"/>
    <w:link w:val="ad"/>
    <w:uiPriority w:val="99"/>
    <w:locked/>
    <w:rsid w:val="00863AB8"/>
    <w:rPr>
      <w:rFonts w:ascii="Courier New" w:hAnsi="Courier New" w:cs="Courier New"/>
      <w:sz w:val="20"/>
    </w:rPr>
  </w:style>
  <w:style w:type="paragraph" w:customStyle="1" w:styleId="a0">
    <w:name w:val="學習目標"/>
    <w:basedOn w:val="-1"/>
    <w:link w:val="af1"/>
    <w:uiPriority w:val="99"/>
    <w:rsid w:val="00351301"/>
    <w:pPr>
      <w:numPr>
        <w:numId w:val="2"/>
      </w:numPr>
      <w:tabs>
        <w:tab w:val="clear" w:pos="227"/>
      </w:tabs>
      <w:spacing w:before="80"/>
      <w:ind w:left="1304"/>
    </w:pPr>
    <w:rPr>
      <w:sz w:val="20"/>
    </w:rPr>
  </w:style>
  <w:style w:type="character" w:customStyle="1" w:styleId="af0">
    <w:name w:val="程式關鍵字 字元"/>
    <w:basedOn w:val="DefaultParagraphFont"/>
    <w:link w:val="af"/>
    <w:uiPriority w:val="99"/>
    <w:locked/>
    <w:rsid w:val="007B699E"/>
    <w:rPr>
      <w:rFonts w:ascii="Consolas" w:eastAsia="Times New Roman" w:hAnsi="Consolas" w:cs="Consolas"/>
      <w:b/>
      <w:sz w:val="20"/>
    </w:rPr>
  </w:style>
  <w:style w:type="character" w:customStyle="1" w:styleId="af1">
    <w:name w:val="學習目標 字元"/>
    <w:basedOn w:val="-2"/>
    <w:link w:val="a0"/>
    <w:uiPriority w:val="99"/>
    <w:locked/>
    <w:rsid w:val="00351301"/>
  </w:style>
  <w:style w:type="paragraph" w:customStyle="1" w:styleId="-3">
    <w:name w:val="內文-小標題"/>
    <w:basedOn w:val="Normal"/>
    <w:next w:val="Normal"/>
    <w:link w:val="-4"/>
    <w:uiPriority w:val="99"/>
    <w:rsid w:val="008424C2"/>
    <w:pPr>
      <w:spacing w:before="240" w:after="240"/>
      <w:outlineLvl w:val="3"/>
    </w:pPr>
    <w:rPr>
      <w:rFonts w:ascii="華康中黑體" w:eastAsia="華康中黑體" w:hAnsi="華康中黑體" w:cs="華康中黑體"/>
      <w:sz w:val="24"/>
      <w:szCs w:val="24"/>
    </w:rPr>
  </w:style>
  <w:style w:type="character" w:customStyle="1" w:styleId="-4">
    <w:name w:val="內文-小標題 字元"/>
    <w:basedOn w:val="DefaultParagraphFont"/>
    <w:link w:val="-3"/>
    <w:uiPriority w:val="99"/>
    <w:locked/>
    <w:rsid w:val="008424C2"/>
    <w:rPr>
      <w:rFonts w:ascii="華康中黑體" w:eastAsia="華康中黑體" w:hAnsi="華康中黑體" w:cs="華康中黑體"/>
      <w:sz w:val="24"/>
      <w:szCs w:val="24"/>
    </w:rPr>
  </w:style>
  <w:style w:type="paragraph" w:styleId="ListParagraph">
    <w:name w:val="List Paragraph"/>
    <w:basedOn w:val="Normal"/>
    <w:uiPriority w:val="99"/>
    <w:qFormat/>
    <w:rsid w:val="00AE7D9A"/>
    <w:pPr>
      <w:ind w:leftChars="200" w:left="480"/>
    </w:pPr>
  </w:style>
  <w:style w:type="paragraph" w:styleId="NormalWeb">
    <w:name w:val="Normal (Web)"/>
    <w:basedOn w:val="Normal"/>
    <w:uiPriority w:val="99"/>
    <w:semiHidden/>
    <w:rsid w:val="00EB645B"/>
    <w:pPr>
      <w:widowControl/>
      <w:spacing w:before="100" w:beforeAutospacing="1" w:after="100" w:afterAutospacing="1"/>
    </w:pPr>
    <w:rPr>
      <w:rFonts w:ascii="新細明體" w:eastAsia="新細明體" w:hAnsi="新細明體" w:cs="新細明體"/>
      <w:kern w:val="0"/>
      <w:sz w:val="24"/>
      <w:szCs w:val="24"/>
    </w:rPr>
  </w:style>
  <w:style w:type="character" w:styleId="Hyperlink">
    <w:name w:val="Hyperlink"/>
    <w:basedOn w:val="DefaultParagraphFont"/>
    <w:uiPriority w:val="99"/>
    <w:rsid w:val="006E422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330712926">
      <w:marLeft w:val="0"/>
      <w:marRight w:val="0"/>
      <w:marTop w:val="0"/>
      <w:marBottom w:val="0"/>
      <w:divBdr>
        <w:top w:val="none" w:sz="0" w:space="0" w:color="auto"/>
        <w:left w:val="none" w:sz="0" w:space="0" w:color="auto"/>
        <w:bottom w:val="none" w:sz="0" w:space="0" w:color="auto"/>
        <w:right w:val="none" w:sz="0" w:space="0" w:color="auto"/>
      </w:divBdr>
      <w:divsChild>
        <w:div w:id="1330712940">
          <w:marLeft w:val="432"/>
          <w:marRight w:val="0"/>
          <w:marTop w:val="120"/>
          <w:marBottom w:val="0"/>
          <w:divBdr>
            <w:top w:val="none" w:sz="0" w:space="0" w:color="auto"/>
            <w:left w:val="none" w:sz="0" w:space="0" w:color="auto"/>
            <w:bottom w:val="none" w:sz="0" w:space="0" w:color="auto"/>
            <w:right w:val="none" w:sz="0" w:space="0" w:color="auto"/>
          </w:divBdr>
        </w:div>
        <w:div w:id="1330712943">
          <w:marLeft w:val="1008"/>
          <w:marRight w:val="0"/>
          <w:marTop w:val="101"/>
          <w:marBottom w:val="0"/>
          <w:divBdr>
            <w:top w:val="none" w:sz="0" w:space="0" w:color="auto"/>
            <w:left w:val="none" w:sz="0" w:space="0" w:color="auto"/>
            <w:bottom w:val="none" w:sz="0" w:space="0" w:color="auto"/>
            <w:right w:val="none" w:sz="0" w:space="0" w:color="auto"/>
          </w:divBdr>
        </w:div>
      </w:divsChild>
    </w:div>
    <w:div w:id="1330712929">
      <w:marLeft w:val="0"/>
      <w:marRight w:val="0"/>
      <w:marTop w:val="0"/>
      <w:marBottom w:val="0"/>
      <w:divBdr>
        <w:top w:val="none" w:sz="0" w:space="0" w:color="auto"/>
        <w:left w:val="none" w:sz="0" w:space="0" w:color="auto"/>
        <w:bottom w:val="none" w:sz="0" w:space="0" w:color="auto"/>
        <w:right w:val="none" w:sz="0" w:space="0" w:color="auto"/>
      </w:divBdr>
      <w:divsChild>
        <w:div w:id="1330712931">
          <w:marLeft w:val="1008"/>
          <w:marRight w:val="0"/>
          <w:marTop w:val="101"/>
          <w:marBottom w:val="0"/>
          <w:divBdr>
            <w:top w:val="none" w:sz="0" w:space="0" w:color="auto"/>
            <w:left w:val="none" w:sz="0" w:space="0" w:color="auto"/>
            <w:bottom w:val="none" w:sz="0" w:space="0" w:color="auto"/>
            <w:right w:val="none" w:sz="0" w:space="0" w:color="auto"/>
          </w:divBdr>
        </w:div>
        <w:div w:id="1330712932">
          <w:marLeft w:val="432"/>
          <w:marRight w:val="0"/>
          <w:marTop w:val="120"/>
          <w:marBottom w:val="0"/>
          <w:divBdr>
            <w:top w:val="none" w:sz="0" w:space="0" w:color="auto"/>
            <w:left w:val="none" w:sz="0" w:space="0" w:color="auto"/>
            <w:bottom w:val="none" w:sz="0" w:space="0" w:color="auto"/>
            <w:right w:val="none" w:sz="0" w:space="0" w:color="auto"/>
          </w:divBdr>
        </w:div>
      </w:divsChild>
    </w:div>
    <w:div w:id="1330712933">
      <w:marLeft w:val="0"/>
      <w:marRight w:val="0"/>
      <w:marTop w:val="0"/>
      <w:marBottom w:val="0"/>
      <w:divBdr>
        <w:top w:val="none" w:sz="0" w:space="0" w:color="auto"/>
        <w:left w:val="none" w:sz="0" w:space="0" w:color="auto"/>
        <w:bottom w:val="none" w:sz="0" w:space="0" w:color="auto"/>
        <w:right w:val="none" w:sz="0" w:space="0" w:color="auto"/>
      </w:divBdr>
      <w:divsChild>
        <w:div w:id="1330712936">
          <w:marLeft w:val="1008"/>
          <w:marRight w:val="0"/>
          <w:marTop w:val="101"/>
          <w:marBottom w:val="0"/>
          <w:divBdr>
            <w:top w:val="none" w:sz="0" w:space="0" w:color="auto"/>
            <w:left w:val="none" w:sz="0" w:space="0" w:color="auto"/>
            <w:bottom w:val="none" w:sz="0" w:space="0" w:color="auto"/>
            <w:right w:val="none" w:sz="0" w:space="0" w:color="auto"/>
          </w:divBdr>
        </w:div>
        <w:div w:id="1330712937">
          <w:marLeft w:val="432"/>
          <w:marRight w:val="0"/>
          <w:marTop w:val="120"/>
          <w:marBottom w:val="0"/>
          <w:divBdr>
            <w:top w:val="none" w:sz="0" w:space="0" w:color="auto"/>
            <w:left w:val="none" w:sz="0" w:space="0" w:color="auto"/>
            <w:bottom w:val="none" w:sz="0" w:space="0" w:color="auto"/>
            <w:right w:val="none" w:sz="0" w:space="0" w:color="auto"/>
          </w:divBdr>
        </w:div>
      </w:divsChild>
    </w:div>
    <w:div w:id="1330712934">
      <w:marLeft w:val="0"/>
      <w:marRight w:val="0"/>
      <w:marTop w:val="0"/>
      <w:marBottom w:val="0"/>
      <w:divBdr>
        <w:top w:val="none" w:sz="0" w:space="0" w:color="auto"/>
        <w:left w:val="none" w:sz="0" w:space="0" w:color="auto"/>
        <w:bottom w:val="none" w:sz="0" w:space="0" w:color="auto"/>
        <w:right w:val="none" w:sz="0" w:space="0" w:color="auto"/>
      </w:divBdr>
      <w:divsChild>
        <w:div w:id="1330712927">
          <w:marLeft w:val="432"/>
          <w:marRight w:val="0"/>
          <w:marTop w:val="120"/>
          <w:marBottom w:val="0"/>
          <w:divBdr>
            <w:top w:val="none" w:sz="0" w:space="0" w:color="auto"/>
            <w:left w:val="none" w:sz="0" w:space="0" w:color="auto"/>
            <w:bottom w:val="none" w:sz="0" w:space="0" w:color="auto"/>
            <w:right w:val="none" w:sz="0" w:space="0" w:color="auto"/>
          </w:divBdr>
        </w:div>
        <w:div w:id="1330712939">
          <w:marLeft w:val="1008"/>
          <w:marRight w:val="0"/>
          <w:marTop w:val="101"/>
          <w:marBottom w:val="0"/>
          <w:divBdr>
            <w:top w:val="none" w:sz="0" w:space="0" w:color="auto"/>
            <w:left w:val="none" w:sz="0" w:space="0" w:color="auto"/>
            <w:bottom w:val="none" w:sz="0" w:space="0" w:color="auto"/>
            <w:right w:val="none" w:sz="0" w:space="0" w:color="auto"/>
          </w:divBdr>
        </w:div>
      </w:divsChild>
    </w:div>
    <w:div w:id="1330712938">
      <w:marLeft w:val="0"/>
      <w:marRight w:val="0"/>
      <w:marTop w:val="0"/>
      <w:marBottom w:val="0"/>
      <w:divBdr>
        <w:top w:val="none" w:sz="0" w:space="0" w:color="auto"/>
        <w:left w:val="none" w:sz="0" w:space="0" w:color="auto"/>
        <w:bottom w:val="none" w:sz="0" w:space="0" w:color="auto"/>
        <w:right w:val="none" w:sz="0" w:space="0" w:color="auto"/>
      </w:divBdr>
      <w:divsChild>
        <w:div w:id="1330712928">
          <w:marLeft w:val="432"/>
          <w:marRight w:val="0"/>
          <w:marTop w:val="120"/>
          <w:marBottom w:val="0"/>
          <w:divBdr>
            <w:top w:val="none" w:sz="0" w:space="0" w:color="auto"/>
            <w:left w:val="none" w:sz="0" w:space="0" w:color="auto"/>
            <w:bottom w:val="none" w:sz="0" w:space="0" w:color="auto"/>
            <w:right w:val="none" w:sz="0" w:space="0" w:color="auto"/>
          </w:divBdr>
        </w:div>
      </w:divsChild>
    </w:div>
    <w:div w:id="1330712941">
      <w:marLeft w:val="0"/>
      <w:marRight w:val="0"/>
      <w:marTop w:val="0"/>
      <w:marBottom w:val="0"/>
      <w:divBdr>
        <w:top w:val="none" w:sz="0" w:space="0" w:color="auto"/>
        <w:left w:val="none" w:sz="0" w:space="0" w:color="auto"/>
        <w:bottom w:val="none" w:sz="0" w:space="0" w:color="auto"/>
        <w:right w:val="none" w:sz="0" w:space="0" w:color="auto"/>
      </w:divBdr>
      <w:divsChild>
        <w:div w:id="1330712930">
          <w:marLeft w:val="1008"/>
          <w:marRight w:val="0"/>
          <w:marTop w:val="101"/>
          <w:marBottom w:val="0"/>
          <w:divBdr>
            <w:top w:val="none" w:sz="0" w:space="0" w:color="auto"/>
            <w:left w:val="none" w:sz="0" w:space="0" w:color="auto"/>
            <w:bottom w:val="none" w:sz="0" w:space="0" w:color="auto"/>
            <w:right w:val="none" w:sz="0" w:space="0" w:color="auto"/>
          </w:divBdr>
        </w:div>
        <w:div w:id="1330712935">
          <w:marLeft w:val="432"/>
          <w:marRight w:val="0"/>
          <w:marTop w:val="120"/>
          <w:marBottom w:val="0"/>
          <w:divBdr>
            <w:top w:val="none" w:sz="0" w:space="0" w:color="auto"/>
            <w:left w:val="none" w:sz="0" w:space="0" w:color="auto"/>
            <w:bottom w:val="none" w:sz="0" w:space="0" w:color="auto"/>
            <w:right w:val="none" w:sz="0" w:space="0" w:color="auto"/>
          </w:divBdr>
        </w:div>
      </w:divsChild>
    </w:div>
    <w:div w:id="1330712942">
      <w:marLeft w:val="0"/>
      <w:marRight w:val="0"/>
      <w:marTop w:val="0"/>
      <w:marBottom w:val="0"/>
      <w:divBdr>
        <w:top w:val="none" w:sz="0" w:space="0" w:color="auto"/>
        <w:left w:val="none" w:sz="0" w:space="0" w:color="auto"/>
        <w:bottom w:val="none" w:sz="0" w:space="0" w:color="auto"/>
        <w:right w:val="none" w:sz="0" w:space="0" w:color="auto"/>
      </w:divBdr>
      <w:divsChild>
        <w:div w:id="133071294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zh-tw/dotnet/csharp/language-reference/tokens/interpolated" TargetMode="External"/><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3171</TotalTime>
  <Pages>13</Pages>
  <Words>867</Words>
  <Characters>4942</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C#程式設計入門</dc:title>
  <dc:subject/>
  <dc:creator>Mat</dc:creator>
  <cp:keywords/>
  <dc:description/>
  <cp:lastModifiedBy>51942</cp:lastModifiedBy>
  <cp:revision>1809</cp:revision>
  <cp:lastPrinted>2012-06-16T09:32:00Z</cp:lastPrinted>
  <dcterms:created xsi:type="dcterms:W3CDTF">2012-07-31T14:12:00Z</dcterms:created>
  <dcterms:modified xsi:type="dcterms:W3CDTF">2020-03-04T09:30:00Z</dcterms:modified>
</cp:coreProperties>
</file>